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2B574" w14:textId="77777777" w:rsidR="00AB00AB" w:rsidRPr="00AB00AB" w:rsidRDefault="0047561A" w:rsidP="00AB00AB">
      <w:pPr>
        <w:spacing w:after="200"/>
        <w:rPr>
          <w:rFonts w:ascii="Trinite Roman Wide" w:eastAsia="MS Mincho" w:hAnsi="Trinite Roman Wide" w:cs="Times New Roman"/>
          <w:b/>
          <w:sz w:val="24"/>
          <w:szCs w:val="24"/>
          <w:lang w:eastAsia="ja-JP"/>
        </w:rPr>
      </w:pPr>
      <w:r w:rsidRPr="006D26AD">
        <w:rPr>
          <w:rFonts w:ascii="Trinite Roman Wide" w:hAnsi="Trinite Roman Wide"/>
          <w:sz w:val="24"/>
          <w:szCs w:val="24"/>
        </w:rPr>
        <w:br w:type="page"/>
      </w:r>
      <w:r w:rsidR="001A048D" w:rsidRPr="001A048D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2B597" wp14:editId="3A02B59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B5AF" w14:textId="77777777" w:rsidR="007C0E16" w:rsidRPr="00907EF4" w:rsidRDefault="007C0E16" w:rsidP="007C0E16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  <w:r w:rsidRPr="00907EF4">
                              <w:rPr>
                                <w:sz w:val="72"/>
                                <w:szCs w:val="104"/>
                              </w:rPr>
                              <w:t>Kennismaking met</w:t>
                            </w:r>
                            <w:r w:rsidRPr="00907EF4">
                              <w:rPr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  <w:p w14:paraId="3A02B5B0" w14:textId="77777777" w:rsidR="001A048D" w:rsidRPr="003D4BCB" w:rsidRDefault="001A048D" w:rsidP="001A048D">
                            <w:pPr>
                              <w:pStyle w:val="Heading1"/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2B5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468.75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" filled="f" stroked="f" strokecolor="black [3213]">
                <v:textbox>
                  <w:txbxContent>
                    <w:p w14:paraId="3A02B5AF" w14:textId="77777777" w:rsidR="007C0E16" w:rsidRPr="00907EF4" w:rsidRDefault="007C0E16" w:rsidP="007C0E16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  <w:r w:rsidRPr="00907EF4">
                        <w:rPr>
                          <w:sz w:val="72"/>
                          <w:szCs w:val="104"/>
                        </w:rPr>
                        <w:t>Kennismaking met</w:t>
                      </w:r>
                      <w:r w:rsidRPr="00907EF4">
                        <w:rPr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  <w:p w14:paraId="3A02B5B0" w14:textId="77777777" w:rsidR="001A048D" w:rsidRPr="003D4BCB" w:rsidRDefault="001A048D" w:rsidP="001A048D">
                      <w:pPr>
                        <w:pStyle w:val="Heading1"/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48D" w:rsidRPr="001A048D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02B599" wp14:editId="3A02B59A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2B5B1" w14:textId="77777777" w:rsidR="001A048D" w:rsidRPr="00907EF4" w:rsidRDefault="001A048D" w:rsidP="001A048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907EF4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02B599" id="Group 3" o:spid="_x0000_s1027" style="position:absolute;margin-left:.3pt;margin-top:524.3pt;width:479.3pt;height:78.5pt;z-index:251660288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">
                <v:shape id="_x0000_s1028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" strokecolor="white [3212]">
                  <v:textbox>
                    <w:txbxContent>
                      <w:p w14:paraId="3A02B5B1" w14:textId="77777777" w:rsidR="001A048D" w:rsidRPr="00907EF4" w:rsidRDefault="001A048D" w:rsidP="001A048D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907EF4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">
                  <v:imagedata r:id="rId10" o:title=""/>
                  <v:path arrowok="t"/>
                </v:shape>
                <v:shape id="Picture 55" o:spid="_x0000_s1030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">
                  <v:imagedata r:id="rId11" o:title=""/>
                  <v:path arrowok="t"/>
                </v:shape>
              </v:group>
            </w:pict>
          </mc:Fallback>
        </mc:AlternateContent>
      </w:r>
      <w:r w:rsidR="001A048D" w:rsidRPr="001A048D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2B59B" wp14:editId="3A02B59C">
                <wp:simplePos x="0" y="0"/>
                <wp:positionH relativeFrom="margin">
                  <wp:posOffset>2996565</wp:posOffset>
                </wp:positionH>
                <wp:positionV relativeFrom="paragraph">
                  <wp:posOffset>2610485</wp:posOffset>
                </wp:positionV>
                <wp:extent cx="3107055" cy="842010"/>
                <wp:effectExtent l="0" t="0" r="1714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2B5B2" w14:textId="77777777" w:rsidR="001A048D" w:rsidRPr="00907EF4" w:rsidRDefault="001A048D" w:rsidP="001A048D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907EF4">
                              <w:rPr>
                                <w:sz w:val="52"/>
                                <w:szCs w:val="28"/>
                              </w:rPr>
                              <w:t>antwoordblad</w:t>
                            </w:r>
                          </w:p>
                          <w:p w14:paraId="3A02B5B3" w14:textId="77777777" w:rsidR="001A048D" w:rsidRPr="00907EF4" w:rsidRDefault="001A048D" w:rsidP="001A048D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907EF4">
                              <w:rPr>
                                <w:sz w:val="52"/>
                                <w:szCs w:val="28"/>
                              </w:rPr>
                              <w:t>voorwaarden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2B59B" id="_x0000_s1031" type="#_x0000_t202" style="position:absolute;margin-left:235.95pt;margin-top:205.55pt;width:244.65pt;height:66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" strokecolor="white [3212]">
                <v:textbox>
                  <w:txbxContent>
                    <w:p w14:paraId="3A02B5B2" w14:textId="77777777" w:rsidR="001A048D" w:rsidRPr="00907EF4" w:rsidRDefault="001A048D" w:rsidP="001A048D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907EF4">
                        <w:rPr>
                          <w:sz w:val="52"/>
                          <w:szCs w:val="28"/>
                        </w:rPr>
                        <w:t>antwoordblad</w:t>
                      </w:r>
                    </w:p>
                    <w:p w14:paraId="3A02B5B3" w14:textId="77777777" w:rsidR="001A048D" w:rsidRPr="00907EF4" w:rsidRDefault="001A048D" w:rsidP="001A048D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907EF4">
                        <w:rPr>
                          <w:sz w:val="52"/>
                          <w:szCs w:val="28"/>
                        </w:rPr>
                        <w:t>voorwaarden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2B575" w14:textId="77777777" w:rsidR="007451A5" w:rsidRPr="00907EF4" w:rsidRDefault="007451A5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lastRenderedPageBreak/>
        <w:t xml:space="preserve">1. </w:t>
      </w:r>
      <w:r w:rsidR="00D72F29"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</w:t>
      </w:r>
    </w:p>
    <w:p w14:paraId="3A02B576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2 .0</w:t>
      </w:r>
    </w:p>
    <w:p w14:paraId="3A02B577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3. 1</w:t>
      </w:r>
    </w:p>
    <w:p w14:paraId="3A02B578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4. 0</w:t>
      </w:r>
    </w:p>
    <w:p w14:paraId="3A02B579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5. 0</w:t>
      </w:r>
    </w:p>
    <w:p w14:paraId="3A02B57A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3A02B57B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6. 1</w:t>
      </w:r>
    </w:p>
    <w:p w14:paraId="3A02B57C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7. 2</w:t>
      </w:r>
    </w:p>
    <w:p w14:paraId="3A02B57D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8. 1</w:t>
      </w:r>
    </w:p>
    <w:p w14:paraId="3A02B57E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9. 2</w:t>
      </w:r>
    </w:p>
    <w:p w14:paraId="3A02B57F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10. 2</w:t>
      </w:r>
    </w:p>
    <w:p w14:paraId="3A02B580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3A02B581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11. 1</w:t>
      </w:r>
    </w:p>
    <w:p w14:paraId="3A02B582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12. hangt af van </w:t>
      </w:r>
      <w:r w:rsidRPr="00907EF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nl-NL"/>
        </w:rPr>
        <w:t>kaartfiguur</w:t>
      </w:r>
    </w:p>
    <w:p w14:paraId="3A02B583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13. 1</w:t>
      </w:r>
    </w:p>
    <w:p w14:paraId="3A02B584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14. 10</w:t>
      </w:r>
    </w:p>
    <w:p w14:paraId="3A02B585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15. 10</w:t>
      </w:r>
    </w:p>
    <w:p w14:paraId="3A02B586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3A02B587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16. 1</w:t>
      </w:r>
    </w:p>
    <w:p w14:paraId="3A02B588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17. 2</w:t>
      </w:r>
    </w:p>
    <w:p w14:paraId="3A02B589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18. 1</w:t>
      </w:r>
    </w:p>
    <w:p w14:paraId="3A02B58A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19. 2</w:t>
      </w:r>
    </w:p>
    <w:p w14:paraId="3A02B58B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20. 10</w:t>
      </w:r>
    </w:p>
    <w:p w14:paraId="3A02B58C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3A02B58D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21.</w:t>
      </w:r>
    </w:p>
    <w:p w14:paraId="3A02B58E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>IF (kaartkleur == ‘zwart’):</w:t>
      </w:r>
    </w:p>
    <w:p w14:paraId="3A02B58F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   voeg-punten-toe(2)</w:t>
      </w:r>
    </w:p>
    <w:p w14:paraId="3A02B590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>ELSE:</w:t>
      </w:r>
    </w:p>
    <w:p w14:paraId="3A02B591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   IF (kaartfiguur == nummer):</w:t>
      </w:r>
    </w:p>
    <w:p w14:paraId="3A02B592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      voeg-punten-toe(nummer)</w:t>
      </w:r>
    </w:p>
    <w:p w14:paraId="3A02B593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   ELSE:</w:t>
      </w:r>
    </w:p>
    <w:p w14:paraId="3A02B594" w14:textId="77777777" w:rsidR="00D72F29" w:rsidRDefault="00D72F29" w:rsidP="00D72F29">
      <w:pP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nl-NL"/>
        </w:rPr>
        <w:t xml:space="preserve">      voeg-punten-toe(10)</w:t>
      </w:r>
    </w:p>
    <w:p w14:paraId="3A02B595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bookmarkStart w:id="0" w:name="_GoBack"/>
    </w:p>
    <w:p w14:paraId="3A02B596" w14:textId="77777777" w:rsidR="00D72F29" w:rsidRPr="00907EF4" w:rsidRDefault="00D72F29" w:rsidP="00D72F2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907EF4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21. meerdere antwoorden mogelijk</w:t>
      </w:r>
      <w:bookmarkEnd w:id="0"/>
    </w:p>
    <w:sectPr w:rsidR="00D72F29" w:rsidRPr="00907EF4" w:rsidSect="009432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2B59F" w14:textId="77777777" w:rsidR="00216782" w:rsidRDefault="00216782" w:rsidP="00D86094">
      <w:r>
        <w:separator/>
      </w:r>
    </w:p>
  </w:endnote>
  <w:endnote w:type="continuationSeparator" w:id="0">
    <w:p w14:paraId="3A02B5A0" w14:textId="77777777" w:rsidR="00216782" w:rsidRDefault="00216782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3" w14:textId="77777777" w:rsidR="00A04CB9" w:rsidRDefault="00A04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4" w14:textId="77777777" w:rsidR="00216782" w:rsidRDefault="00216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6" w14:textId="77777777" w:rsidR="00A04CB9" w:rsidRDefault="00A0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2B59D" w14:textId="77777777" w:rsidR="00216782" w:rsidRDefault="00216782" w:rsidP="00D86094">
      <w:r>
        <w:separator/>
      </w:r>
    </w:p>
  </w:footnote>
  <w:footnote w:type="continuationSeparator" w:id="0">
    <w:p w14:paraId="3A02B59E" w14:textId="77777777" w:rsidR="00216782" w:rsidRDefault="00216782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1" w14:textId="77777777" w:rsidR="00A04CB9" w:rsidRDefault="00A04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2" w14:textId="77777777" w:rsidR="00216782" w:rsidRDefault="001A048D" w:rsidP="00D86094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02B5A7" wp14:editId="3A02B5A8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32DDF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3A02B5A9" wp14:editId="3A02B5AA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A02B5AB" wp14:editId="3A02B5AC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02B5AD" wp14:editId="3A02B5AE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15ED1E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B5A5" w14:textId="77777777" w:rsidR="00A04CB9" w:rsidRDefault="00A04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8BD"/>
    <w:multiLevelType w:val="hybridMultilevel"/>
    <w:tmpl w:val="F9641F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52EB3"/>
    <w:rsid w:val="000A021D"/>
    <w:rsid w:val="00112652"/>
    <w:rsid w:val="00147E9A"/>
    <w:rsid w:val="00194865"/>
    <w:rsid w:val="001A048D"/>
    <w:rsid w:val="001C699D"/>
    <w:rsid w:val="001D15EF"/>
    <w:rsid w:val="001E6BA0"/>
    <w:rsid w:val="00216782"/>
    <w:rsid w:val="002338F2"/>
    <w:rsid w:val="002941CA"/>
    <w:rsid w:val="002C1B71"/>
    <w:rsid w:val="00383E8C"/>
    <w:rsid w:val="00391CF4"/>
    <w:rsid w:val="003C6C6E"/>
    <w:rsid w:val="003F4FA4"/>
    <w:rsid w:val="0047561A"/>
    <w:rsid w:val="0047629F"/>
    <w:rsid w:val="00482098"/>
    <w:rsid w:val="00482329"/>
    <w:rsid w:val="004B118B"/>
    <w:rsid w:val="004C79DB"/>
    <w:rsid w:val="005510E7"/>
    <w:rsid w:val="005B0003"/>
    <w:rsid w:val="005B5027"/>
    <w:rsid w:val="005E06D9"/>
    <w:rsid w:val="00631A9F"/>
    <w:rsid w:val="00640589"/>
    <w:rsid w:val="00641884"/>
    <w:rsid w:val="00692527"/>
    <w:rsid w:val="006D26AD"/>
    <w:rsid w:val="006E5317"/>
    <w:rsid w:val="007451A5"/>
    <w:rsid w:val="007468D1"/>
    <w:rsid w:val="007C0E16"/>
    <w:rsid w:val="007D566F"/>
    <w:rsid w:val="00847776"/>
    <w:rsid w:val="00891AA8"/>
    <w:rsid w:val="008F2CB3"/>
    <w:rsid w:val="008F7B1E"/>
    <w:rsid w:val="00900608"/>
    <w:rsid w:val="00907EF4"/>
    <w:rsid w:val="009432DD"/>
    <w:rsid w:val="00943315"/>
    <w:rsid w:val="00955F21"/>
    <w:rsid w:val="009D1AE1"/>
    <w:rsid w:val="00A04CB9"/>
    <w:rsid w:val="00A151E3"/>
    <w:rsid w:val="00AA74CA"/>
    <w:rsid w:val="00AB00AB"/>
    <w:rsid w:val="00AB64AA"/>
    <w:rsid w:val="00AC0A7B"/>
    <w:rsid w:val="00AF1C30"/>
    <w:rsid w:val="00AF799A"/>
    <w:rsid w:val="00BE3E5D"/>
    <w:rsid w:val="00C537E6"/>
    <w:rsid w:val="00CA491A"/>
    <w:rsid w:val="00D72F29"/>
    <w:rsid w:val="00D86094"/>
    <w:rsid w:val="00DB2BD2"/>
    <w:rsid w:val="00E3329F"/>
    <w:rsid w:val="00F72037"/>
    <w:rsid w:val="00F80250"/>
    <w:rsid w:val="00FB4F34"/>
    <w:rsid w:val="00FB5D30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A02B574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5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E972-7068-4A45-903F-13EFCCC8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37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26</cp:revision>
  <dcterms:created xsi:type="dcterms:W3CDTF">2016-02-08T12:27:00Z</dcterms:created>
  <dcterms:modified xsi:type="dcterms:W3CDTF">2016-12-16T09:23:00Z</dcterms:modified>
</cp:coreProperties>
</file>