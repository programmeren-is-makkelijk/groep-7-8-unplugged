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A084A" w14:textId="77777777" w:rsidR="0047561A" w:rsidRPr="00847776" w:rsidRDefault="005B3DE7">
      <w:pPr>
        <w:spacing w:after="160" w:line="259" w:lineRule="auto"/>
        <w:rPr>
          <w:rFonts w:ascii="Trinite Roman Wide" w:hAnsi="Trinite Roman Wide"/>
          <w:sz w:val="24"/>
          <w:szCs w:val="24"/>
        </w:rPr>
      </w:pPr>
      <w:r w:rsidRPr="005B3DE7">
        <w:rPr>
          <w:rFonts w:ascii="Trinite Roman Wide" w:hAnsi="Trinite Roman Wide"/>
          <w:noProof/>
          <w:sz w:val="24"/>
          <w:szCs w:val="24"/>
          <w:lang w:eastAsia="nl-NL"/>
        </w:rPr>
        <mc:AlternateContent>
          <mc:Choice Requires="wps">
            <w:drawing>
              <wp:anchor distT="0" distB="0" distL="114300" distR="114300" simplePos="0" relativeHeight="251659264" behindDoc="0" locked="0" layoutInCell="1" allowOverlap="1" wp14:anchorId="555A0884" wp14:editId="555A0885">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555A0897" w14:textId="77777777" w:rsidR="00B92E4A" w:rsidRPr="0059077F" w:rsidRDefault="00B92E4A" w:rsidP="00B92E4A">
                            <w:pPr>
                              <w:pStyle w:val="Heading1"/>
                              <w:rPr>
                                <w:sz w:val="72"/>
                                <w:szCs w:val="104"/>
                              </w:rPr>
                            </w:pPr>
                            <w:r w:rsidRPr="0059077F">
                              <w:rPr>
                                <w:sz w:val="72"/>
                                <w:szCs w:val="104"/>
                              </w:rPr>
                              <w:t>Kennismaking met</w:t>
                            </w:r>
                            <w:r w:rsidRPr="0059077F">
                              <w:rPr>
                                <w:sz w:val="72"/>
                                <w:szCs w:val="104"/>
                              </w:rPr>
                              <w:br/>
                              <w:t>programmeren</w:t>
                            </w:r>
                          </w:p>
                          <w:p w14:paraId="555A0898" w14:textId="77777777" w:rsidR="005B3DE7" w:rsidRPr="0059077F" w:rsidRDefault="005B3DE7" w:rsidP="005B3DE7">
                            <w:pPr>
                              <w:pStyle w:val="Heading1"/>
                              <w:rPr>
                                <w:sz w:val="72"/>
                                <w:szCs w:val="104"/>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555A0884" id="_x0000_t202" coordsize="21600,21600" o:spt="202" path="m,l,21600r21600,l21600,xe">
                <v:stroke joinstyle="miter"/>
                <v:path gradientshapeok="t" o:connecttype="rect"/>
              </v:shapetype>
              <v:shape id="Text Box 2" o:spid="_x0000_s1026" type="#_x0000_t202" style="position:absolute;margin-left:0;margin-top:-.05pt;width:468.75pt;height:10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" filled="f" stroked="f" strokecolor="black [3213]">
                <v:textbox>
                  <w:txbxContent>
                    <w:p w14:paraId="555A0897" w14:textId="77777777" w:rsidR="00B92E4A" w:rsidRPr="0059077F" w:rsidRDefault="00B92E4A" w:rsidP="00B92E4A">
                      <w:pPr>
                        <w:pStyle w:val="Heading1"/>
                        <w:rPr>
                          <w:sz w:val="72"/>
                          <w:szCs w:val="104"/>
                        </w:rPr>
                      </w:pPr>
                      <w:r w:rsidRPr="0059077F">
                        <w:rPr>
                          <w:sz w:val="72"/>
                          <w:szCs w:val="104"/>
                        </w:rPr>
                        <w:t>Kennismaking met</w:t>
                      </w:r>
                      <w:r w:rsidRPr="0059077F">
                        <w:rPr>
                          <w:sz w:val="72"/>
                          <w:szCs w:val="104"/>
                        </w:rPr>
                        <w:br/>
                        <w:t>programmeren</w:t>
                      </w:r>
                    </w:p>
                    <w:p w14:paraId="555A0898" w14:textId="77777777" w:rsidR="005B3DE7" w:rsidRPr="0059077F" w:rsidRDefault="005B3DE7" w:rsidP="005B3DE7">
                      <w:pPr>
                        <w:pStyle w:val="Heading1"/>
                        <w:rPr>
                          <w:sz w:val="72"/>
                          <w:szCs w:val="104"/>
                        </w:rPr>
                      </w:pPr>
                    </w:p>
                  </w:txbxContent>
                </v:textbox>
                <w10:wrap anchorx="margin"/>
              </v:shape>
            </w:pict>
          </mc:Fallback>
        </mc:AlternateContent>
      </w:r>
      <w:r w:rsidRPr="005B3DE7">
        <w:rPr>
          <w:rFonts w:ascii="Trinite Roman Wide" w:hAnsi="Trinite Roman Wide"/>
          <w:noProof/>
          <w:sz w:val="24"/>
          <w:szCs w:val="24"/>
          <w:lang w:eastAsia="nl-NL"/>
        </w:rPr>
        <mc:AlternateContent>
          <mc:Choice Requires="wpg">
            <w:drawing>
              <wp:anchor distT="0" distB="0" distL="114300" distR="114300" simplePos="0" relativeHeight="251660288" behindDoc="0" locked="0" layoutInCell="1" allowOverlap="1" wp14:anchorId="555A0886" wp14:editId="555A0887">
                <wp:simplePos x="0" y="0"/>
                <wp:positionH relativeFrom="column">
                  <wp:posOffset>3810</wp:posOffset>
                </wp:positionH>
                <wp:positionV relativeFrom="paragraph">
                  <wp:posOffset>6658610</wp:posOffset>
                </wp:positionV>
                <wp:extent cx="6087361" cy="996950"/>
                <wp:effectExtent l="0" t="0" r="27940" b="0"/>
                <wp:wrapNone/>
                <wp:docPr id="3" name="Group 3"/>
                <wp:cNvGraphicFramePr/>
                <a:graphic xmlns:a="http://schemas.openxmlformats.org/drawingml/2006/main">
                  <a:graphicData uri="http://schemas.microsoft.com/office/word/2010/wordprocessingGroup">
                    <wpg:wgp>
                      <wpg:cNvGrpSpPr/>
                      <wpg:grpSpPr>
                        <a:xfrm>
                          <a:off x="0" y="0"/>
                          <a:ext cx="6087361" cy="996950"/>
                          <a:chOff x="0" y="0"/>
                          <a:chExt cx="6087361" cy="996950"/>
                        </a:xfrm>
                      </wpg:grpSpPr>
                      <wps:wsp>
                        <wps:cNvPr id="56" name="Text Box 2"/>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555A0899" w14:textId="77777777" w:rsidR="005B3DE7" w:rsidRPr="0059077F" w:rsidRDefault="005B3DE7" w:rsidP="005B3DE7">
                              <w:pPr>
                                <w:rPr>
                                  <w:rFonts w:ascii="Times New Roman" w:hAnsi="Times New Roman" w:cs="Times New Roman"/>
                                  <w:sz w:val="24"/>
                                  <w:szCs w:val="28"/>
                                </w:rPr>
                              </w:pPr>
                              <w:r w:rsidRPr="0059077F">
                                <w:rPr>
                                  <w:rFonts w:ascii="Times New Roman" w:hAnsi="Times New Roman" w:cs="Times New Roman"/>
                                  <w:sz w:val="24"/>
                                  <w:szCs w:val="28"/>
                                </w:rPr>
                                <w:t>Project van de Pedagogische Academie, Hanzehogeschool Groningen en Groningen Programmeert in samenwerking met:</w:t>
                              </w:r>
                            </w:p>
                          </w:txbxContent>
                        </wps:txbx>
                        <wps:bodyPr rot="0" vert="horz" wrap="square" lIns="91440" tIns="45720" rIns="91440" bIns="45720" anchor="t" anchorCtr="0">
                          <a:noAutofit/>
                        </wps:bodyPr>
                      </wps:wsp>
                      <pic:pic xmlns:pic="http://schemas.openxmlformats.org/drawingml/2006/picture">
                        <pic:nvPicPr>
                          <pic:cNvPr id="53" name="Picture 5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714375" y="590550"/>
                            <a:ext cx="2496185" cy="400050"/>
                          </a:xfrm>
                          <a:prstGeom prst="rect">
                            <a:avLst/>
                          </a:prstGeom>
                        </pic:spPr>
                      </pic:pic>
                      <pic:pic xmlns:pic="http://schemas.openxmlformats.org/drawingml/2006/picture">
                        <pic:nvPicPr>
                          <pic:cNvPr id="55" name="Picture 5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495675" y="457200"/>
                            <a:ext cx="1895475" cy="539750"/>
                          </a:xfrm>
                          <a:prstGeom prst="rect">
                            <a:avLst/>
                          </a:prstGeom>
                        </pic:spPr>
                      </pic:pic>
                    </wpg:wgp>
                  </a:graphicData>
                </a:graphic>
              </wp:anchor>
            </w:drawing>
          </mc:Choice>
          <mc:Fallback>
            <w:pict>
              <v:group w14:anchorId="555A0886" id="Group 3" o:spid="_x0000_s1027" style="position:absolute;margin-left:.3pt;margin-top:524.3pt;width:479.3pt;height:78.5pt;z-index:251660288" coordsize="60873,996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">
                <v:shape id="_x0000_s1028" type="#_x0000_t202" style="position:absolute;width:60873;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14:paraId="555A0899" w14:textId="77777777" w:rsidR="005B3DE7" w:rsidRPr="0059077F" w:rsidRDefault="005B3DE7" w:rsidP="005B3DE7">
                        <w:pPr>
                          <w:rPr>
                            <w:rFonts w:ascii="Times New Roman" w:hAnsi="Times New Roman" w:cs="Times New Roman"/>
                            <w:sz w:val="24"/>
                            <w:szCs w:val="28"/>
                          </w:rPr>
                        </w:pPr>
                        <w:r w:rsidRPr="0059077F">
                          <w:rPr>
                            <w:rFonts w:ascii="Times New Roman" w:hAnsi="Times New Roman" w:cs="Times New Roman"/>
                            <w:sz w:val="24"/>
                            <w:szCs w:val="28"/>
                          </w:rPr>
                          <w:t>Project van de Pedagogische Academie, Hanzehogeschool Groningen en Groningen Programmeert in samenwerking met: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9" type="#_x0000_t75" style="position:absolute;left:7143;top:5905;width:24962;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">
                  <v:imagedata r:id="rId10" o:title=""/>
                  <v:path arrowok="t"/>
                </v:shape>
                <v:shape id="Picture 55" o:spid="_x0000_s1030" type="#_x0000_t75" style="position:absolute;left:34956;top:4572;width:18955;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">
                  <v:imagedata r:id="rId11" o:title=""/>
                  <v:path arrowok="t"/>
                </v:shape>
              </v:group>
            </w:pict>
          </mc:Fallback>
        </mc:AlternateContent>
      </w:r>
      <w:r w:rsidRPr="005B3DE7">
        <w:rPr>
          <w:rFonts w:ascii="Trinite Roman Wide" w:hAnsi="Trinite Roman Wide"/>
          <w:noProof/>
          <w:sz w:val="24"/>
          <w:szCs w:val="24"/>
          <w:lang w:eastAsia="nl-NL"/>
        </w:rPr>
        <mc:AlternateContent>
          <mc:Choice Requires="wps">
            <w:drawing>
              <wp:anchor distT="0" distB="0" distL="114300" distR="114300" simplePos="0" relativeHeight="251661312" behindDoc="0" locked="0" layoutInCell="1" allowOverlap="1" wp14:anchorId="555A0888" wp14:editId="555A0889">
                <wp:simplePos x="0" y="0"/>
                <wp:positionH relativeFrom="margin">
                  <wp:posOffset>2996565</wp:posOffset>
                </wp:positionH>
                <wp:positionV relativeFrom="paragraph">
                  <wp:posOffset>2610485</wp:posOffset>
                </wp:positionV>
                <wp:extent cx="3107055" cy="842010"/>
                <wp:effectExtent l="0" t="0" r="1714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555A089A" w14:textId="77777777" w:rsidR="005B3DE7" w:rsidRPr="0059077F" w:rsidRDefault="005B3DE7" w:rsidP="005B3DE7">
                            <w:pPr>
                              <w:jc w:val="right"/>
                              <w:rPr>
                                <w:sz w:val="52"/>
                                <w:szCs w:val="28"/>
                              </w:rPr>
                            </w:pPr>
                            <w:r w:rsidRPr="0059077F">
                              <w:rPr>
                                <w:sz w:val="52"/>
                                <w:szCs w:val="28"/>
                              </w:rPr>
                              <w:t>handleiding</w:t>
                            </w:r>
                          </w:p>
                          <w:p w14:paraId="555A089B" w14:textId="77777777" w:rsidR="005B3DE7" w:rsidRPr="0059077F" w:rsidRDefault="005B3DE7" w:rsidP="005B3DE7">
                            <w:pPr>
                              <w:jc w:val="right"/>
                              <w:rPr>
                                <w:sz w:val="52"/>
                                <w:szCs w:val="28"/>
                              </w:rPr>
                            </w:pPr>
                            <w:r w:rsidRPr="0059077F">
                              <w:rPr>
                                <w:sz w:val="52"/>
                                <w:szCs w:val="28"/>
                              </w:rPr>
                              <w:t>voorwaarden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55A0888" id="_x0000_s1031" type="#_x0000_t202" style="position:absolute;margin-left:235.95pt;margin-top:205.55pt;width:244.65pt;height:66.3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" strokecolor="white [3212]">
                <v:textbox>
                  <w:txbxContent>
                    <w:p w14:paraId="555A089A" w14:textId="77777777" w:rsidR="005B3DE7" w:rsidRPr="0059077F" w:rsidRDefault="005B3DE7" w:rsidP="005B3DE7">
                      <w:pPr>
                        <w:jc w:val="right"/>
                        <w:rPr>
                          <w:sz w:val="52"/>
                          <w:szCs w:val="28"/>
                        </w:rPr>
                      </w:pPr>
                      <w:r w:rsidRPr="0059077F">
                        <w:rPr>
                          <w:sz w:val="52"/>
                          <w:szCs w:val="28"/>
                        </w:rPr>
                        <w:t>handleiding</w:t>
                      </w:r>
                    </w:p>
                    <w:p w14:paraId="555A089B" w14:textId="77777777" w:rsidR="005B3DE7" w:rsidRPr="0059077F" w:rsidRDefault="005B3DE7" w:rsidP="005B3DE7">
                      <w:pPr>
                        <w:jc w:val="right"/>
                        <w:rPr>
                          <w:sz w:val="52"/>
                          <w:szCs w:val="28"/>
                        </w:rPr>
                      </w:pPr>
                      <w:r w:rsidRPr="0059077F">
                        <w:rPr>
                          <w:sz w:val="52"/>
                          <w:szCs w:val="28"/>
                        </w:rPr>
                        <w:t>voorwaarden</w:t>
                      </w:r>
                    </w:p>
                  </w:txbxContent>
                </v:textbox>
                <w10:wrap anchorx="margin"/>
              </v:shape>
            </w:pict>
          </mc:Fallback>
        </mc:AlternateContent>
      </w:r>
      <w:r w:rsidR="0047561A" w:rsidRPr="00847776">
        <w:rPr>
          <w:rFonts w:ascii="Trinite Roman Wide" w:hAnsi="Trinite Roman Wide"/>
          <w:sz w:val="24"/>
          <w:szCs w:val="24"/>
        </w:rPr>
        <w:br w:type="page"/>
      </w:r>
    </w:p>
    <w:p w14:paraId="555A084B" w14:textId="77777777" w:rsidR="003017B4" w:rsidRPr="0059077F" w:rsidRDefault="003017B4" w:rsidP="00F86F4B">
      <w:pPr>
        <w:pStyle w:val="Heading3"/>
        <w:rPr>
          <w:rFonts w:ascii="Times New Roman" w:eastAsia="Times New Roman" w:hAnsi="Times New Roman" w:cs="Times New Roman"/>
          <w:b/>
          <w:bCs/>
          <w:color w:val="auto"/>
          <w:sz w:val="28"/>
          <w:lang w:eastAsia="nl-NL"/>
        </w:rPr>
      </w:pPr>
      <w:r w:rsidRPr="0059077F">
        <w:rPr>
          <w:rFonts w:ascii="Times New Roman" w:eastAsia="Times New Roman" w:hAnsi="Times New Roman" w:cs="Times New Roman"/>
          <w:b/>
          <w:color w:val="auto"/>
          <w:sz w:val="28"/>
          <w:lang w:eastAsia="nl-NL"/>
        </w:rPr>
        <w:lastRenderedPageBreak/>
        <w:t>Leerdoelen</w:t>
      </w:r>
    </w:p>
    <w:p w14:paraId="555A084C" w14:textId="77777777" w:rsidR="006E0C8F" w:rsidRPr="0059077F" w:rsidRDefault="006E0C8F" w:rsidP="006E0C8F">
      <w:pPr>
        <w:numPr>
          <w:ilvl w:val="0"/>
          <w:numId w:val="3"/>
        </w:num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De kinderen begrijpen hoe een programma kan reageren op waarden van variabelen</w:t>
      </w:r>
    </w:p>
    <w:p w14:paraId="555A084D" w14:textId="77777777" w:rsidR="006E0C8F" w:rsidRPr="0059077F" w:rsidRDefault="006E0C8F" w:rsidP="006E0C8F">
      <w:pPr>
        <w:numPr>
          <w:ilvl w:val="0"/>
          <w:numId w:val="3"/>
        </w:num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 xml:space="preserve">De kinderen kunnen de uitkomst van een simpel </w:t>
      </w:r>
      <w:proofErr w:type="spellStart"/>
      <w:r w:rsidRPr="0059077F">
        <w:rPr>
          <w:rFonts w:ascii="Times New Roman" w:eastAsia="Times New Roman" w:hAnsi="Times New Roman" w:cs="Times New Roman"/>
          <w:sz w:val="24"/>
          <w:szCs w:val="24"/>
          <w:lang w:eastAsia="nl-NL"/>
        </w:rPr>
        <w:t>if-else</w:t>
      </w:r>
      <w:proofErr w:type="spellEnd"/>
      <w:r w:rsidRPr="0059077F">
        <w:rPr>
          <w:rFonts w:ascii="Times New Roman" w:eastAsia="Times New Roman" w:hAnsi="Times New Roman" w:cs="Times New Roman"/>
          <w:sz w:val="24"/>
          <w:szCs w:val="24"/>
          <w:lang w:eastAsia="nl-NL"/>
        </w:rPr>
        <w:t xml:space="preserve"> programma voorspellen</w:t>
      </w:r>
    </w:p>
    <w:p w14:paraId="555A084E" w14:textId="77777777" w:rsidR="003017B4" w:rsidRPr="0059077F" w:rsidRDefault="006E0C8F" w:rsidP="006E0C8F">
      <w:pPr>
        <w:numPr>
          <w:ilvl w:val="0"/>
          <w:numId w:val="3"/>
        </w:num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 xml:space="preserve">De kinderen begrijpen het verschil tussen een </w:t>
      </w:r>
      <w:proofErr w:type="spellStart"/>
      <w:r w:rsidRPr="0059077F">
        <w:rPr>
          <w:rFonts w:ascii="Times New Roman" w:eastAsia="Times New Roman" w:hAnsi="Times New Roman" w:cs="Times New Roman"/>
          <w:sz w:val="24"/>
          <w:szCs w:val="24"/>
          <w:lang w:eastAsia="nl-NL"/>
        </w:rPr>
        <w:t>if</w:t>
      </w:r>
      <w:proofErr w:type="spellEnd"/>
      <w:r w:rsidRPr="0059077F">
        <w:rPr>
          <w:rFonts w:ascii="Times New Roman" w:eastAsia="Times New Roman" w:hAnsi="Times New Roman" w:cs="Times New Roman"/>
          <w:sz w:val="24"/>
          <w:szCs w:val="24"/>
          <w:lang w:eastAsia="nl-NL"/>
        </w:rPr>
        <w:t xml:space="preserve">- en een </w:t>
      </w:r>
      <w:proofErr w:type="spellStart"/>
      <w:r w:rsidRPr="0059077F">
        <w:rPr>
          <w:rFonts w:ascii="Times New Roman" w:eastAsia="Times New Roman" w:hAnsi="Times New Roman" w:cs="Times New Roman"/>
          <w:sz w:val="24"/>
          <w:szCs w:val="24"/>
          <w:lang w:eastAsia="nl-NL"/>
        </w:rPr>
        <w:t>else</w:t>
      </w:r>
      <w:proofErr w:type="spellEnd"/>
      <w:r w:rsidRPr="0059077F">
        <w:rPr>
          <w:rFonts w:ascii="Times New Roman" w:eastAsia="Times New Roman" w:hAnsi="Times New Roman" w:cs="Times New Roman"/>
          <w:sz w:val="24"/>
          <w:szCs w:val="24"/>
          <w:lang w:eastAsia="nl-NL"/>
        </w:rPr>
        <w:t>-opdracht</w:t>
      </w:r>
    </w:p>
    <w:p w14:paraId="555A084F" w14:textId="77777777" w:rsidR="003017B4" w:rsidRPr="0059077F" w:rsidRDefault="003017B4" w:rsidP="003017B4">
      <w:pPr>
        <w:textAlignment w:val="baseline"/>
        <w:rPr>
          <w:rFonts w:ascii="Times New Roman" w:eastAsia="Times New Roman" w:hAnsi="Times New Roman" w:cs="Times New Roman"/>
          <w:color w:val="000000"/>
          <w:sz w:val="24"/>
          <w:szCs w:val="24"/>
          <w:lang w:eastAsia="nl-NL"/>
        </w:rPr>
      </w:pPr>
    </w:p>
    <w:p w14:paraId="555A0850" w14:textId="77777777" w:rsidR="003017B4" w:rsidRPr="0059077F" w:rsidRDefault="003017B4" w:rsidP="00F86F4B">
      <w:pPr>
        <w:pStyle w:val="Heading3"/>
        <w:rPr>
          <w:rFonts w:ascii="Times New Roman" w:eastAsia="Times New Roman" w:hAnsi="Times New Roman" w:cs="Times New Roman"/>
          <w:b/>
          <w:bCs/>
          <w:color w:val="auto"/>
          <w:sz w:val="28"/>
          <w:lang w:eastAsia="nl-NL"/>
        </w:rPr>
      </w:pPr>
      <w:r w:rsidRPr="0059077F">
        <w:rPr>
          <w:rFonts w:ascii="Times New Roman" w:eastAsia="Times New Roman" w:hAnsi="Times New Roman" w:cs="Times New Roman"/>
          <w:b/>
          <w:color w:val="auto"/>
          <w:sz w:val="28"/>
          <w:lang w:eastAsia="nl-NL"/>
        </w:rPr>
        <w:t>Materialen</w:t>
      </w:r>
    </w:p>
    <w:p w14:paraId="555A0851" w14:textId="77777777" w:rsidR="00D63396" w:rsidRPr="0059077F" w:rsidRDefault="00D63396" w:rsidP="00D63396">
      <w:pPr>
        <w:numPr>
          <w:ilvl w:val="0"/>
          <w:numId w:val="4"/>
        </w:num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Pak kaarten voor elk tweetal</w:t>
      </w:r>
    </w:p>
    <w:p w14:paraId="555A0852" w14:textId="77777777" w:rsidR="003017B4" w:rsidRPr="0059077F" w:rsidRDefault="00D63396" w:rsidP="00D63396">
      <w:pPr>
        <w:numPr>
          <w:ilvl w:val="0"/>
          <w:numId w:val="4"/>
        </w:num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Werkblad voor elk tweetal</w:t>
      </w:r>
    </w:p>
    <w:p w14:paraId="555A0853" w14:textId="77777777" w:rsidR="00F86F4B" w:rsidRPr="0059077F" w:rsidRDefault="00F86F4B" w:rsidP="003017B4">
      <w:pPr>
        <w:rPr>
          <w:rFonts w:ascii="Times New Roman" w:eastAsia="Times New Roman" w:hAnsi="Times New Roman" w:cs="Times New Roman"/>
          <w:sz w:val="24"/>
          <w:szCs w:val="24"/>
          <w:lang w:eastAsia="nl-NL"/>
        </w:rPr>
      </w:pPr>
    </w:p>
    <w:p w14:paraId="555A0854" w14:textId="77777777" w:rsidR="003017B4" w:rsidRPr="0059077F" w:rsidRDefault="003017B4" w:rsidP="00F86F4B">
      <w:pPr>
        <w:pStyle w:val="Heading3"/>
        <w:rPr>
          <w:rFonts w:ascii="Times New Roman" w:eastAsia="Times New Roman" w:hAnsi="Times New Roman" w:cs="Times New Roman"/>
          <w:b/>
          <w:bCs/>
          <w:color w:val="auto"/>
          <w:sz w:val="28"/>
          <w:lang w:eastAsia="nl-NL"/>
        </w:rPr>
      </w:pPr>
      <w:r w:rsidRPr="0059077F">
        <w:rPr>
          <w:rFonts w:ascii="Times New Roman" w:eastAsia="Times New Roman" w:hAnsi="Times New Roman" w:cs="Times New Roman"/>
          <w:b/>
          <w:color w:val="auto"/>
          <w:sz w:val="28"/>
          <w:lang w:eastAsia="nl-NL"/>
        </w:rPr>
        <w:t>Lesverloop</w:t>
      </w:r>
    </w:p>
    <w:p w14:paraId="555A0855" w14:textId="77777777" w:rsidR="00D63396" w:rsidRPr="0059077F" w:rsidRDefault="00D63396" w:rsidP="00D63396">
      <w:p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In deze les leren de leerlingen hoe een programma</w:t>
      </w:r>
      <w:r w:rsidR="00AE0E11" w:rsidRPr="0059077F">
        <w:rPr>
          <w:rFonts w:ascii="Times New Roman" w:eastAsia="Times New Roman" w:hAnsi="Times New Roman" w:cs="Times New Roman"/>
          <w:sz w:val="24"/>
          <w:szCs w:val="24"/>
          <w:lang w:eastAsia="nl-NL"/>
        </w:rPr>
        <w:t xml:space="preserve"> beslissingen kan maken</w:t>
      </w:r>
      <w:r w:rsidRPr="0059077F">
        <w:rPr>
          <w:rFonts w:ascii="Times New Roman" w:eastAsia="Times New Roman" w:hAnsi="Times New Roman" w:cs="Times New Roman"/>
          <w:sz w:val="24"/>
          <w:szCs w:val="24"/>
          <w:lang w:eastAsia="nl-NL"/>
        </w:rPr>
        <w:t>. Net als bij de les over variabelen leren de leerlingen het concept aan de hand van een spelletje. Ze spelen een simpel kaartspelletje, en volgen de regels van het programma om de score te bepalen. De score hangt hierbij af van</w:t>
      </w:r>
      <w:r w:rsidR="00AE0E11" w:rsidRPr="0059077F">
        <w:rPr>
          <w:rFonts w:ascii="Times New Roman" w:eastAsia="Times New Roman" w:hAnsi="Times New Roman" w:cs="Times New Roman"/>
          <w:sz w:val="24"/>
          <w:szCs w:val="24"/>
          <w:lang w:eastAsia="nl-NL"/>
        </w:rPr>
        <w:t xml:space="preserve"> de kaart die ze gepakt hebben en de regels die er voor dat spelletje gelden. </w:t>
      </w:r>
      <w:r w:rsidRPr="0059077F">
        <w:rPr>
          <w:rFonts w:ascii="Times New Roman" w:eastAsia="Times New Roman" w:hAnsi="Times New Roman" w:cs="Times New Roman"/>
          <w:sz w:val="24"/>
          <w:szCs w:val="24"/>
          <w:lang w:eastAsia="nl-NL"/>
        </w:rPr>
        <w:t xml:space="preserve">Hiervoor hebben de leerlingen kennis nodig van variabelen en sequenties, twee concepten die ze in de voorgaande lessen geleerd hebben. Aan het eind van de les zijn de leerlingen in staat om te voorspellen wat de uitkomst van een programma is en wat de begrippen </w:t>
      </w:r>
      <w:proofErr w:type="spellStart"/>
      <w:r w:rsidRPr="0059077F">
        <w:rPr>
          <w:rFonts w:ascii="Times New Roman" w:eastAsia="Times New Roman" w:hAnsi="Times New Roman" w:cs="Times New Roman"/>
          <w:sz w:val="24"/>
          <w:szCs w:val="24"/>
          <w:lang w:eastAsia="nl-NL"/>
        </w:rPr>
        <w:t>if</w:t>
      </w:r>
      <w:proofErr w:type="spellEnd"/>
      <w:r w:rsidRPr="0059077F">
        <w:rPr>
          <w:rFonts w:ascii="Times New Roman" w:eastAsia="Times New Roman" w:hAnsi="Times New Roman" w:cs="Times New Roman"/>
          <w:sz w:val="24"/>
          <w:szCs w:val="24"/>
          <w:lang w:eastAsia="nl-NL"/>
        </w:rPr>
        <w:t xml:space="preserve"> en </w:t>
      </w:r>
      <w:proofErr w:type="spellStart"/>
      <w:r w:rsidRPr="0059077F">
        <w:rPr>
          <w:rFonts w:ascii="Times New Roman" w:eastAsia="Times New Roman" w:hAnsi="Times New Roman" w:cs="Times New Roman"/>
          <w:sz w:val="24"/>
          <w:szCs w:val="24"/>
          <w:lang w:eastAsia="nl-NL"/>
        </w:rPr>
        <w:t>else</w:t>
      </w:r>
      <w:proofErr w:type="spellEnd"/>
      <w:r w:rsidRPr="0059077F">
        <w:rPr>
          <w:rFonts w:ascii="Times New Roman" w:eastAsia="Times New Roman" w:hAnsi="Times New Roman" w:cs="Times New Roman"/>
          <w:sz w:val="24"/>
          <w:szCs w:val="24"/>
          <w:lang w:eastAsia="nl-NL"/>
        </w:rPr>
        <w:t xml:space="preserve"> inhouden.</w:t>
      </w:r>
    </w:p>
    <w:p w14:paraId="555A0856" w14:textId="77777777" w:rsidR="002721B1" w:rsidRPr="0059077F" w:rsidRDefault="002721B1" w:rsidP="00D63396">
      <w:p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 xml:space="preserve">Deel 1 en 2 van de les dienen in elk geval behandeld te worden. Wanneer er genoeg computers voor de leerlingen beschikbaar zijn </w:t>
      </w:r>
      <w:r w:rsidR="005A5ABE" w:rsidRPr="0059077F">
        <w:rPr>
          <w:rFonts w:ascii="Times New Roman" w:eastAsia="Times New Roman" w:hAnsi="Times New Roman" w:cs="Times New Roman"/>
          <w:sz w:val="24"/>
          <w:szCs w:val="24"/>
          <w:lang w:eastAsia="nl-NL"/>
        </w:rPr>
        <w:t>kunnen de leerlingen online verder. In dat geval kan deel 3 van de les komen te vervallen.</w:t>
      </w:r>
      <w:r w:rsidRPr="0059077F">
        <w:rPr>
          <w:rFonts w:ascii="Times New Roman" w:eastAsia="Times New Roman" w:hAnsi="Times New Roman" w:cs="Times New Roman"/>
          <w:sz w:val="24"/>
          <w:szCs w:val="24"/>
          <w:lang w:eastAsia="nl-NL"/>
        </w:rPr>
        <w:t xml:space="preserve"> </w:t>
      </w:r>
    </w:p>
    <w:p w14:paraId="555A0857" w14:textId="77777777" w:rsidR="00F86F4B" w:rsidRPr="0059077F" w:rsidRDefault="00F86F4B" w:rsidP="003017B4">
      <w:pPr>
        <w:rPr>
          <w:rFonts w:ascii="Times New Roman" w:eastAsia="Times New Roman" w:hAnsi="Times New Roman" w:cs="Times New Roman"/>
          <w:sz w:val="24"/>
          <w:szCs w:val="24"/>
          <w:lang w:eastAsia="nl-NL"/>
        </w:rPr>
      </w:pPr>
    </w:p>
    <w:p w14:paraId="555A0858" w14:textId="77777777" w:rsidR="003017B4" w:rsidRPr="0059077F" w:rsidRDefault="003017B4" w:rsidP="00F86F4B">
      <w:pPr>
        <w:pStyle w:val="Heading3"/>
        <w:rPr>
          <w:rFonts w:ascii="Times New Roman" w:eastAsia="Times New Roman" w:hAnsi="Times New Roman" w:cs="Times New Roman"/>
          <w:b/>
          <w:bCs/>
          <w:color w:val="auto"/>
          <w:sz w:val="28"/>
          <w:lang w:eastAsia="nl-NL"/>
        </w:rPr>
      </w:pPr>
      <w:r w:rsidRPr="0059077F">
        <w:rPr>
          <w:rFonts w:ascii="Times New Roman" w:eastAsia="Times New Roman" w:hAnsi="Times New Roman" w:cs="Times New Roman"/>
          <w:b/>
          <w:color w:val="auto"/>
          <w:sz w:val="28"/>
          <w:lang w:eastAsia="nl-NL"/>
        </w:rPr>
        <w:t xml:space="preserve">Deel 1: </w:t>
      </w:r>
      <w:r w:rsidR="00D63396" w:rsidRPr="0059077F">
        <w:rPr>
          <w:rFonts w:ascii="Times New Roman" w:eastAsia="Times New Roman" w:hAnsi="Times New Roman" w:cs="Times New Roman"/>
          <w:b/>
          <w:color w:val="auto"/>
          <w:sz w:val="28"/>
          <w:lang w:eastAsia="nl-NL"/>
        </w:rPr>
        <w:t>uitleg</w:t>
      </w:r>
    </w:p>
    <w:p w14:paraId="555A0859" w14:textId="77777777" w:rsidR="00D63396" w:rsidRPr="0059077F" w:rsidRDefault="00D63396" w:rsidP="00D63396">
      <w:p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Vertel de kinderen dat ze de afgelopen twee lessen wat geleerd hebben over programmeren, maar dat ze nog maar hele simpele programmaatjes gemaakt hebben. Het programma doet steeds hetzelfde</w:t>
      </w:r>
      <w:r w:rsidR="00F223CE" w:rsidRPr="0059077F">
        <w:rPr>
          <w:rFonts w:ascii="Times New Roman" w:eastAsia="Times New Roman" w:hAnsi="Times New Roman" w:cs="Times New Roman"/>
          <w:sz w:val="24"/>
          <w:szCs w:val="24"/>
          <w:lang w:eastAsia="nl-NL"/>
        </w:rPr>
        <w:t xml:space="preserve">. </w:t>
      </w:r>
      <w:r w:rsidRPr="0059077F">
        <w:rPr>
          <w:rFonts w:ascii="Times New Roman" w:eastAsia="Times New Roman" w:hAnsi="Times New Roman" w:cs="Times New Roman"/>
          <w:sz w:val="24"/>
          <w:szCs w:val="24"/>
          <w:lang w:eastAsia="nl-NL"/>
        </w:rPr>
        <w:t>Vandaag leren de leerlingen hoe ze programma’s kunnen maken die zich aanpassen.</w:t>
      </w:r>
    </w:p>
    <w:p w14:paraId="555A085A" w14:textId="77777777" w:rsidR="00F95F13" w:rsidRPr="0059077F" w:rsidRDefault="00D63396" w:rsidP="00D63396">
      <w:p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Laat de eerste slides van de pr</w:t>
      </w:r>
      <w:r w:rsidR="00F95F13" w:rsidRPr="0059077F">
        <w:rPr>
          <w:rFonts w:ascii="Times New Roman" w:eastAsia="Times New Roman" w:hAnsi="Times New Roman" w:cs="Times New Roman"/>
          <w:sz w:val="24"/>
          <w:szCs w:val="24"/>
          <w:lang w:eastAsia="nl-NL"/>
        </w:rPr>
        <w:t xml:space="preserve">esentatie zien. De slides laten een voorbeeld </w:t>
      </w:r>
      <w:r w:rsidRPr="0059077F">
        <w:rPr>
          <w:rFonts w:ascii="Times New Roman" w:eastAsia="Times New Roman" w:hAnsi="Times New Roman" w:cs="Times New Roman"/>
          <w:sz w:val="24"/>
          <w:szCs w:val="24"/>
          <w:lang w:eastAsia="nl-NL"/>
        </w:rPr>
        <w:t xml:space="preserve">zien van situaties waarin een computer zou kunnen reageren, maar </w:t>
      </w:r>
      <w:r w:rsidR="00F95F13" w:rsidRPr="0059077F">
        <w:rPr>
          <w:rFonts w:ascii="Times New Roman" w:eastAsia="Times New Roman" w:hAnsi="Times New Roman" w:cs="Times New Roman"/>
          <w:sz w:val="24"/>
          <w:szCs w:val="24"/>
          <w:lang w:eastAsia="nl-NL"/>
        </w:rPr>
        <w:t>pas</w:t>
      </w:r>
      <w:r w:rsidRPr="0059077F">
        <w:rPr>
          <w:rFonts w:ascii="Times New Roman" w:eastAsia="Times New Roman" w:hAnsi="Times New Roman" w:cs="Times New Roman"/>
          <w:sz w:val="24"/>
          <w:szCs w:val="24"/>
          <w:lang w:eastAsia="nl-NL"/>
        </w:rPr>
        <w:t xml:space="preserve"> als er aan de voorwaarden voldaan wordt. In zulke situaties is er vaak sprake van een uitspraak: “Als er </w:t>
      </w:r>
      <w:r w:rsidR="00DE1822" w:rsidRPr="0059077F">
        <w:rPr>
          <w:rFonts w:ascii="Times New Roman" w:eastAsia="Times New Roman" w:hAnsi="Times New Roman" w:cs="Times New Roman"/>
          <w:sz w:val="24"/>
          <w:szCs w:val="24"/>
          <w:lang w:eastAsia="nl-NL"/>
        </w:rPr>
        <w:t>aan een voorwaarde voldaan wordt</w:t>
      </w:r>
      <w:r w:rsidRPr="0059077F">
        <w:rPr>
          <w:rFonts w:ascii="Times New Roman" w:eastAsia="Times New Roman" w:hAnsi="Times New Roman" w:cs="Times New Roman"/>
          <w:sz w:val="24"/>
          <w:szCs w:val="24"/>
          <w:lang w:eastAsia="nl-NL"/>
        </w:rPr>
        <w:t>, dan moet dit uitgevoerd worden</w:t>
      </w:r>
      <w:r w:rsidR="00241D21" w:rsidRPr="0059077F">
        <w:rPr>
          <w:rFonts w:ascii="Times New Roman" w:eastAsia="Times New Roman" w:hAnsi="Times New Roman" w:cs="Times New Roman"/>
          <w:sz w:val="24"/>
          <w:szCs w:val="24"/>
          <w:lang w:eastAsia="nl-NL"/>
        </w:rPr>
        <w:t>.</w:t>
      </w:r>
      <w:r w:rsidR="00F95F13" w:rsidRPr="0059077F">
        <w:rPr>
          <w:rFonts w:ascii="Times New Roman" w:eastAsia="Times New Roman" w:hAnsi="Times New Roman" w:cs="Times New Roman"/>
          <w:sz w:val="24"/>
          <w:szCs w:val="24"/>
          <w:lang w:eastAsia="nl-NL"/>
        </w:rPr>
        <w:t xml:space="preserve">” Het voorbeeld van de stoplichten laat dit duidelijk zien. “Als het stoplicht groen is, dan mag je gaan. Anders, moet je blijven staan.” De voorwaarde is hierbij de kleur van het stoplicht. </w:t>
      </w:r>
    </w:p>
    <w:p w14:paraId="555A085B" w14:textId="77777777" w:rsidR="00241D21" w:rsidRPr="0059077F" w:rsidRDefault="00241D21" w:rsidP="00D63396">
      <w:p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 xml:space="preserve">Op de slide na de stoplichten mogen de leerlingen zelf voorbeelden bedenken van situaties waarin voorwaarden gebruikt worden. Let hierbij </w:t>
      </w:r>
      <w:r w:rsidR="00D63396" w:rsidRPr="0059077F">
        <w:rPr>
          <w:rFonts w:ascii="Times New Roman" w:eastAsia="Times New Roman" w:hAnsi="Times New Roman" w:cs="Times New Roman"/>
          <w:sz w:val="24"/>
          <w:szCs w:val="24"/>
          <w:lang w:eastAsia="nl-NL"/>
        </w:rPr>
        <w:t xml:space="preserve"> op dat er voorbeelden naar voren komen waarbij de structuur: “Als …, dan … “ aanwezig is. Het is belangrijk dat leerlingen deze structuur kunnen herkennen.</w:t>
      </w:r>
      <w:r w:rsidRPr="0059077F">
        <w:rPr>
          <w:rFonts w:ascii="Times New Roman" w:eastAsia="Times New Roman" w:hAnsi="Times New Roman" w:cs="Times New Roman"/>
          <w:sz w:val="24"/>
          <w:szCs w:val="24"/>
          <w:lang w:eastAsia="nl-NL"/>
        </w:rPr>
        <w:t xml:space="preserve"> De foto’s kunnen gebruikt worden ter inspiratie:</w:t>
      </w:r>
    </w:p>
    <w:p w14:paraId="555A085C" w14:textId="77777777" w:rsidR="00613AEC" w:rsidRPr="0059077F" w:rsidRDefault="00241D21" w:rsidP="00241D21">
      <w:pPr>
        <w:pStyle w:val="ListParagraph"/>
        <w:numPr>
          <w:ilvl w:val="0"/>
          <w:numId w:val="4"/>
        </w:num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 xml:space="preserve">De foto van de bus </w:t>
      </w:r>
      <w:r w:rsidR="007E5D00" w:rsidRPr="0059077F">
        <w:rPr>
          <w:rFonts w:ascii="Times New Roman" w:eastAsia="Times New Roman" w:hAnsi="Times New Roman" w:cs="Times New Roman"/>
          <w:sz w:val="24"/>
          <w:szCs w:val="24"/>
          <w:lang w:eastAsia="nl-NL"/>
        </w:rPr>
        <w:t>kan gebruikt</w:t>
      </w:r>
      <w:r w:rsidRPr="0059077F">
        <w:rPr>
          <w:rFonts w:ascii="Times New Roman" w:eastAsia="Times New Roman" w:hAnsi="Times New Roman" w:cs="Times New Roman"/>
          <w:sz w:val="24"/>
          <w:szCs w:val="24"/>
          <w:lang w:eastAsia="nl-NL"/>
        </w:rPr>
        <w:t xml:space="preserve"> worden voor:</w:t>
      </w:r>
    </w:p>
    <w:p w14:paraId="555A085D" w14:textId="77777777" w:rsidR="00241D21" w:rsidRPr="0059077F" w:rsidRDefault="00241D21" w:rsidP="00613AEC">
      <w:pPr>
        <w:pStyle w:val="ListParagraph"/>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“Als bus 3 komt, dan moet je in de bus stappen. Anders, wacht tot de volgende bus komt.”</w:t>
      </w:r>
    </w:p>
    <w:p w14:paraId="555A085E" w14:textId="77777777" w:rsidR="00613AEC" w:rsidRPr="0059077F" w:rsidRDefault="00241D21" w:rsidP="00241D21">
      <w:pPr>
        <w:pStyle w:val="ListParagraph"/>
        <w:numPr>
          <w:ilvl w:val="0"/>
          <w:numId w:val="4"/>
        </w:num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De foto met de kraan kan gebruikt worden voor</w:t>
      </w:r>
      <w:r w:rsidR="00613AEC" w:rsidRPr="0059077F">
        <w:rPr>
          <w:rFonts w:ascii="Times New Roman" w:eastAsia="Times New Roman" w:hAnsi="Times New Roman" w:cs="Times New Roman"/>
          <w:sz w:val="24"/>
          <w:szCs w:val="24"/>
          <w:lang w:eastAsia="nl-NL"/>
        </w:rPr>
        <w:t>:</w:t>
      </w:r>
    </w:p>
    <w:p w14:paraId="555A085F" w14:textId="77777777" w:rsidR="00D63396" w:rsidRPr="0059077F" w:rsidRDefault="00241D21" w:rsidP="00613AEC">
      <w:pPr>
        <w:pStyle w:val="ListParagraph"/>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“Als het water te warm is, dan moet de koude kraan verder open. Anders, doe de warme kraan verder open.”</w:t>
      </w:r>
    </w:p>
    <w:p w14:paraId="555A0860" w14:textId="77777777" w:rsidR="007E5D00" w:rsidRPr="0059077F" w:rsidRDefault="007E5D00" w:rsidP="007E5D00">
      <w:pPr>
        <w:pStyle w:val="ListParagraph"/>
        <w:numPr>
          <w:ilvl w:val="0"/>
          <w:numId w:val="4"/>
        </w:num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De foto van de bidon kan gebruikt worden voor:</w:t>
      </w:r>
    </w:p>
    <w:p w14:paraId="555A0861" w14:textId="77777777" w:rsidR="007E5D00" w:rsidRPr="0059077F" w:rsidRDefault="007E5D00" w:rsidP="007E5D00">
      <w:pPr>
        <w:pStyle w:val="ListParagraph"/>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 xml:space="preserve">“Als </w:t>
      </w:r>
      <w:r w:rsidR="00B94070" w:rsidRPr="0059077F">
        <w:rPr>
          <w:rFonts w:ascii="Times New Roman" w:eastAsia="Times New Roman" w:hAnsi="Times New Roman" w:cs="Times New Roman"/>
          <w:sz w:val="24"/>
          <w:szCs w:val="24"/>
          <w:lang w:eastAsia="nl-NL"/>
        </w:rPr>
        <w:t>de bidon vol is, dan neem je een slok. Anders, vul de bidon.”</w:t>
      </w:r>
    </w:p>
    <w:p w14:paraId="555A0862" w14:textId="77777777" w:rsidR="00613AEC" w:rsidRPr="0059077F" w:rsidRDefault="00241D21" w:rsidP="00241D21">
      <w:pPr>
        <w:pStyle w:val="ListParagraph"/>
        <w:numPr>
          <w:ilvl w:val="0"/>
          <w:numId w:val="4"/>
        </w:num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lastRenderedPageBreak/>
        <w:t>De foto met de wc’s kan gebruikt worden voor</w:t>
      </w:r>
      <w:r w:rsidR="00613AEC" w:rsidRPr="0059077F">
        <w:rPr>
          <w:rFonts w:ascii="Times New Roman" w:eastAsia="Times New Roman" w:hAnsi="Times New Roman" w:cs="Times New Roman"/>
          <w:sz w:val="24"/>
          <w:szCs w:val="24"/>
          <w:lang w:eastAsia="nl-NL"/>
        </w:rPr>
        <w:t>:</w:t>
      </w:r>
    </w:p>
    <w:p w14:paraId="555A0863" w14:textId="77777777" w:rsidR="00241D21" w:rsidRPr="0059077F" w:rsidRDefault="00241D21" w:rsidP="00613AEC">
      <w:pPr>
        <w:pStyle w:val="ListParagraph"/>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“Als je een meisje bent, dan ga je naar de meisjes wc. Anders, ga naar de jongens wc.”</w:t>
      </w:r>
    </w:p>
    <w:p w14:paraId="555A0864" w14:textId="77777777" w:rsidR="00B874F0" w:rsidRPr="0059077F" w:rsidRDefault="005108DC" w:rsidP="00B874F0">
      <w:p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Het is natuurlijk ook prima als leerling</w:t>
      </w:r>
      <w:r w:rsidR="00B874F0" w:rsidRPr="0059077F">
        <w:rPr>
          <w:rFonts w:ascii="Times New Roman" w:eastAsia="Times New Roman" w:hAnsi="Times New Roman" w:cs="Times New Roman"/>
          <w:sz w:val="24"/>
          <w:szCs w:val="24"/>
          <w:lang w:eastAsia="nl-NL"/>
        </w:rPr>
        <w:t>en zelf een voorbeeld bedenken.</w:t>
      </w:r>
    </w:p>
    <w:p w14:paraId="555A0865" w14:textId="77777777" w:rsidR="00B874F0" w:rsidRPr="0059077F" w:rsidRDefault="00B874F0">
      <w:pPr>
        <w:spacing w:after="160" w:line="259" w:lineRule="auto"/>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br w:type="page"/>
      </w:r>
    </w:p>
    <w:p w14:paraId="555A0866" w14:textId="77777777" w:rsidR="00D63396" w:rsidRPr="0059077F" w:rsidRDefault="00D63396" w:rsidP="00D63396">
      <w:p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lastRenderedPageBreak/>
        <w:t xml:space="preserve">De leerlingen </w:t>
      </w:r>
      <w:r w:rsidR="005108DC" w:rsidRPr="0059077F">
        <w:rPr>
          <w:rFonts w:ascii="Times New Roman" w:eastAsia="Times New Roman" w:hAnsi="Times New Roman" w:cs="Times New Roman"/>
          <w:sz w:val="24"/>
          <w:szCs w:val="24"/>
          <w:lang w:eastAsia="nl-NL"/>
        </w:rPr>
        <w:t>gaan hierna</w:t>
      </w:r>
      <w:r w:rsidRPr="0059077F">
        <w:rPr>
          <w:rFonts w:ascii="Times New Roman" w:eastAsia="Times New Roman" w:hAnsi="Times New Roman" w:cs="Times New Roman"/>
          <w:sz w:val="24"/>
          <w:szCs w:val="24"/>
          <w:lang w:eastAsia="nl-NL"/>
        </w:rPr>
        <w:t xml:space="preserve"> een </w:t>
      </w:r>
      <w:r w:rsidR="00CE501C" w:rsidRPr="0059077F">
        <w:rPr>
          <w:rFonts w:ascii="Times New Roman" w:eastAsia="Times New Roman" w:hAnsi="Times New Roman" w:cs="Times New Roman"/>
          <w:sz w:val="24"/>
          <w:szCs w:val="24"/>
          <w:lang w:eastAsia="nl-NL"/>
        </w:rPr>
        <w:t>spel</w:t>
      </w:r>
      <w:r w:rsidRPr="0059077F">
        <w:rPr>
          <w:rFonts w:ascii="Times New Roman" w:eastAsia="Times New Roman" w:hAnsi="Times New Roman" w:cs="Times New Roman"/>
          <w:sz w:val="24"/>
          <w:szCs w:val="24"/>
          <w:lang w:eastAsia="nl-NL"/>
        </w:rPr>
        <w:t xml:space="preserve"> spelen met</w:t>
      </w:r>
      <w:r w:rsidR="00596D54" w:rsidRPr="0059077F">
        <w:rPr>
          <w:rFonts w:ascii="Times New Roman" w:eastAsia="Times New Roman" w:hAnsi="Times New Roman" w:cs="Times New Roman"/>
          <w:sz w:val="24"/>
          <w:szCs w:val="24"/>
          <w:lang w:eastAsia="nl-NL"/>
        </w:rPr>
        <w:t xml:space="preserve"> speelkaarten.</w:t>
      </w:r>
      <w:r w:rsidRPr="0059077F">
        <w:rPr>
          <w:rFonts w:ascii="Times New Roman" w:eastAsia="Times New Roman" w:hAnsi="Times New Roman" w:cs="Times New Roman"/>
          <w:sz w:val="24"/>
          <w:szCs w:val="24"/>
          <w:lang w:eastAsia="nl-NL"/>
        </w:rPr>
        <w:t xml:space="preserve"> Leerlingen pakken om de beurt een kaart van het</w:t>
      </w:r>
      <w:r w:rsidR="00DE75AC" w:rsidRPr="0059077F">
        <w:rPr>
          <w:rFonts w:ascii="Times New Roman" w:eastAsia="Times New Roman" w:hAnsi="Times New Roman" w:cs="Times New Roman"/>
          <w:sz w:val="24"/>
          <w:szCs w:val="24"/>
          <w:lang w:eastAsia="nl-NL"/>
        </w:rPr>
        <w:t xml:space="preserve"> geschudde</w:t>
      </w:r>
      <w:r w:rsidRPr="0059077F">
        <w:rPr>
          <w:rFonts w:ascii="Times New Roman" w:eastAsia="Times New Roman" w:hAnsi="Times New Roman" w:cs="Times New Roman"/>
          <w:sz w:val="24"/>
          <w:szCs w:val="24"/>
          <w:lang w:eastAsia="nl-NL"/>
        </w:rPr>
        <w:t xml:space="preserve"> pak</w:t>
      </w:r>
      <w:r w:rsidR="00DE75AC" w:rsidRPr="0059077F">
        <w:rPr>
          <w:rFonts w:ascii="Times New Roman" w:eastAsia="Times New Roman" w:hAnsi="Times New Roman" w:cs="Times New Roman"/>
          <w:sz w:val="24"/>
          <w:szCs w:val="24"/>
          <w:lang w:eastAsia="nl-NL"/>
        </w:rPr>
        <w:t xml:space="preserve"> kaarten</w:t>
      </w:r>
      <w:r w:rsidRPr="0059077F">
        <w:rPr>
          <w:rFonts w:ascii="Times New Roman" w:eastAsia="Times New Roman" w:hAnsi="Times New Roman" w:cs="Times New Roman"/>
          <w:sz w:val="24"/>
          <w:szCs w:val="24"/>
          <w:lang w:eastAsia="nl-NL"/>
        </w:rPr>
        <w:t>. Hiervoor gelden de volgende regels. Als er een rode kaart gepakt wordt, krijgt de speler die de kaart pakt een punt. Daarna mag de andere speler een kaart pakken.</w:t>
      </w:r>
      <w:r w:rsidR="005108DC" w:rsidRPr="0059077F">
        <w:rPr>
          <w:rFonts w:ascii="Times New Roman" w:eastAsia="Times New Roman" w:hAnsi="Times New Roman" w:cs="Times New Roman"/>
          <w:sz w:val="24"/>
          <w:szCs w:val="24"/>
          <w:lang w:eastAsia="nl-NL"/>
        </w:rPr>
        <w:t xml:space="preserve"> Naar verwachting zullen de leerlingen in de war raken met wat ze moeten doen als er een zwarte kaart getrokken wordt. Daar staat immers niks over beschreven in de regels. Het antwoord hierop is dat er dan dus ook niks gebeurt. De score blijft hetzelfde.</w:t>
      </w:r>
    </w:p>
    <w:p w14:paraId="555A0867" w14:textId="77777777" w:rsidR="00B0001F" w:rsidRPr="0059077F" w:rsidRDefault="00D63396" w:rsidP="00D63396">
      <w:p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Doe dit in de klas voor, zodat de leerlingen zien wat ze straks gaan doen. Vertel hierbij dat de regels steeds lastiger worden. Deel de werkbladen en de pakjes kaarten uit. De leerlingen kunnen zelfstandig aan de slag.</w:t>
      </w:r>
    </w:p>
    <w:p w14:paraId="555A0868" w14:textId="77777777" w:rsidR="009B68A6" w:rsidRPr="0059077F" w:rsidRDefault="009B68A6" w:rsidP="00D63396">
      <w:pPr>
        <w:rPr>
          <w:rFonts w:ascii="Times New Roman" w:eastAsia="Times New Roman" w:hAnsi="Times New Roman" w:cs="Times New Roman"/>
          <w:sz w:val="24"/>
          <w:szCs w:val="24"/>
          <w:lang w:eastAsia="nl-NL"/>
        </w:rPr>
      </w:pPr>
    </w:p>
    <w:p w14:paraId="555A0869" w14:textId="77777777" w:rsidR="003017B4" w:rsidRPr="0059077F" w:rsidRDefault="003017B4" w:rsidP="00F86F4B">
      <w:pPr>
        <w:pStyle w:val="Heading3"/>
        <w:rPr>
          <w:rFonts w:ascii="Times New Roman" w:eastAsia="Times New Roman" w:hAnsi="Times New Roman" w:cs="Times New Roman"/>
          <w:b/>
          <w:bCs/>
          <w:color w:val="auto"/>
          <w:sz w:val="28"/>
          <w:lang w:eastAsia="nl-NL"/>
        </w:rPr>
      </w:pPr>
      <w:r w:rsidRPr="0059077F">
        <w:rPr>
          <w:rFonts w:ascii="Times New Roman" w:eastAsia="Times New Roman" w:hAnsi="Times New Roman" w:cs="Times New Roman"/>
          <w:b/>
          <w:color w:val="auto"/>
          <w:sz w:val="28"/>
          <w:lang w:eastAsia="nl-NL"/>
        </w:rPr>
        <w:t xml:space="preserve">Deel 2: </w:t>
      </w:r>
      <w:r w:rsidR="00D63396" w:rsidRPr="0059077F">
        <w:rPr>
          <w:rFonts w:ascii="Times New Roman" w:eastAsia="Times New Roman" w:hAnsi="Times New Roman" w:cs="Times New Roman"/>
          <w:b/>
          <w:color w:val="auto"/>
          <w:sz w:val="28"/>
          <w:lang w:eastAsia="nl-NL"/>
        </w:rPr>
        <w:t>kaartspel</w:t>
      </w:r>
    </w:p>
    <w:p w14:paraId="555A086A" w14:textId="77777777" w:rsidR="00D63396" w:rsidRPr="0059077F" w:rsidRDefault="00D63396" w:rsidP="00D63396">
      <w:p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De leerlingen maken tweetallen, elk tweetal krijgt een pak spelkaarten tot hun beschikking. Ze kunnen zelfstandig met het werkblad aan de slag. De leerlingen pakken steeds kaarten en beslissen op basis van de regels hoeveel punten ze krijgen. Het spelletje gaat door totdat elke speler 5 kaarten heeft. Daarna zijn er 5 vragen over wat er gebeurt bij het trekken van een bepaalde kaart. De regels van het spelletje worden steeds moeilijker. Het is van groot belang dat de leerlingen systematisch de regels lezen en bij elke kaart beslissen of een regel al dan niet van toepassing is. Zorgvuldig te werk gaan is hierbij belangrijk.</w:t>
      </w:r>
    </w:p>
    <w:p w14:paraId="555A086B" w14:textId="77777777" w:rsidR="00D63396" w:rsidRPr="0059077F" w:rsidRDefault="00D63396" w:rsidP="00D63396">
      <w:p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 xml:space="preserve">NB: Vraag </w:t>
      </w:r>
      <w:r w:rsidR="000954E2" w:rsidRPr="0059077F">
        <w:rPr>
          <w:rFonts w:ascii="Times New Roman" w:eastAsia="Times New Roman" w:hAnsi="Times New Roman" w:cs="Times New Roman"/>
          <w:sz w:val="24"/>
          <w:szCs w:val="24"/>
          <w:lang w:eastAsia="nl-NL"/>
        </w:rPr>
        <w:t>12</w:t>
      </w:r>
      <w:r w:rsidRPr="0059077F">
        <w:rPr>
          <w:rFonts w:ascii="Times New Roman" w:eastAsia="Times New Roman" w:hAnsi="Times New Roman" w:cs="Times New Roman"/>
          <w:sz w:val="24"/>
          <w:szCs w:val="24"/>
          <w:lang w:eastAsia="nl-NL"/>
        </w:rPr>
        <w:t xml:space="preserve"> is een strikvraag. Het aantal punten dat je krijgt bij een schoppen (zwarte) kaart hangt af van de</w:t>
      </w:r>
      <w:r w:rsidR="000954E2" w:rsidRPr="0059077F">
        <w:rPr>
          <w:rFonts w:ascii="Times New Roman" w:eastAsia="Times New Roman" w:hAnsi="Times New Roman" w:cs="Times New Roman"/>
          <w:sz w:val="24"/>
          <w:szCs w:val="24"/>
          <w:lang w:eastAsia="nl-NL"/>
        </w:rPr>
        <w:t xml:space="preserve"> variabele </w:t>
      </w:r>
      <w:r w:rsidR="000954E2" w:rsidRPr="0059077F">
        <w:rPr>
          <w:rFonts w:ascii="Times New Roman" w:eastAsia="Times New Roman" w:hAnsi="Times New Roman" w:cs="Times New Roman"/>
          <w:i/>
          <w:sz w:val="24"/>
          <w:szCs w:val="24"/>
          <w:lang w:eastAsia="nl-NL"/>
        </w:rPr>
        <w:t>kaartfiguur</w:t>
      </w:r>
      <w:r w:rsidRPr="0059077F">
        <w:rPr>
          <w:rFonts w:ascii="Times New Roman" w:eastAsia="Times New Roman" w:hAnsi="Times New Roman" w:cs="Times New Roman"/>
          <w:sz w:val="24"/>
          <w:szCs w:val="24"/>
          <w:lang w:eastAsia="nl-NL"/>
        </w:rPr>
        <w:t xml:space="preserve">. Bij een </w:t>
      </w:r>
      <w:r w:rsidR="000954E2" w:rsidRPr="0059077F">
        <w:rPr>
          <w:rFonts w:ascii="Times New Roman" w:eastAsia="Times New Roman" w:hAnsi="Times New Roman" w:cs="Times New Roman"/>
          <w:i/>
          <w:sz w:val="24"/>
          <w:szCs w:val="24"/>
          <w:lang w:eastAsia="nl-NL"/>
        </w:rPr>
        <w:t>kaartfiguur</w:t>
      </w:r>
      <w:r w:rsidRPr="0059077F">
        <w:rPr>
          <w:rFonts w:ascii="Times New Roman" w:eastAsia="Times New Roman" w:hAnsi="Times New Roman" w:cs="Times New Roman"/>
          <w:sz w:val="24"/>
          <w:szCs w:val="24"/>
          <w:lang w:eastAsia="nl-NL"/>
        </w:rPr>
        <w:t xml:space="preserve"> van </w:t>
      </w:r>
      <w:r w:rsidR="000954E2" w:rsidRPr="0059077F">
        <w:rPr>
          <w:rFonts w:ascii="Times New Roman" w:eastAsia="Times New Roman" w:hAnsi="Times New Roman" w:cs="Times New Roman"/>
          <w:sz w:val="24"/>
          <w:szCs w:val="24"/>
          <w:lang w:eastAsia="nl-NL"/>
        </w:rPr>
        <w:t>2 t/m 10 krijg je 5 punten, bij een aas, boer, vrouw of heer krijg je 10 punten.</w:t>
      </w:r>
    </w:p>
    <w:p w14:paraId="555A086C" w14:textId="77777777" w:rsidR="00B874F0" w:rsidRPr="0059077F" w:rsidRDefault="00B874F0" w:rsidP="00B874F0">
      <w:pPr>
        <w:rPr>
          <w:rFonts w:ascii="Times New Roman" w:eastAsia="Times New Roman" w:hAnsi="Times New Roman" w:cs="Times New Roman"/>
          <w:color w:val="000000"/>
          <w:sz w:val="24"/>
          <w:szCs w:val="24"/>
          <w:lang w:eastAsia="nl-NL"/>
        </w:rPr>
      </w:pPr>
      <w:r w:rsidRPr="0059077F">
        <w:rPr>
          <w:rFonts w:ascii="Times New Roman" w:eastAsia="Times New Roman" w:hAnsi="Times New Roman" w:cs="Times New Roman"/>
          <w:sz w:val="24"/>
          <w:szCs w:val="24"/>
          <w:lang w:eastAsia="nl-NL"/>
        </w:rPr>
        <w:t xml:space="preserve">Na afloop van het kaartspel kunnen de leerlingen op het internet verder met het voorwaardelijk programmeren: </w:t>
      </w:r>
      <w:hyperlink r:id="rId12" w:history="1">
        <w:r w:rsidRPr="0059077F">
          <w:rPr>
            <w:rStyle w:val="Hyperlink"/>
            <w:rFonts w:ascii="Times New Roman" w:eastAsia="Times New Roman" w:hAnsi="Times New Roman" w:cs="Times New Roman"/>
            <w:sz w:val="24"/>
            <w:szCs w:val="24"/>
            <w:lang w:eastAsia="nl-NL"/>
          </w:rPr>
          <w:t>https://studio.code.org/s/course2/stage/13/puzzle/1</w:t>
        </w:r>
      </w:hyperlink>
    </w:p>
    <w:p w14:paraId="555A086D" w14:textId="77777777" w:rsidR="003017B4" w:rsidRPr="0059077F" w:rsidRDefault="003017B4" w:rsidP="003017B4">
      <w:pPr>
        <w:rPr>
          <w:rFonts w:ascii="Times New Roman" w:eastAsia="Times New Roman" w:hAnsi="Times New Roman" w:cs="Times New Roman"/>
          <w:sz w:val="24"/>
          <w:szCs w:val="24"/>
          <w:lang w:eastAsia="nl-NL"/>
        </w:rPr>
      </w:pPr>
    </w:p>
    <w:p w14:paraId="555A086E" w14:textId="77777777" w:rsidR="00002EDA" w:rsidRPr="0059077F" w:rsidRDefault="00D63396" w:rsidP="00002EDA">
      <w:pPr>
        <w:pStyle w:val="Heading3"/>
        <w:rPr>
          <w:rFonts w:ascii="Times New Roman" w:eastAsia="Times New Roman" w:hAnsi="Times New Roman" w:cs="Times New Roman"/>
          <w:b/>
          <w:color w:val="auto"/>
          <w:sz w:val="28"/>
          <w:lang w:eastAsia="nl-NL"/>
        </w:rPr>
      </w:pPr>
      <w:r w:rsidRPr="0059077F">
        <w:rPr>
          <w:rFonts w:ascii="Times New Roman" w:eastAsia="Times New Roman" w:hAnsi="Times New Roman" w:cs="Times New Roman"/>
          <w:b/>
          <w:color w:val="auto"/>
          <w:sz w:val="28"/>
          <w:lang w:eastAsia="nl-NL"/>
        </w:rPr>
        <w:t>Deel 3: kaartspel</w:t>
      </w:r>
    </w:p>
    <w:p w14:paraId="555A086F" w14:textId="77777777" w:rsidR="00002EDA" w:rsidRPr="0059077F" w:rsidRDefault="00002EDA" w:rsidP="00D63396">
      <w:p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NB: Dit deel van de les is voornamelijk bedoeld voor de situatie waarin er niet genoeg computer</w:t>
      </w:r>
      <w:r w:rsidR="007F6C5D" w:rsidRPr="0059077F">
        <w:rPr>
          <w:rFonts w:ascii="Times New Roman" w:eastAsia="Times New Roman" w:hAnsi="Times New Roman" w:cs="Times New Roman"/>
          <w:sz w:val="24"/>
          <w:szCs w:val="24"/>
          <w:lang w:eastAsia="nl-NL"/>
        </w:rPr>
        <w:t>s</w:t>
      </w:r>
      <w:r w:rsidRPr="0059077F">
        <w:rPr>
          <w:rFonts w:ascii="Times New Roman" w:eastAsia="Times New Roman" w:hAnsi="Times New Roman" w:cs="Times New Roman"/>
          <w:sz w:val="24"/>
          <w:szCs w:val="24"/>
          <w:lang w:eastAsia="nl-NL"/>
        </w:rPr>
        <w:t xml:space="preserve"> voor alle leerlingen zijn.</w:t>
      </w:r>
    </w:p>
    <w:p w14:paraId="555A0870" w14:textId="77777777" w:rsidR="00D63396" w:rsidRPr="0059077F" w:rsidRDefault="00D63396" w:rsidP="00D63396">
      <w:p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 xml:space="preserve">De leerlingen hebben nu geleerd hoe ze bestaande code kunnen lezen. In dit deel gaan ze leren hoe ze </w:t>
      </w:r>
      <w:r w:rsidR="00DE27F3" w:rsidRPr="0059077F">
        <w:rPr>
          <w:rFonts w:ascii="Times New Roman" w:eastAsia="Times New Roman" w:hAnsi="Times New Roman" w:cs="Times New Roman"/>
          <w:sz w:val="24"/>
          <w:szCs w:val="24"/>
          <w:lang w:eastAsia="nl-NL"/>
        </w:rPr>
        <w:t xml:space="preserve">een situatie met behulp van </w:t>
      </w:r>
      <w:r w:rsidRPr="0059077F">
        <w:rPr>
          <w:rFonts w:ascii="Times New Roman" w:eastAsia="Times New Roman" w:hAnsi="Times New Roman" w:cs="Times New Roman"/>
          <w:sz w:val="24"/>
          <w:szCs w:val="24"/>
          <w:lang w:eastAsia="nl-NL"/>
        </w:rPr>
        <w:t>code</w:t>
      </w:r>
      <w:r w:rsidR="00DE27F3" w:rsidRPr="0059077F">
        <w:rPr>
          <w:rFonts w:ascii="Times New Roman" w:eastAsia="Times New Roman" w:hAnsi="Times New Roman" w:cs="Times New Roman"/>
          <w:sz w:val="24"/>
          <w:szCs w:val="24"/>
          <w:lang w:eastAsia="nl-NL"/>
        </w:rPr>
        <w:t xml:space="preserve"> </w:t>
      </w:r>
      <w:r w:rsidRPr="0059077F">
        <w:rPr>
          <w:rFonts w:ascii="Times New Roman" w:eastAsia="Times New Roman" w:hAnsi="Times New Roman" w:cs="Times New Roman"/>
          <w:sz w:val="24"/>
          <w:szCs w:val="24"/>
          <w:lang w:eastAsia="nl-NL"/>
        </w:rPr>
        <w:t xml:space="preserve">kunnen </w:t>
      </w:r>
      <w:r w:rsidR="00DE27F3" w:rsidRPr="0059077F">
        <w:rPr>
          <w:rFonts w:ascii="Times New Roman" w:eastAsia="Times New Roman" w:hAnsi="Times New Roman" w:cs="Times New Roman"/>
          <w:sz w:val="24"/>
          <w:szCs w:val="24"/>
          <w:lang w:eastAsia="nl-NL"/>
        </w:rPr>
        <w:t>beschrijven</w:t>
      </w:r>
      <w:r w:rsidRPr="0059077F">
        <w:rPr>
          <w:rFonts w:ascii="Times New Roman" w:eastAsia="Times New Roman" w:hAnsi="Times New Roman" w:cs="Times New Roman"/>
          <w:sz w:val="24"/>
          <w:szCs w:val="24"/>
          <w:lang w:eastAsia="nl-NL"/>
        </w:rPr>
        <w:t>.</w:t>
      </w:r>
    </w:p>
    <w:p w14:paraId="555A0871" w14:textId="77777777" w:rsidR="00D63396" w:rsidRPr="0059077F" w:rsidRDefault="00D63396" w:rsidP="00D63396">
      <w:p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 xml:space="preserve">Verdeel de klas in vier zones. In zone 1 komen alle meisjes met blond haar. In zone 2 komen alle overige meisjes. In zone 3 komen de jongens die een zus(je) hebben en in zone 4 die jongens die dat niet hebben. Deze indeling staat ook op de </w:t>
      </w:r>
      <w:r w:rsidR="00BF242A" w:rsidRPr="0059077F">
        <w:rPr>
          <w:rFonts w:ascii="Times New Roman" w:eastAsia="Times New Roman" w:hAnsi="Times New Roman" w:cs="Times New Roman"/>
          <w:sz w:val="24"/>
          <w:szCs w:val="24"/>
          <w:lang w:eastAsia="nl-NL"/>
        </w:rPr>
        <w:t>presentatie</w:t>
      </w:r>
      <w:r w:rsidRPr="0059077F">
        <w:rPr>
          <w:rFonts w:ascii="Times New Roman" w:eastAsia="Times New Roman" w:hAnsi="Times New Roman" w:cs="Times New Roman"/>
          <w:sz w:val="24"/>
          <w:szCs w:val="24"/>
          <w:lang w:eastAsia="nl-NL"/>
        </w:rPr>
        <w:t>.</w:t>
      </w:r>
    </w:p>
    <w:p w14:paraId="555A0872" w14:textId="77777777" w:rsidR="00D63396" w:rsidRPr="0059077F" w:rsidRDefault="00D63396" w:rsidP="00D63396">
      <w:p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Als iedereen in hun zone staat komt de opdracht aan de orde. Je kunt deze verdeling maken door een programma te schrijven. Het programma controleert elk kind op een paar eigenschappen (variabelen) en bepaalt aan de hand daarvan in welke zone de kinderen moeten komen.</w:t>
      </w:r>
    </w:p>
    <w:p w14:paraId="555A0873" w14:textId="77777777" w:rsidR="00B874F0" w:rsidRPr="0059077F" w:rsidRDefault="00D63396" w:rsidP="00D63396">
      <w:p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 xml:space="preserve">De vier groepen mogen nu met hun groep overleggen of ze het programma kunnen schrijven dat zorgt voor deze sortering. Elk groepje moet uiteindelijk </w:t>
      </w:r>
      <w:r w:rsidR="00BF242A" w:rsidRPr="0059077F">
        <w:rPr>
          <w:rFonts w:ascii="Times New Roman" w:eastAsia="Times New Roman" w:hAnsi="Times New Roman" w:cs="Times New Roman"/>
          <w:sz w:val="24"/>
          <w:szCs w:val="24"/>
          <w:lang w:eastAsia="nl-NL"/>
        </w:rPr>
        <w:t xml:space="preserve">het gehele programma dat voor deze indeling zorgt </w:t>
      </w:r>
      <w:r w:rsidRPr="0059077F">
        <w:rPr>
          <w:rFonts w:ascii="Times New Roman" w:eastAsia="Times New Roman" w:hAnsi="Times New Roman" w:cs="Times New Roman"/>
          <w:sz w:val="24"/>
          <w:szCs w:val="24"/>
          <w:lang w:eastAsia="nl-NL"/>
        </w:rPr>
        <w:t>op een leeg blaadje</w:t>
      </w:r>
      <w:r w:rsidR="00BF242A" w:rsidRPr="0059077F">
        <w:rPr>
          <w:rFonts w:ascii="Times New Roman" w:eastAsia="Times New Roman" w:hAnsi="Times New Roman" w:cs="Times New Roman"/>
          <w:sz w:val="24"/>
          <w:szCs w:val="24"/>
          <w:lang w:eastAsia="nl-NL"/>
        </w:rPr>
        <w:t xml:space="preserve"> schrijven, in programmeercode</w:t>
      </w:r>
      <w:r w:rsidRPr="0059077F">
        <w:rPr>
          <w:rFonts w:ascii="Times New Roman" w:eastAsia="Times New Roman" w:hAnsi="Times New Roman" w:cs="Times New Roman"/>
          <w:sz w:val="24"/>
          <w:szCs w:val="24"/>
          <w:lang w:eastAsia="nl-NL"/>
        </w:rPr>
        <w:t>. Als er genoeg tijd is kan dit klassikaal uitgetest worden om te kijken of het programma klopt.</w:t>
      </w:r>
    </w:p>
    <w:p w14:paraId="555A0874" w14:textId="77777777" w:rsidR="00B874F0" w:rsidRPr="0059077F" w:rsidRDefault="00B874F0">
      <w:pPr>
        <w:spacing w:after="160" w:line="259" w:lineRule="auto"/>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br w:type="page"/>
      </w:r>
    </w:p>
    <w:p w14:paraId="555A0875" w14:textId="77777777" w:rsidR="00D63396" w:rsidRPr="0059077F" w:rsidRDefault="00D63396" w:rsidP="00D63396">
      <w:p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lastRenderedPageBreak/>
        <w:t>Een mogelijk antwoord zou kunnen zijn:</w:t>
      </w:r>
    </w:p>
    <w:p w14:paraId="555A0876" w14:textId="77777777" w:rsidR="00BF242A" w:rsidRPr="0059077F" w:rsidRDefault="00BF242A" w:rsidP="00D63396">
      <w:pPr>
        <w:rPr>
          <w:rFonts w:ascii="Times New Roman" w:eastAsia="Times New Roman" w:hAnsi="Times New Roman" w:cs="Times New Roman"/>
          <w:sz w:val="24"/>
          <w:szCs w:val="24"/>
          <w:lang w:eastAsia="nl-NL"/>
        </w:rPr>
      </w:pPr>
    </w:p>
    <w:p w14:paraId="555A0877" w14:textId="77777777" w:rsidR="00D63396" w:rsidRPr="00BF242A" w:rsidRDefault="00752169" w:rsidP="00D63396">
      <w:pPr>
        <w:ind w:left="1416" w:firstLine="708"/>
        <w:rPr>
          <w:rFonts w:ascii="Courier New" w:eastAsia="Times New Roman" w:hAnsi="Courier New" w:cs="Courier New"/>
          <w:sz w:val="20"/>
          <w:szCs w:val="24"/>
          <w:lang w:eastAsia="nl-NL"/>
        </w:rPr>
      </w:pPr>
      <w:r w:rsidRPr="00BF242A">
        <w:rPr>
          <w:rFonts w:ascii="Courier New" w:eastAsia="Times New Roman" w:hAnsi="Courier New" w:cs="Courier New"/>
          <w:iCs/>
          <w:sz w:val="20"/>
          <w:szCs w:val="24"/>
          <w:lang w:eastAsia="nl-NL"/>
        </w:rPr>
        <w:t>IF</w:t>
      </w:r>
      <w:r w:rsidR="00D63396" w:rsidRPr="00BF242A">
        <w:rPr>
          <w:rFonts w:ascii="Courier New" w:eastAsia="Times New Roman" w:hAnsi="Courier New" w:cs="Courier New"/>
          <w:iCs/>
          <w:sz w:val="20"/>
          <w:szCs w:val="24"/>
          <w:lang w:eastAsia="nl-NL"/>
        </w:rPr>
        <w:t xml:space="preserve"> (geslacht == meisje):</w:t>
      </w:r>
      <w:bookmarkStart w:id="0" w:name="_GoBack"/>
      <w:bookmarkEnd w:id="0"/>
    </w:p>
    <w:p w14:paraId="555A0878" w14:textId="77777777" w:rsidR="00D63396" w:rsidRPr="00BF242A" w:rsidRDefault="00D63396" w:rsidP="00D63396">
      <w:pPr>
        <w:rPr>
          <w:rFonts w:ascii="Courier New" w:eastAsia="Times New Roman" w:hAnsi="Courier New" w:cs="Courier New"/>
          <w:sz w:val="20"/>
          <w:szCs w:val="24"/>
          <w:lang w:eastAsia="nl-NL"/>
        </w:rPr>
      </w:pP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00752169" w:rsidRPr="00BF242A">
        <w:rPr>
          <w:rFonts w:ascii="Courier New" w:eastAsia="Times New Roman" w:hAnsi="Courier New" w:cs="Courier New"/>
          <w:iCs/>
          <w:sz w:val="20"/>
          <w:szCs w:val="24"/>
          <w:lang w:eastAsia="nl-NL"/>
        </w:rPr>
        <w:t>IF</w:t>
      </w:r>
      <w:r w:rsidRPr="00BF242A">
        <w:rPr>
          <w:rFonts w:ascii="Courier New" w:eastAsia="Times New Roman" w:hAnsi="Courier New" w:cs="Courier New"/>
          <w:iCs/>
          <w:sz w:val="20"/>
          <w:szCs w:val="24"/>
          <w:lang w:eastAsia="nl-NL"/>
        </w:rPr>
        <w:t xml:space="preserve"> (haarkleur == blond):</w:t>
      </w:r>
    </w:p>
    <w:p w14:paraId="555A0879" w14:textId="77777777" w:rsidR="00D63396" w:rsidRPr="00BF242A" w:rsidRDefault="00D63396" w:rsidP="00D63396">
      <w:pPr>
        <w:rPr>
          <w:rFonts w:ascii="Courier New" w:eastAsia="Times New Roman" w:hAnsi="Courier New" w:cs="Courier New"/>
          <w:sz w:val="20"/>
          <w:szCs w:val="24"/>
          <w:lang w:eastAsia="nl-NL"/>
        </w:rPr>
      </w:pP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002C59A0">
        <w:rPr>
          <w:rFonts w:ascii="Courier New" w:eastAsia="Times New Roman" w:hAnsi="Courier New" w:cs="Courier New"/>
          <w:iCs/>
          <w:sz w:val="20"/>
          <w:szCs w:val="24"/>
          <w:lang w:eastAsia="nl-NL"/>
        </w:rPr>
        <w:t>stuur-kind-naar-zone</w:t>
      </w:r>
      <w:r w:rsidR="00632896" w:rsidRPr="00BF242A">
        <w:rPr>
          <w:rFonts w:ascii="Courier New" w:eastAsia="Times New Roman" w:hAnsi="Courier New" w:cs="Courier New"/>
          <w:iCs/>
          <w:sz w:val="20"/>
          <w:szCs w:val="24"/>
          <w:lang w:eastAsia="nl-NL"/>
        </w:rPr>
        <w:t>(</w:t>
      </w:r>
      <w:r w:rsidRPr="00BF242A">
        <w:rPr>
          <w:rFonts w:ascii="Courier New" w:eastAsia="Times New Roman" w:hAnsi="Courier New" w:cs="Courier New"/>
          <w:iCs/>
          <w:sz w:val="20"/>
          <w:szCs w:val="24"/>
          <w:lang w:eastAsia="nl-NL"/>
        </w:rPr>
        <w:t>1</w:t>
      </w:r>
      <w:r w:rsidR="00632896" w:rsidRPr="00BF242A">
        <w:rPr>
          <w:rFonts w:ascii="Courier New" w:eastAsia="Times New Roman" w:hAnsi="Courier New" w:cs="Courier New"/>
          <w:iCs/>
          <w:sz w:val="20"/>
          <w:szCs w:val="24"/>
          <w:lang w:eastAsia="nl-NL"/>
        </w:rPr>
        <w:t>)</w:t>
      </w:r>
    </w:p>
    <w:p w14:paraId="555A087A" w14:textId="77777777" w:rsidR="00D63396" w:rsidRPr="00BF242A" w:rsidRDefault="00D63396" w:rsidP="00D63396">
      <w:pPr>
        <w:rPr>
          <w:rFonts w:ascii="Courier New" w:eastAsia="Times New Roman" w:hAnsi="Courier New" w:cs="Courier New"/>
          <w:sz w:val="20"/>
          <w:szCs w:val="24"/>
          <w:lang w:eastAsia="nl-NL"/>
        </w:rPr>
      </w:pP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00752169" w:rsidRPr="00BF242A">
        <w:rPr>
          <w:rFonts w:ascii="Courier New" w:eastAsia="Times New Roman" w:hAnsi="Courier New" w:cs="Courier New"/>
          <w:iCs/>
          <w:sz w:val="20"/>
          <w:szCs w:val="24"/>
          <w:lang w:eastAsia="nl-NL"/>
        </w:rPr>
        <w:t>ELSE</w:t>
      </w:r>
      <w:r w:rsidRPr="00BF242A">
        <w:rPr>
          <w:rFonts w:ascii="Courier New" w:eastAsia="Times New Roman" w:hAnsi="Courier New" w:cs="Courier New"/>
          <w:iCs/>
          <w:sz w:val="20"/>
          <w:szCs w:val="24"/>
          <w:lang w:eastAsia="nl-NL"/>
        </w:rPr>
        <w:t>:</w:t>
      </w:r>
    </w:p>
    <w:p w14:paraId="555A087B" w14:textId="77777777" w:rsidR="00D63396" w:rsidRPr="00BF242A" w:rsidRDefault="00632896" w:rsidP="00D63396">
      <w:pPr>
        <w:rPr>
          <w:rFonts w:ascii="Courier New" w:eastAsia="Times New Roman" w:hAnsi="Courier New" w:cs="Courier New"/>
          <w:sz w:val="20"/>
          <w:szCs w:val="24"/>
          <w:lang w:eastAsia="nl-NL"/>
        </w:rPr>
      </w:pP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002C59A0">
        <w:rPr>
          <w:rFonts w:ascii="Courier New" w:eastAsia="Times New Roman" w:hAnsi="Courier New" w:cs="Courier New"/>
          <w:iCs/>
          <w:sz w:val="20"/>
          <w:szCs w:val="24"/>
          <w:lang w:eastAsia="nl-NL"/>
        </w:rPr>
        <w:t>stuur-kind-naar-zone</w:t>
      </w:r>
      <w:r w:rsidR="002C59A0" w:rsidRPr="00BF242A">
        <w:rPr>
          <w:rFonts w:ascii="Courier New" w:eastAsia="Times New Roman" w:hAnsi="Courier New" w:cs="Courier New"/>
          <w:iCs/>
          <w:sz w:val="20"/>
          <w:szCs w:val="24"/>
          <w:lang w:eastAsia="nl-NL"/>
        </w:rPr>
        <w:t>(</w:t>
      </w:r>
      <w:r w:rsidR="002C59A0">
        <w:rPr>
          <w:rFonts w:ascii="Courier New" w:eastAsia="Times New Roman" w:hAnsi="Courier New" w:cs="Courier New"/>
          <w:iCs/>
          <w:sz w:val="20"/>
          <w:szCs w:val="24"/>
          <w:lang w:eastAsia="nl-NL"/>
        </w:rPr>
        <w:t>2</w:t>
      </w:r>
      <w:r w:rsidR="002C59A0" w:rsidRPr="00BF242A">
        <w:rPr>
          <w:rFonts w:ascii="Courier New" w:eastAsia="Times New Roman" w:hAnsi="Courier New" w:cs="Courier New"/>
          <w:iCs/>
          <w:sz w:val="20"/>
          <w:szCs w:val="24"/>
          <w:lang w:eastAsia="nl-NL"/>
        </w:rPr>
        <w:t>)</w:t>
      </w:r>
    </w:p>
    <w:p w14:paraId="555A087C" w14:textId="77777777" w:rsidR="00D63396" w:rsidRPr="00BF242A" w:rsidRDefault="00D63396" w:rsidP="00D63396">
      <w:pPr>
        <w:rPr>
          <w:rFonts w:ascii="Courier New" w:eastAsia="Times New Roman" w:hAnsi="Courier New" w:cs="Courier New"/>
          <w:sz w:val="20"/>
          <w:szCs w:val="24"/>
          <w:lang w:eastAsia="nl-NL"/>
        </w:rPr>
      </w:pP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00752169" w:rsidRPr="00BF242A">
        <w:rPr>
          <w:rFonts w:ascii="Courier New" w:eastAsia="Times New Roman" w:hAnsi="Courier New" w:cs="Courier New"/>
          <w:iCs/>
          <w:sz w:val="20"/>
          <w:szCs w:val="24"/>
          <w:lang w:eastAsia="nl-NL"/>
        </w:rPr>
        <w:t>ELSE</w:t>
      </w:r>
      <w:r w:rsidRPr="00BF242A">
        <w:rPr>
          <w:rFonts w:ascii="Courier New" w:eastAsia="Times New Roman" w:hAnsi="Courier New" w:cs="Courier New"/>
          <w:iCs/>
          <w:sz w:val="20"/>
          <w:szCs w:val="24"/>
          <w:lang w:eastAsia="nl-NL"/>
        </w:rPr>
        <w:t>:</w:t>
      </w:r>
    </w:p>
    <w:p w14:paraId="555A087D" w14:textId="77777777" w:rsidR="00D63396" w:rsidRPr="00BF242A" w:rsidRDefault="00D63396" w:rsidP="00D63396">
      <w:pPr>
        <w:rPr>
          <w:rFonts w:ascii="Courier New" w:eastAsia="Times New Roman" w:hAnsi="Courier New" w:cs="Courier New"/>
          <w:sz w:val="20"/>
          <w:szCs w:val="24"/>
          <w:lang w:eastAsia="nl-NL"/>
        </w:rPr>
      </w:pP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00752169" w:rsidRPr="00BF242A">
        <w:rPr>
          <w:rFonts w:ascii="Courier New" w:eastAsia="Times New Roman" w:hAnsi="Courier New" w:cs="Courier New"/>
          <w:iCs/>
          <w:sz w:val="20"/>
          <w:szCs w:val="24"/>
          <w:lang w:eastAsia="nl-NL"/>
        </w:rPr>
        <w:t>IF</w:t>
      </w:r>
      <w:r w:rsidRPr="00BF242A">
        <w:rPr>
          <w:rFonts w:ascii="Courier New" w:eastAsia="Times New Roman" w:hAnsi="Courier New" w:cs="Courier New"/>
          <w:iCs/>
          <w:sz w:val="20"/>
          <w:szCs w:val="24"/>
          <w:lang w:eastAsia="nl-NL"/>
        </w:rPr>
        <w:t xml:space="preserve"> (aantal zussen &gt; 0):</w:t>
      </w:r>
    </w:p>
    <w:p w14:paraId="555A087E" w14:textId="77777777" w:rsidR="00D63396" w:rsidRPr="00BF242A" w:rsidRDefault="00632896" w:rsidP="00D63396">
      <w:pPr>
        <w:rPr>
          <w:rFonts w:ascii="Courier New" w:eastAsia="Times New Roman" w:hAnsi="Courier New" w:cs="Courier New"/>
          <w:sz w:val="20"/>
          <w:szCs w:val="24"/>
          <w:lang w:eastAsia="nl-NL"/>
        </w:rPr>
      </w:pP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002C59A0">
        <w:rPr>
          <w:rFonts w:ascii="Courier New" w:eastAsia="Times New Roman" w:hAnsi="Courier New" w:cs="Courier New"/>
          <w:iCs/>
          <w:sz w:val="20"/>
          <w:szCs w:val="24"/>
          <w:lang w:eastAsia="nl-NL"/>
        </w:rPr>
        <w:t>stuur-kind-naar-zone</w:t>
      </w:r>
      <w:r w:rsidR="002C59A0" w:rsidRPr="00BF242A">
        <w:rPr>
          <w:rFonts w:ascii="Courier New" w:eastAsia="Times New Roman" w:hAnsi="Courier New" w:cs="Courier New"/>
          <w:iCs/>
          <w:sz w:val="20"/>
          <w:szCs w:val="24"/>
          <w:lang w:eastAsia="nl-NL"/>
        </w:rPr>
        <w:t>(</w:t>
      </w:r>
      <w:r w:rsidR="002C59A0">
        <w:rPr>
          <w:rFonts w:ascii="Courier New" w:eastAsia="Times New Roman" w:hAnsi="Courier New" w:cs="Courier New"/>
          <w:iCs/>
          <w:sz w:val="20"/>
          <w:szCs w:val="24"/>
          <w:lang w:eastAsia="nl-NL"/>
        </w:rPr>
        <w:t>3</w:t>
      </w:r>
      <w:r w:rsidR="002C59A0" w:rsidRPr="00BF242A">
        <w:rPr>
          <w:rFonts w:ascii="Courier New" w:eastAsia="Times New Roman" w:hAnsi="Courier New" w:cs="Courier New"/>
          <w:iCs/>
          <w:sz w:val="20"/>
          <w:szCs w:val="24"/>
          <w:lang w:eastAsia="nl-NL"/>
        </w:rPr>
        <w:t>)</w:t>
      </w:r>
    </w:p>
    <w:p w14:paraId="555A087F" w14:textId="77777777" w:rsidR="00D63396" w:rsidRPr="00BF242A" w:rsidRDefault="00D63396" w:rsidP="00D63396">
      <w:pPr>
        <w:rPr>
          <w:rFonts w:ascii="Courier New" w:eastAsia="Times New Roman" w:hAnsi="Courier New" w:cs="Courier New"/>
          <w:sz w:val="20"/>
          <w:szCs w:val="24"/>
          <w:lang w:eastAsia="nl-NL"/>
        </w:rPr>
      </w:pP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00752169" w:rsidRPr="00BF242A">
        <w:rPr>
          <w:rFonts w:ascii="Courier New" w:eastAsia="Times New Roman" w:hAnsi="Courier New" w:cs="Courier New"/>
          <w:iCs/>
          <w:sz w:val="20"/>
          <w:szCs w:val="24"/>
          <w:lang w:eastAsia="nl-NL"/>
        </w:rPr>
        <w:t>ELSE</w:t>
      </w:r>
      <w:r w:rsidRPr="00BF242A">
        <w:rPr>
          <w:rFonts w:ascii="Courier New" w:eastAsia="Times New Roman" w:hAnsi="Courier New" w:cs="Courier New"/>
          <w:iCs/>
          <w:sz w:val="20"/>
          <w:szCs w:val="24"/>
          <w:lang w:eastAsia="nl-NL"/>
        </w:rPr>
        <w:t>:</w:t>
      </w:r>
    </w:p>
    <w:p w14:paraId="555A0880" w14:textId="77777777" w:rsidR="00D63396" w:rsidRPr="00BF242A" w:rsidRDefault="00632896" w:rsidP="00D63396">
      <w:pPr>
        <w:rPr>
          <w:rFonts w:ascii="Courier New" w:eastAsia="Times New Roman" w:hAnsi="Courier New" w:cs="Courier New"/>
          <w:sz w:val="20"/>
          <w:szCs w:val="24"/>
          <w:lang w:eastAsia="nl-NL"/>
        </w:rPr>
      </w:pP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Pr="00BF242A">
        <w:rPr>
          <w:rFonts w:ascii="Courier New" w:eastAsia="Times New Roman" w:hAnsi="Courier New" w:cs="Courier New"/>
          <w:iCs/>
          <w:sz w:val="20"/>
          <w:szCs w:val="24"/>
          <w:lang w:eastAsia="nl-NL"/>
        </w:rPr>
        <w:tab/>
      </w:r>
      <w:r w:rsidR="002C59A0">
        <w:rPr>
          <w:rFonts w:ascii="Courier New" w:eastAsia="Times New Roman" w:hAnsi="Courier New" w:cs="Courier New"/>
          <w:iCs/>
          <w:sz w:val="20"/>
          <w:szCs w:val="24"/>
          <w:lang w:eastAsia="nl-NL"/>
        </w:rPr>
        <w:t>stuur-kind-naar-zone</w:t>
      </w:r>
      <w:r w:rsidR="002C59A0" w:rsidRPr="00BF242A">
        <w:rPr>
          <w:rFonts w:ascii="Courier New" w:eastAsia="Times New Roman" w:hAnsi="Courier New" w:cs="Courier New"/>
          <w:iCs/>
          <w:sz w:val="20"/>
          <w:szCs w:val="24"/>
          <w:lang w:eastAsia="nl-NL"/>
        </w:rPr>
        <w:t>(</w:t>
      </w:r>
      <w:r w:rsidR="002C59A0">
        <w:rPr>
          <w:rFonts w:ascii="Courier New" w:eastAsia="Times New Roman" w:hAnsi="Courier New" w:cs="Courier New"/>
          <w:iCs/>
          <w:sz w:val="20"/>
          <w:szCs w:val="24"/>
          <w:lang w:eastAsia="nl-NL"/>
        </w:rPr>
        <w:t>4</w:t>
      </w:r>
      <w:r w:rsidR="002C59A0" w:rsidRPr="00BF242A">
        <w:rPr>
          <w:rFonts w:ascii="Courier New" w:eastAsia="Times New Roman" w:hAnsi="Courier New" w:cs="Courier New"/>
          <w:iCs/>
          <w:sz w:val="20"/>
          <w:szCs w:val="24"/>
          <w:lang w:eastAsia="nl-NL"/>
        </w:rPr>
        <w:t>)</w:t>
      </w:r>
    </w:p>
    <w:p w14:paraId="555A0881" w14:textId="77777777" w:rsidR="00FE36DA" w:rsidRPr="0059077F" w:rsidRDefault="00FE36DA">
      <w:pPr>
        <w:spacing w:after="160" w:line="259" w:lineRule="auto"/>
        <w:rPr>
          <w:rFonts w:ascii="Times New Roman" w:eastAsia="Times New Roman" w:hAnsi="Times New Roman" w:cs="Times New Roman"/>
          <w:sz w:val="24"/>
          <w:szCs w:val="24"/>
          <w:lang w:eastAsia="nl-NL"/>
        </w:rPr>
      </w:pPr>
    </w:p>
    <w:p w14:paraId="555A0882" w14:textId="77777777" w:rsidR="003017B4" w:rsidRPr="0059077F" w:rsidRDefault="003017B4" w:rsidP="00F86F4B">
      <w:pPr>
        <w:pStyle w:val="Heading3"/>
        <w:rPr>
          <w:rFonts w:ascii="Times New Roman" w:eastAsia="Times New Roman" w:hAnsi="Times New Roman" w:cs="Times New Roman"/>
          <w:b/>
          <w:bCs/>
          <w:color w:val="auto"/>
          <w:sz w:val="28"/>
          <w:lang w:eastAsia="nl-NL"/>
        </w:rPr>
      </w:pPr>
      <w:r w:rsidRPr="0059077F">
        <w:rPr>
          <w:rFonts w:ascii="Times New Roman" w:eastAsia="Times New Roman" w:hAnsi="Times New Roman" w:cs="Times New Roman"/>
          <w:b/>
          <w:color w:val="auto"/>
          <w:sz w:val="28"/>
          <w:lang w:eastAsia="nl-NL"/>
        </w:rPr>
        <w:t>Afsluiting</w:t>
      </w:r>
    </w:p>
    <w:p w14:paraId="555A0883" w14:textId="77777777" w:rsidR="006E0C8F" w:rsidRPr="0059077F" w:rsidRDefault="00D63396" w:rsidP="003017B4">
      <w:pPr>
        <w:rPr>
          <w:rFonts w:ascii="Times New Roman" w:eastAsia="Times New Roman" w:hAnsi="Times New Roman" w:cs="Times New Roman"/>
          <w:sz w:val="24"/>
          <w:szCs w:val="24"/>
          <w:lang w:eastAsia="nl-NL"/>
        </w:rPr>
      </w:pPr>
      <w:r w:rsidRPr="0059077F">
        <w:rPr>
          <w:rFonts w:ascii="Times New Roman" w:eastAsia="Times New Roman" w:hAnsi="Times New Roman" w:cs="Times New Roman"/>
          <w:sz w:val="24"/>
          <w:szCs w:val="24"/>
          <w:lang w:eastAsia="nl-NL"/>
        </w:rPr>
        <w:t>Herhaal de concepten</w:t>
      </w:r>
      <w:r w:rsidR="006E0C8F" w:rsidRPr="0059077F">
        <w:rPr>
          <w:rFonts w:ascii="Times New Roman" w:eastAsia="Times New Roman" w:hAnsi="Times New Roman" w:cs="Times New Roman"/>
          <w:sz w:val="24"/>
          <w:szCs w:val="24"/>
          <w:lang w:eastAsia="nl-NL"/>
        </w:rPr>
        <w:t xml:space="preserve"> d</w:t>
      </w:r>
      <w:r w:rsidR="004053AC" w:rsidRPr="0059077F">
        <w:rPr>
          <w:rFonts w:ascii="Times New Roman" w:eastAsia="Times New Roman" w:hAnsi="Times New Roman" w:cs="Times New Roman"/>
          <w:sz w:val="24"/>
          <w:szCs w:val="24"/>
          <w:lang w:eastAsia="nl-NL"/>
        </w:rPr>
        <w:t>ie de leerlingen geleerd hebben: p</w:t>
      </w:r>
      <w:r w:rsidR="006E0C8F" w:rsidRPr="0059077F">
        <w:rPr>
          <w:rFonts w:ascii="Times New Roman" w:eastAsia="Times New Roman" w:hAnsi="Times New Roman" w:cs="Times New Roman"/>
          <w:sz w:val="24"/>
          <w:szCs w:val="24"/>
          <w:lang w:eastAsia="nl-NL"/>
        </w:rPr>
        <w:t xml:space="preserve">rogramma’s kunnen reageren op hun </w:t>
      </w:r>
      <w:r w:rsidR="004053AC" w:rsidRPr="0059077F">
        <w:rPr>
          <w:rFonts w:ascii="Times New Roman" w:eastAsia="Times New Roman" w:hAnsi="Times New Roman" w:cs="Times New Roman"/>
          <w:sz w:val="24"/>
          <w:szCs w:val="24"/>
          <w:lang w:eastAsia="nl-NL"/>
        </w:rPr>
        <w:t>omgeving door gebruik te maken van</w:t>
      </w:r>
      <w:r w:rsidR="006E0C8F" w:rsidRPr="0059077F">
        <w:rPr>
          <w:rFonts w:ascii="Times New Roman" w:eastAsia="Times New Roman" w:hAnsi="Times New Roman" w:cs="Times New Roman"/>
          <w:sz w:val="24"/>
          <w:szCs w:val="24"/>
          <w:lang w:eastAsia="nl-NL"/>
        </w:rPr>
        <w:t xml:space="preserve"> variabelen. De leerlingen kunnen programma’s lezen en hun uitkomst voorspellen. Aan de andere kant kunnen ze ook een programma schrijven voor een bestaande indeling.</w:t>
      </w:r>
    </w:p>
    <w:sectPr w:rsidR="006E0C8F" w:rsidRPr="0059077F" w:rsidSect="009432DD">
      <w:headerReference w:type="default" r:id="rId13"/>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A088C" w14:textId="77777777" w:rsidR="00CA491A" w:rsidRDefault="00CA491A" w:rsidP="00D86094">
      <w:r>
        <w:separator/>
      </w:r>
    </w:p>
  </w:endnote>
  <w:endnote w:type="continuationSeparator" w:id="0">
    <w:p w14:paraId="555A088D" w14:textId="77777777" w:rsidR="00CA491A" w:rsidRDefault="00CA491A" w:rsidP="00D8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inite Roman Wide">
    <w:altName w:val="Microsoft YaHei"/>
    <w:panose1 w:val="020B0500000000000000"/>
    <w:charset w:val="00"/>
    <w:family w:val="swiss"/>
    <w:pitch w:val="variable"/>
    <w:sig w:usb0="800000A7" w:usb1="00000000" w:usb2="00000000" w:usb3="00000000" w:csb0="0000000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A088A" w14:textId="77777777" w:rsidR="00CA491A" w:rsidRDefault="00CA491A" w:rsidP="00D86094">
      <w:r>
        <w:separator/>
      </w:r>
    </w:p>
  </w:footnote>
  <w:footnote w:type="continuationSeparator" w:id="0">
    <w:p w14:paraId="555A088B" w14:textId="77777777" w:rsidR="00CA491A" w:rsidRDefault="00CA491A" w:rsidP="00D8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A088E" w14:textId="77777777" w:rsidR="008F7B1E" w:rsidRDefault="005B3DE7" w:rsidP="00D86094">
    <w:pPr>
      <w:pStyle w:val="Header"/>
    </w:pPr>
    <w:r w:rsidRPr="003E4A34">
      <w:rPr>
        <w:noProof/>
        <w:lang w:eastAsia="nl-NL"/>
      </w:rPr>
      <mc:AlternateContent>
        <mc:Choice Requires="wps">
          <w:drawing>
            <wp:anchor distT="0" distB="0" distL="114300" distR="114300" simplePos="0" relativeHeight="251662336" behindDoc="0" locked="0" layoutInCell="1" allowOverlap="1" wp14:anchorId="555A088F" wp14:editId="555A0890">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74A62" id="Rectangle 10" o:spid="_x0000_s1026" style="position:absolute;margin-left:552.15pt;margin-top:-9.35pt;width:13.5pt;height:840.7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Pr>
        <w:noProof/>
        <w:lang w:eastAsia="nl-NL"/>
      </w:rPr>
      <w:drawing>
        <wp:anchor distT="0" distB="0" distL="114300" distR="114300" simplePos="0" relativeHeight="251660288" behindDoc="1" locked="0" layoutInCell="1" allowOverlap="1" wp14:anchorId="555A0891" wp14:editId="555A0892">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9264" behindDoc="0" locked="0" layoutInCell="1" allowOverlap="1" wp14:anchorId="555A0893" wp14:editId="555A0894">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Pr>
        <w:rFonts w:ascii="Trinite Roman Wide" w:hAnsi="Trinite Roman Wide"/>
        <w:noProof/>
        <w:sz w:val="24"/>
        <w:szCs w:val="24"/>
        <w:lang w:eastAsia="nl-NL"/>
      </w:rPr>
      <mc:AlternateContent>
        <mc:Choice Requires="wps">
          <w:drawing>
            <wp:anchor distT="0" distB="0" distL="114300" distR="114300" simplePos="0" relativeHeight="251661312" behindDoc="0" locked="0" layoutInCell="1" allowOverlap="1" wp14:anchorId="555A0895" wp14:editId="555A0896">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94350" id="Rectangle 5" o:spid="_x0000_s1026" style="position:absolute;margin-left:30pt;margin-top:-9.25pt;width:13.5pt;height:840.7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B6B9C"/>
    <w:multiLevelType w:val="multilevel"/>
    <w:tmpl w:val="04B4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26F40"/>
    <w:multiLevelType w:val="multilevel"/>
    <w:tmpl w:val="511E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C5D31"/>
    <w:multiLevelType w:val="multilevel"/>
    <w:tmpl w:val="CBA2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B6A80"/>
    <w:multiLevelType w:val="multilevel"/>
    <w:tmpl w:val="FE14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9A"/>
    <w:rsid w:val="00002EDA"/>
    <w:rsid w:val="000274C2"/>
    <w:rsid w:val="00041138"/>
    <w:rsid w:val="000954E2"/>
    <w:rsid w:val="000A021D"/>
    <w:rsid w:val="00141C00"/>
    <w:rsid w:val="00144164"/>
    <w:rsid w:val="00147E9A"/>
    <w:rsid w:val="00182E0B"/>
    <w:rsid w:val="00194865"/>
    <w:rsid w:val="001A32A3"/>
    <w:rsid w:val="001D15EF"/>
    <w:rsid w:val="001E6BA0"/>
    <w:rsid w:val="002338F2"/>
    <w:rsid w:val="002409AD"/>
    <w:rsid w:val="00241D21"/>
    <w:rsid w:val="002721B1"/>
    <w:rsid w:val="002C1B71"/>
    <w:rsid w:val="002C59A0"/>
    <w:rsid w:val="003017B4"/>
    <w:rsid w:val="00341417"/>
    <w:rsid w:val="00383E8C"/>
    <w:rsid w:val="00391CF4"/>
    <w:rsid w:val="003F4FA4"/>
    <w:rsid w:val="004053AC"/>
    <w:rsid w:val="00466DB9"/>
    <w:rsid w:val="0047561A"/>
    <w:rsid w:val="004B118B"/>
    <w:rsid w:val="004C79DB"/>
    <w:rsid w:val="004D0CCA"/>
    <w:rsid w:val="005108DC"/>
    <w:rsid w:val="005510E7"/>
    <w:rsid w:val="005515E1"/>
    <w:rsid w:val="0059077F"/>
    <w:rsid w:val="00596D54"/>
    <w:rsid w:val="005A5ABE"/>
    <w:rsid w:val="005B3DE7"/>
    <w:rsid w:val="005B5027"/>
    <w:rsid w:val="005E06D9"/>
    <w:rsid w:val="005F1E4B"/>
    <w:rsid w:val="00613AEC"/>
    <w:rsid w:val="00624A8A"/>
    <w:rsid w:val="00631A9F"/>
    <w:rsid w:val="00632896"/>
    <w:rsid w:val="00640589"/>
    <w:rsid w:val="00641884"/>
    <w:rsid w:val="006E0C8F"/>
    <w:rsid w:val="006E5317"/>
    <w:rsid w:val="00752169"/>
    <w:rsid w:val="007D566F"/>
    <w:rsid w:val="007E5D00"/>
    <w:rsid w:val="007F6C5D"/>
    <w:rsid w:val="00827BF7"/>
    <w:rsid w:val="00847776"/>
    <w:rsid w:val="00891AA8"/>
    <w:rsid w:val="008F2CB3"/>
    <w:rsid w:val="008F7B1E"/>
    <w:rsid w:val="00904096"/>
    <w:rsid w:val="009432DD"/>
    <w:rsid w:val="009B68A6"/>
    <w:rsid w:val="009D1AE1"/>
    <w:rsid w:val="009D69E5"/>
    <w:rsid w:val="00A151E3"/>
    <w:rsid w:val="00A17D03"/>
    <w:rsid w:val="00A2667F"/>
    <w:rsid w:val="00A855FB"/>
    <w:rsid w:val="00A9652F"/>
    <w:rsid w:val="00AB64AA"/>
    <w:rsid w:val="00AC0A7B"/>
    <w:rsid w:val="00AE0E11"/>
    <w:rsid w:val="00AF1C30"/>
    <w:rsid w:val="00AF799A"/>
    <w:rsid w:val="00B0001F"/>
    <w:rsid w:val="00B60744"/>
    <w:rsid w:val="00B874F0"/>
    <w:rsid w:val="00B92E4A"/>
    <w:rsid w:val="00B94070"/>
    <w:rsid w:val="00BC5FEA"/>
    <w:rsid w:val="00BF242A"/>
    <w:rsid w:val="00CA491A"/>
    <w:rsid w:val="00CB54EE"/>
    <w:rsid w:val="00CB6E1E"/>
    <w:rsid w:val="00CE501C"/>
    <w:rsid w:val="00D0621D"/>
    <w:rsid w:val="00D63396"/>
    <w:rsid w:val="00D86094"/>
    <w:rsid w:val="00DB2BD2"/>
    <w:rsid w:val="00DE1822"/>
    <w:rsid w:val="00DE27F3"/>
    <w:rsid w:val="00DE75AC"/>
    <w:rsid w:val="00E225AA"/>
    <w:rsid w:val="00E22CD9"/>
    <w:rsid w:val="00F223CE"/>
    <w:rsid w:val="00F80250"/>
    <w:rsid w:val="00F86F4B"/>
    <w:rsid w:val="00F95F13"/>
    <w:rsid w:val="00FB4F34"/>
    <w:rsid w:val="00FE13B4"/>
    <w:rsid w:val="00FE36DA"/>
    <w:rsid w:val="00FF14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555A084A"/>
  <w15:docId w15:val="{C3EEBC6A-D2B5-40D9-BE59-68229AFF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94"/>
    <w:pPr>
      <w:spacing w:after="0" w:line="240" w:lineRule="auto"/>
    </w:pPr>
    <w:rPr>
      <w:rFonts w:ascii="Arial" w:hAnsi="Arial" w:cs="Arial"/>
      <w:sz w:val="36"/>
      <w:szCs w:val="36"/>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CB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CB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F2CB3"/>
    <w:pPr>
      <w:spacing w:after="0" w:line="240" w:lineRule="auto"/>
    </w:pPr>
    <w:rPr>
      <w:rFonts w:ascii="Arial" w:hAnsi="Arial" w:cs="Arial"/>
      <w:sz w:val="36"/>
      <w:szCs w:val="36"/>
    </w:rPr>
  </w:style>
  <w:style w:type="paragraph" w:styleId="ListParagraph">
    <w:name w:val="List Paragraph"/>
    <w:basedOn w:val="Normal"/>
    <w:uiPriority w:val="34"/>
    <w:qFormat/>
    <w:rsid w:val="00A85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248940">
      <w:bodyDiv w:val="1"/>
      <w:marLeft w:val="0"/>
      <w:marRight w:val="0"/>
      <w:marTop w:val="0"/>
      <w:marBottom w:val="0"/>
      <w:divBdr>
        <w:top w:val="none" w:sz="0" w:space="0" w:color="auto"/>
        <w:left w:val="none" w:sz="0" w:space="0" w:color="auto"/>
        <w:bottom w:val="none" w:sz="0" w:space="0" w:color="auto"/>
        <w:right w:val="none" w:sz="0" w:space="0" w:color="auto"/>
      </w:divBdr>
    </w:div>
    <w:div w:id="2022732184">
      <w:bodyDiv w:val="1"/>
      <w:marLeft w:val="0"/>
      <w:marRight w:val="0"/>
      <w:marTop w:val="0"/>
      <w:marBottom w:val="0"/>
      <w:divBdr>
        <w:top w:val="none" w:sz="0" w:space="0" w:color="auto"/>
        <w:left w:val="none" w:sz="0" w:space="0" w:color="auto"/>
        <w:bottom w:val="none" w:sz="0" w:space="0" w:color="auto"/>
        <w:right w:val="none" w:sz="0" w:space="0" w:color="auto"/>
      </w:divBdr>
    </w:div>
    <w:div w:id="211531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io.code.org/s/course2/stage/13/puzzle/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C2333-E8C1-4FE8-A067-F4FEBCD5A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113</TotalTime>
  <Pages>5</Pages>
  <Words>1010</Words>
  <Characters>5558</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h.h.faber@pl.hanze.nl</dc:creator>
  <cp:lastModifiedBy>Faber HH, Hylke</cp:lastModifiedBy>
  <cp:revision>57</cp:revision>
  <dcterms:created xsi:type="dcterms:W3CDTF">2016-02-08T12:12:00Z</dcterms:created>
  <dcterms:modified xsi:type="dcterms:W3CDTF">2016-12-16T09:23:00Z</dcterms:modified>
</cp:coreProperties>
</file>