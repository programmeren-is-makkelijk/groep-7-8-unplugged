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B0AD85" w14:textId="77777777" w:rsidR="00AB00AB" w:rsidRPr="00AB00AB" w:rsidRDefault="000558F7" w:rsidP="00AB00AB">
      <w:pPr>
        <w:spacing w:after="200"/>
        <w:rPr>
          <w:rFonts w:ascii="Trinite Roman Wide" w:eastAsia="MS Mincho" w:hAnsi="Trinite Roman Wide" w:cs="Times New Roman"/>
          <w:b/>
          <w:sz w:val="24"/>
          <w:szCs w:val="24"/>
          <w:lang w:eastAsia="ja-JP"/>
        </w:rPr>
      </w:pPr>
      <w:r w:rsidRPr="000558F7">
        <w:rPr>
          <w:rFonts w:ascii="Trinite Roman Wide" w:hAnsi="Trinite Roman Wide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B0AD9D" wp14:editId="14B0AD9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53125" cy="1352550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B0ADB5" w14:textId="77777777" w:rsidR="006C114E" w:rsidRPr="003E41B8" w:rsidRDefault="006C114E" w:rsidP="006C114E">
                            <w:pPr>
                              <w:pStyle w:val="Heading1"/>
                              <w:rPr>
                                <w:sz w:val="72"/>
                                <w:szCs w:val="104"/>
                              </w:rPr>
                            </w:pPr>
                            <w:r w:rsidRPr="003E41B8">
                              <w:rPr>
                                <w:sz w:val="72"/>
                                <w:szCs w:val="104"/>
                              </w:rPr>
                              <w:t>Kennismaking met</w:t>
                            </w:r>
                            <w:r w:rsidRPr="003E41B8">
                              <w:rPr>
                                <w:sz w:val="72"/>
                                <w:szCs w:val="104"/>
                              </w:rPr>
                              <w:br/>
                              <w:t>programmeren</w:t>
                            </w:r>
                          </w:p>
                          <w:p w14:paraId="14B0ADB6" w14:textId="77777777" w:rsidR="000558F7" w:rsidRPr="003D4BCB" w:rsidRDefault="000558F7" w:rsidP="000558F7">
                            <w:pPr>
                              <w:pStyle w:val="Heading1"/>
                              <w:rPr>
                                <w:rFonts w:ascii="HelveticaNeueLT Std" w:hAnsi="HelveticaNeueLT Std"/>
                                <w:sz w:val="72"/>
                                <w:szCs w:val="10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0AD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.05pt;width:468.75pt;height:106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" filled="f" stroked="f" strokecolor="black [3213]">
                <v:textbox>
                  <w:txbxContent>
                    <w:p w14:paraId="14B0ADB5" w14:textId="77777777" w:rsidR="006C114E" w:rsidRPr="003E41B8" w:rsidRDefault="006C114E" w:rsidP="006C114E">
                      <w:pPr>
                        <w:pStyle w:val="Heading1"/>
                        <w:rPr>
                          <w:sz w:val="72"/>
                          <w:szCs w:val="104"/>
                        </w:rPr>
                      </w:pPr>
                      <w:r w:rsidRPr="003E41B8">
                        <w:rPr>
                          <w:sz w:val="72"/>
                          <w:szCs w:val="104"/>
                        </w:rPr>
                        <w:t>Kennismaking met</w:t>
                      </w:r>
                      <w:r w:rsidRPr="003E41B8">
                        <w:rPr>
                          <w:sz w:val="72"/>
                          <w:szCs w:val="104"/>
                        </w:rPr>
                        <w:br/>
                        <w:t>programmeren</w:t>
                      </w:r>
                    </w:p>
                    <w:p w14:paraId="14B0ADB6" w14:textId="77777777" w:rsidR="000558F7" w:rsidRPr="003D4BCB" w:rsidRDefault="000558F7" w:rsidP="000558F7">
                      <w:pPr>
                        <w:pStyle w:val="Heading1"/>
                        <w:rPr>
                          <w:rFonts w:ascii="HelveticaNeueLT Std" w:hAnsi="HelveticaNeueLT Std"/>
                          <w:sz w:val="72"/>
                          <w:szCs w:val="10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58F7">
        <w:rPr>
          <w:rFonts w:ascii="Trinite Roman Wide" w:hAnsi="Trinite Roman Wide"/>
          <w:noProof/>
          <w:sz w:val="24"/>
          <w:szCs w:val="24"/>
          <w:lang w:eastAsia="nl-N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4B0AD9F" wp14:editId="14B0ADA0">
                <wp:simplePos x="0" y="0"/>
                <wp:positionH relativeFrom="column">
                  <wp:posOffset>3810</wp:posOffset>
                </wp:positionH>
                <wp:positionV relativeFrom="paragraph">
                  <wp:posOffset>6658610</wp:posOffset>
                </wp:positionV>
                <wp:extent cx="6087361" cy="996950"/>
                <wp:effectExtent l="0" t="0" r="2794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361" cy="996950"/>
                          <a:chOff x="0" y="0"/>
                          <a:chExt cx="6087361" cy="996950"/>
                        </a:xfrm>
                      </wpg:grpSpPr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087361" cy="4678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B0ADB7" w14:textId="77777777" w:rsidR="000558F7" w:rsidRPr="003E41B8" w:rsidRDefault="000558F7" w:rsidP="000558F7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</w:pPr>
                              <w:r w:rsidRPr="003E41B8"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  <w:t>Project van de Pedagogische Academie, Hanzehogeschool Groningen en Groningen Programmeert in samenwerking met: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14375" y="590550"/>
                            <a:ext cx="2496185" cy="400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95675" y="457200"/>
                            <a:ext cx="1895475" cy="539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4B0AD9F" id="Group 3" o:spid="_x0000_s1027" style="position:absolute;margin-left:.3pt;margin-top:524.3pt;width:479.3pt;height:78.5pt;z-index:251660288" coordsize="60873,9969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">
                <v:shape id="_x0000_s1028" type="#_x0000_t202" style="position:absolute;width:60873;height:4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" strokecolor="white [3212]">
                  <v:textbox>
                    <w:txbxContent>
                      <w:p w14:paraId="14B0ADB7" w14:textId="77777777" w:rsidR="000558F7" w:rsidRPr="003E41B8" w:rsidRDefault="000558F7" w:rsidP="000558F7">
                        <w:pPr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</w:pPr>
                        <w:r w:rsidRPr="003E41B8"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  <w:t>Project van de Pedagogische Academie, Hanzehogeschool Groningen en Groningen Programmeert in samenwerking met: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" o:spid="_x0000_s1029" type="#_x0000_t75" style="position:absolute;left:7143;top:5905;width:24962;height:4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">
                  <v:imagedata r:id="rId10" o:title=""/>
                  <v:path arrowok="t"/>
                </v:shape>
                <v:shape id="Picture 55" o:spid="_x0000_s1030" type="#_x0000_t75" style="position:absolute;left:34956;top:4572;width:18955;height:5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">
                  <v:imagedata r:id="rId11" o:title=""/>
                  <v:path arrowok="t"/>
                </v:shape>
              </v:group>
            </w:pict>
          </mc:Fallback>
        </mc:AlternateContent>
      </w:r>
      <w:r w:rsidRPr="000558F7">
        <w:rPr>
          <w:rFonts w:ascii="Trinite Roman Wide" w:hAnsi="Trinite Roman Wide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B0ADA1" wp14:editId="14B0ADA2">
                <wp:simplePos x="0" y="0"/>
                <wp:positionH relativeFrom="margin">
                  <wp:posOffset>2996565</wp:posOffset>
                </wp:positionH>
                <wp:positionV relativeFrom="paragraph">
                  <wp:posOffset>2610485</wp:posOffset>
                </wp:positionV>
                <wp:extent cx="3107055" cy="842010"/>
                <wp:effectExtent l="0" t="0" r="17145" b="1524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7055" cy="842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0ADB8" w14:textId="77777777" w:rsidR="000558F7" w:rsidRPr="003E41B8" w:rsidRDefault="000558F7" w:rsidP="000558F7">
                            <w:pPr>
                              <w:jc w:val="right"/>
                              <w:rPr>
                                <w:sz w:val="52"/>
                                <w:szCs w:val="28"/>
                              </w:rPr>
                            </w:pPr>
                            <w:r w:rsidRPr="003E41B8">
                              <w:rPr>
                                <w:sz w:val="52"/>
                                <w:szCs w:val="28"/>
                              </w:rPr>
                              <w:t>antwoordblad</w:t>
                            </w:r>
                          </w:p>
                          <w:p w14:paraId="14B0ADB9" w14:textId="77777777" w:rsidR="000558F7" w:rsidRPr="003E41B8" w:rsidRDefault="000558F7" w:rsidP="000558F7">
                            <w:pPr>
                              <w:jc w:val="right"/>
                              <w:rPr>
                                <w:sz w:val="52"/>
                                <w:szCs w:val="28"/>
                              </w:rPr>
                            </w:pPr>
                            <w:r w:rsidRPr="003E41B8">
                              <w:rPr>
                                <w:sz w:val="52"/>
                                <w:szCs w:val="28"/>
                              </w:rPr>
                              <w:t>variabelen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B0ADA1" id="_x0000_s1031" type="#_x0000_t202" style="position:absolute;margin-left:235.95pt;margin-top:205.55pt;width:244.65pt;height:66.3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" strokecolor="white [3212]">
                <v:textbox>
                  <w:txbxContent>
                    <w:p w14:paraId="14B0ADB8" w14:textId="77777777" w:rsidR="000558F7" w:rsidRPr="003E41B8" w:rsidRDefault="000558F7" w:rsidP="000558F7">
                      <w:pPr>
                        <w:jc w:val="right"/>
                        <w:rPr>
                          <w:sz w:val="52"/>
                          <w:szCs w:val="28"/>
                        </w:rPr>
                      </w:pPr>
                      <w:r w:rsidRPr="003E41B8">
                        <w:rPr>
                          <w:sz w:val="52"/>
                          <w:szCs w:val="28"/>
                        </w:rPr>
                        <w:t>antwoordblad</w:t>
                      </w:r>
                    </w:p>
                    <w:p w14:paraId="14B0ADB9" w14:textId="77777777" w:rsidR="000558F7" w:rsidRPr="003E41B8" w:rsidRDefault="000558F7" w:rsidP="000558F7">
                      <w:pPr>
                        <w:jc w:val="right"/>
                        <w:rPr>
                          <w:sz w:val="52"/>
                          <w:szCs w:val="28"/>
                        </w:rPr>
                      </w:pPr>
                      <w:r w:rsidRPr="003E41B8">
                        <w:rPr>
                          <w:sz w:val="52"/>
                          <w:szCs w:val="28"/>
                        </w:rPr>
                        <w:t>variabelen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561A" w:rsidRPr="006D26AD">
        <w:rPr>
          <w:rFonts w:ascii="Trinite Roman Wide" w:hAnsi="Trinite Roman Wide"/>
          <w:sz w:val="24"/>
          <w:szCs w:val="24"/>
        </w:rPr>
        <w:br w:type="page"/>
      </w:r>
    </w:p>
    <w:p w14:paraId="14B0AD86" w14:textId="77777777" w:rsidR="00AB00AB" w:rsidRPr="003E41B8" w:rsidRDefault="007451A5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3E41B8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lastRenderedPageBreak/>
        <w:t xml:space="preserve">1. datgene wat is ingevuld onder ‘diernaam’ </w:t>
      </w:r>
    </w:p>
    <w:p w14:paraId="14B0AD87" w14:textId="77777777" w:rsidR="00AB00AB" w:rsidRPr="003E41B8" w:rsidRDefault="00AB00AB" w:rsidP="00AB00AB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4B0AD88" w14:textId="77777777" w:rsidR="00AB00AB" w:rsidRPr="003E41B8" w:rsidRDefault="00AB00AB" w:rsidP="00AB00AB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41B8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 xml:space="preserve">2. </w:t>
      </w:r>
      <w:r w:rsidR="007451A5" w:rsidRPr="003E41B8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tekst-variabele</w:t>
      </w:r>
    </w:p>
    <w:p w14:paraId="14B0AD89" w14:textId="77777777" w:rsidR="00AB00AB" w:rsidRPr="003E41B8" w:rsidRDefault="00AB00AB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</w:p>
    <w:p w14:paraId="14B0AD8A" w14:textId="77777777" w:rsidR="00AB00AB" w:rsidRPr="003E41B8" w:rsidRDefault="00AB00AB" w:rsidP="00AB00AB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41B8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 xml:space="preserve">3. </w:t>
      </w:r>
      <w:r w:rsidR="007451A5" w:rsidRPr="003E41B8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‘aantal poten’</w:t>
      </w:r>
    </w:p>
    <w:p w14:paraId="14B0AD8B" w14:textId="77777777" w:rsidR="00AB00AB" w:rsidRPr="003E41B8" w:rsidRDefault="00AB00AB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</w:p>
    <w:p w14:paraId="14B0AD8C" w14:textId="77777777" w:rsidR="00AB00AB" w:rsidRPr="003E41B8" w:rsidRDefault="00AB00AB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3E41B8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 xml:space="preserve">4. </w:t>
      </w:r>
      <w:r w:rsidR="007451A5" w:rsidRPr="003E41B8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datgene wat is ingevuld onder ‘aantal poten’</w:t>
      </w:r>
    </w:p>
    <w:p w14:paraId="14B0AD8D" w14:textId="77777777" w:rsidR="007451A5" w:rsidRPr="003E41B8" w:rsidRDefault="007451A5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</w:p>
    <w:p w14:paraId="14B0AD8E" w14:textId="77777777" w:rsidR="007451A5" w:rsidRPr="003E41B8" w:rsidRDefault="007451A5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3E41B8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5. getal-variabele</w:t>
      </w:r>
    </w:p>
    <w:p w14:paraId="14B0AD8F" w14:textId="77777777" w:rsidR="007451A5" w:rsidRPr="003E41B8" w:rsidRDefault="007451A5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</w:p>
    <w:p w14:paraId="14B0AD90" w14:textId="77777777" w:rsidR="007451A5" w:rsidRPr="003E41B8" w:rsidRDefault="007451A5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3E41B8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6. tekst-variabele</w:t>
      </w:r>
    </w:p>
    <w:p w14:paraId="14B0AD91" w14:textId="77777777" w:rsidR="007451A5" w:rsidRPr="003E41B8" w:rsidRDefault="007451A5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</w:p>
    <w:p w14:paraId="14B0AD92" w14:textId="77777777" w:rsidR="007451A5" w:rsidRPr="003E41B8" w:rsidRDefault="007451A5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3E41B8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7. getal-variabele</w:t>
      </w:r>
    </w:p>
    <w:p w14:paraId="14B0AD93" w14:textId="77777777" w:rsidR="007451A5" w:rsidRPr="003E41B8" w:rsidRDefault="007451A5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</w:p>
    <w:p w14:paraId="14B0AD94" w14:textId="77777777" w:rsidR="007451A5" w:rsidRPr="003E41B8" w:rsidRDefault="007451A5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3E41B8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8. tekst-variabele</w:t>
      </w:r>
    </w:p>
    <w:p w14:paraId="14B0AD95" w14:textId="77777777" w:rsidR="007451A5" w:rsidRPr="003E41B8" w:rsidRDefault="007451A5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</w:p>
    <w:p w14:paraId="14B0AD96" w14:textId="77777777" w:rsidR="007451A5" w:rsidRPr="003E41B8" w:rsidRDefault="007451A5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3E41B8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9. meerdere antwoorden mogelijk, in principe alles wat meetbaar is en alleen ‘waar’ of ‘niet waar’ als waarde kan hebben, zoals:</w:t>
      </w:r>
    </w:p>
    <w:p w14:paraId="14B0AD97" w14:textId="77777777" w:rsidR="007451A5" w:rsidRPr="003E41B8" w:rsidRDefault="007451A5" w:rsidP="007451A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3E41B8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Heeft een bril</w:t>
      </w:r>
    </w:p>
    <w:p w14:paraId="14B0AD98" w14:textId="77777777" w:rsidR="007451A5" w:rsidRPr="003E41B8" w:rsidRDefault="007451A5" w:rsidP="007451A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3E41B8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Is een meisje</w:t>
      </w:r>
    </w:p>
    <w:p w14:paraId="14B0AD99" w14:textId="77777777" w:rsidR="007451A5" w:rsidRPr="003E41B8" w:rsidRDefault="007451A5" w:rsidP="007451A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3E41B8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Jarig in de winter</w:t>
      </w:r>
    </w:p>
    <w:p w14:paraId="14B0AD9A" w14:textId="77777777" w:rsidR="007451A5" w:rsidRPr="003E41B8" w:rsidRDefault="007451A5" w:rsidP="007451A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3E41B8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Zit in groep 7</w:t>
      </w:r>
    </w:p>
    <w:p w14:paraId="14B0AD9B" w14:textId="77777777" w:rsidR="007451A5" w:rsidRPr="003E41B8" w:rsidRDefault="007451A5" w:rsidP="007451A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3E41B8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Heeft blond haar</w:t>
      </w:r>
    </w:p>
    <w:p w14:paraId="14B0AD9C" w14:textId="77777777" w:rsidR="007451A5" w:rsidRPr="003E41B8" w:rsidRDefault="007451A5" w:rsidP="007451A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3E41B8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Heeft een zwemdiploma</w:t>
      </w:r>
      <w:bookmarkStart w:id="0" w:name="_GoBack"/>
      <w:bookmarkEnd w:id="0"/>
    </w:p>
    <w:sectPr w:rsidR="007451A5" w:rsidRPr="003E41B8" w:rsidSect="009432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3629" w:right="1134" w:bottom="1134" w:left="1134" w:header="170" w:footer="170" w:gutter="0"/>
      <w:paperSrc w:first="27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B0ADA5" w14:textId="77777777" w:rsidR="00216782" w:rsidRDefault="00216782" w:rsidP="00D86094">
      <w:r>
        <w:separator/>
      </w:r>
    </w:p>
  </w:endnote>
  <w:endnote w:type="continuationSeparator" w:id="0">
    <w:p w14:paraId="14B0ADA6" w14:textId="77777777" w:rsidR="00216782" w:rsidRDefault="00216782" w:rsidP="00D86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inite Roman Wide">
    <w:altName w:val="Microsoft YaHei"/>
    <w:panose1 w:val="020B0500000000000000"/>
    <w:charset w:val="00"/>
    <w:family w:val="swiss"/>
    <w:pitch w:val="variable"/>
    <w:sig w:usb0="800000A7" w:usb1="00000000" w:usb2="00000000" w:usb3="00000000" w:csb0="0000000B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NeueLT Std"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0ADA9" w14:textId="77777777" w:rsidR="00695B36" w:rsidRDefault="00695B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0ADAA" w14:textId="77777777" w:rsidR="00216782" w:rsidRDefault="002167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0ADAC" w14:textId="77777777" w:rsidR="00695B36" w:rsidRDefault="00695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B0ADA3" w14:textId="77777777" w:rsidR="00216782" w:rsidRDefault="00216782" w:rsidP="00D86094">
      <w:r>
        <w:separator/>
      </w:r>
    </w:p>
  </w:footnote>
  <w:footnote w:type="continuationSeparator" w:id="0">
    <w:p w14:paraId="14B0ADA4" w14:textId="77777777" w:rsidR="00216782" w:rsidRDefault="00216782" w:rsidP="00D86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0ADA7" w14:textId="77777777" w:rsidR="00695B36" w:rsidRDefault="00695B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0ADA8" w14:textId="77777777" w:rsidR="00216782" w:rsidRDefault="00736051" w:rsidP="00D86094">
    <w:pPr>
      <w:pStyle w:val="Header"/>
    </w:pPr>
    <w:r w:rsidRPr="003E4A34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B0ADAD" wp14:editId="14B0ADAE">
              <wp:simplePos x="0" y="0"/>
              <wp:positionH relativeFrom="leftMargin">
                <wp:posOffset>7012305</wp:posOffset>
              </wp:positionH>
              <wp:positionV relativeFrom="paragraph">
                <wp:posOffset>-118745</wp:posOffset>
              </wp:positionV>
              <wp:extent cx="171450" cy="10677525"/>
              <wp:effectExtent l="0" t="0" r="0" b="952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450" cy="10677525"/>
                      </a:xfrm>
                      <a:prstGeom prst="rect">
                        <a:avLst/>
                      </a:prstGeom>
                      <a:gradFill>
                        <a:gsLst>
                          <a:gs pos="50000">
                            <a:schemeClr val="bg1"/>
                          </a:gs>
                          <a:gs pos="0">
                            <a:srgbClr val="EE7F31"/>
                          </a:gs>
                          <a:gs pos="100000">
                            <a:srgbClr val="00CDC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25A7FE" id="Rectangle 10" o:spid="_x0000_s1026" style="position:absolute;margin-left:552.15pt;margin-top:-9.35pt;width:13.5pt;height:840.75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" fillcolor="#ee7f31" stroked="f" strokeweight="1pt">
              <v:fill color2="#00cdcf" colors="0 #ee7f31;.5 white;1 #00cdcf" focus="100%" type="gradient"/>
              <w10:wrap anchorx="margin"/>
            </v:rect>
          </w:pict>
        </mc:Fallback>
      </mc:AlternateContent>
    </w:r>
    <w:r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14B0ADAF" wp14:editId="14B0ADB0">
          <wp:simplePos x="0" y="0"/>
          <wp:positionH relativeFrom="margin">
            <wp:posOffset>127635</wp:posOffset>
          </wp:positionH>
          <wp:positionV relativeFrom="page">
            <wp:posOffset>342900</wp:posOffset>
          </wp:positionV>
          <wp:extent cx="1743075" cy="471805"/>
          <wp:effectExtent l="0" t="0" r="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3075" cy="4718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9264" behindDoc="0" locked="0" layoutInCell="1" allowOverlap="1" wp14:anchorId="14B0ADB1" wp14:editId="14B0ADB2">
          <wp:simplePos x="0" y="0"/>
          <wp:positionH relativeFrom="page">
            <wp:posOffset>4733925</wp:posOffset>
          </wp:positionH>
          <wp:positionV relativeFrom="page">
            <wp:posOffset>382905</wp:posOffset>
          </wp:positionV>
          <wp:extent cx="1980565" cy="424815"/>
          <wp:effectExtent l="0" t="0" r="63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80565" cy="424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rinite Roman Wide" w:hAnsi="Trinite Roman Wide"/>
        <w:noProof/>
        <w:sz w:val="24"/>
        <w:szCs w:val="24"/>
        <w:lang w:eastAsia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B0ADB3" wp14:editId="14B0ADB4">
              <wp:simplePos x="0" y="0"/>
              <wp:positionH relativeFrom="leftMargin">
                <wp:posOffset>381000</wp:posOffset>
              </wp:positionH>
              <wp:positionV relativeFrom="paragraph">
                <wp:posOffset>-117475</wp:posOffset>
              </wp:positionV>
              <wp:extent cx="171450" cy="10677525"/>
              <wp:effectExtent l="0" t="0" r="0" b="952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450" cy="10677525"/>
                      </a:xfrm>
                      <a:prstGeom prst="rect">
                        <a:avLst/>
                      </a:prstGeom>
                      <a:gradFill>
                        <a:gsLst>
                          <a:gs pos="50000">
                            <a:schemeClr val="bg1"/>
                          </a:gs>
                          <a:gs pos="0">
                            <a:srgbClr val="EE7F31"/>
                          </a:gs>
                          <a:gs pos="100000">
                            <a:srgbClr val="00CDC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8FAB52" id="Rectangle 5" o:spid="_x0000_s1026" style="position:absolute;margin-left:30pt;margin-top:-9.25pt;width:13.5pt;height:840.7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" fillcolor="#ee7f31" stroked="f" strokeweight="1pt">
              <v:fill color2="#00cdcf" colors="0 #ee7f31;.5 white;1 #00cdcf" focus="100%" type="gradient"/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0ADAB" w14:textId="77777777" w:rsidR="00695B36" w:rsidRDefault="00695B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E4D96"/>
    <w:multiLevelType w:val="multilevel"/>
    <w:tmpl w:val="8F40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41219E"/>
    <w:multiLevelType w:val="multilevel"/>
    <w:tmpl w:val="D528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CE38BD"/>
    <w:multiLevelType w:val="hybridMultilevel"/>
    <w:tmpl w:val="F9641F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9A"/>
    <w:rsid w:val="000558F7"/>
    <w:rsid w:val="000A021D"/>
    <w:rsid w:val="00112652"/>
    <w:rsid w:val="00147E9A"/>
    <w:rsid w:val="00194865"/>
    <w:rsid w:val="001C699D"/>
    <w:rsid w:val="001D15EF"/>
    <w:rsid w:val="001E6BA0"/>
    <w:rsid w:val="002151CE"/>
    <w:rsid w:val="00216782"/>
    <w:rsid w:val="002338F2"/>
    <w:rsid w:val="002941CA"/>
    <w:rsid w:val="002C1B71"/>
    <w:rsid w:val="00383E8C"/>
    <w:rsid w:val="00391CF4"/>
    <w:rsid w:val="003C6C6E"/>
    <w:rsid w:val="003E41B8"/>
    <w:rsid w:val="003F4FA4"/>
    <w:rsid w:val="0047561A"/>
    <w:rsid w:val="0047629F"/>
    <w:rsid w:val="00482098"/>
    <w:rsid w:val="00482329"/>
    <w:rsid w:val="004B118B"/>
    <w:rsid w:val="004C79DB"/>
    <w:rsid w:val="005510E7"/>
    <w:rsid w:val="005B0003"/>
    <w:rsid w:val="005B5027"/>
    <w:rsid w:val="005E06D9"/>
    <w:rsid w:val="00631A9F"/>
    <w:rsid w:val="00640589"/>
    <w:rsid w:val="00641884"/>
    <w:rsid w:val="00692527"/>
    <w:rsid w:val="00695B36"/>
    <w:rsid w:val="006C114E"/>
    <w:rsid w:val="006D26AD"/>
    <w:rsid w:val="006E5317"/>
    <w:rsid w:val="00736051"/>
    <w:rsid w:val="007451A5"/>
    <w:rsid w:val="007468D1"/>
    <w:rsid w:val="0076443A"/>
    <w:rsid w:val="007D566F"/>
    <w:rsid w:val="00847776"/>
    <w:rsid w:val="00891AA8"/>
    <w:rsid w:val="008F2CB3"/>
    <w:rsid w:val="008F7B1E"/>
    <w:rsid w:val="00900608"/>
    <w:rsid w:val="009432DD"/>
    <w:rsid w:val="00943315"/>
    <w:rsid w:val="00955F21"/>
    <w:rsid w:val="009D1AE1"/>
    <w:rsid w:val="00A151E3"/>
    <w:rsid w:val="00AA74CA"/>
    <w:rsid w:val="00AB00AB"/>
    <w:rsid w:val="00AB64AA"/>
    <w:rsid w:val="00AC0A7B"/>
    <w:rsid w:val="00AF1C30"/>
    <w:rsid w:val="00AF799A"/>
    <w:rsid w:val="00BE3E5D"/>
    <w:rsid w:val="00CA491A"/>
    <w:rsid w:val="00D86094"/>
    <w:rsid w:val="00DB2BD2"/>
    <w:rsid w:val="00E26C42"/>
    <w:rsid w:val="00F72037"/>
    <w:rsid w:val="00F80250"/>
    <w:rsid w:val="00FB4F34"/>
    <w:rsid w:val="00FB5D30"/>
    <w:rsid w:val="00FF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4:docId w14:val="14B0AD85"/>
  <w15:docId w15:val="{C3EEBC6A-D2B5-40D9-BE59-68229AFF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094"/>
    <w:pPr>
      <w:spacing w:after="0" w:line="240" w:lineRule="auto"/>
    </w:pPr>
    <w:rPr>
      <w:rFonts w:ascii="Arial" w:hAnsi="Arial" w:cs="Arial"/>
      <w:sz w:val="36"/>
      <w:szCs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A7B"/>
    <w:pPr>
      <w:jc w:val="center"/>
      <w:outlineLvl w:val="0"/>
    </w:pPr>
    <w:rPr>
      <w:b/>
      <w:color w:val="000000" w:themeColor="text1"/>
      <w:sz w:val="152"/>
      <w:szCs w:val="1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6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2C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B1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B1E"/>
  </w:style>
  <w:style w:type="paragraph" w:styleId="Footer">
    <w:name w:val="footer"/>
    <w:basedOn w:val="Normal"/>
    <w:link w:val="FooterChar"/>
    <w:uiPriority w:val="99"/>
    <w:unhideWhenUsed/>
    <w:rsid w:val="008F7B1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B1E"/>
  </w:style>
  <w:style w:type="paragraph" w:styleId="BalloonText">
    <w:name w:val="Balloon Text"/>
    <w:basedOn w:val="Normal"/>
    <w:link w:val="BalloonTextChar"/>
    <w:uiPriority w:val="99"/>
    <w:semiHidden/>
    <w:unhideWhenUsed/>
    <w:rsid w:val="005510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0E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47E9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C0A7B"/>
    <w:rPr>
      <w:rFonts w:ascii="Arial" w:hAnsi="Arial" w:cs="Arial"/>
      <w:b/>
      <w:color w:val="000000" w:themeColor="text1"/>
      <w:sz w:val="152"/>
      <w:szCs w:val="152"/>
    </w:rPr>
  </w:style>
  <w:style w:type="character" w:styleId="Hyperlink">
    <w:name w:val="Hyperlink"/>
    <w:basedOn w:val="DefaultParagraphFont"/>
    <w:uiPriority w:val="99"/>
    <w:unhideWhenUsed/>
    <w:rsid w:val="00AF799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56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2C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8F2CB3"/>
    <w:pPr>
      <w:spacing w:after="0" w:line="240" w:lineRule="auto"/>
    </w:pPr>
    <w:rPr>
      <w:rFonts w:ascii="Arial" w:hAnsi="Arial" w:cs="Arial"/>
      <w:sz w:val="36"/>
      <w:szCs w:val="36"/>
    </w:rPr>
  </w:style>
  <w:style w:type="table" w:styleId="TableGrid">
    <w:name w:val="Table Grid"/>
    <w:basedOn w:val="TableNormal"/>
    <w:uiPriority w:val="59"/>
    <w:rsid w:val="006D2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5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uisstijl%20Toolkit\Subtiel_NL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4A398-9133-4F20-BABE-4392558D2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Subtiel_NL.dotm</Template>
  <TotalTime>44</TotalTime>
  <Pages>2</Pages>
  <Words>69</Words>
  <Characters>381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Hanzehogeschool Groningen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h.h.faber@pl.hanze.nl</dc:creator>
  <cp:lastModifiedBy>Faber HH, Hylke</cp:lastModifiedBy>
  <cp:revision>25</cp:revision>
  <dcterms:created xsi:type="dcterms:W3CDTF">2016-02-08T12:27:00Z</dcterms:created>
  <dcterms:modified xsi:type="dcterms:W3CDTF">2016-12-16T09:13:00Z</dcterms:modified>
</cp:coreProperties>
</file>