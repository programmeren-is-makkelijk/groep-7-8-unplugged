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D8FB2" w14:textId="77777777" w:rsidR="009E48AA" w:rsidRDefault="00BE0E07">
      <w:pPr>
        <w:spacing w:after="160" w:line="259" w:lineRule="auto"/>
        <w:rPr>
          <w:rFonts w:ascii="TriniteNo2" w:eastAsia="Times New Roman" w:hAnsi="TriniteNo2"/>
          <w:color w:val="000000"/>
          <w:sz w:val="24"/>
          <w:szCs w:val="24"/>
          <w:lang w:eastAsia="nl-NL"/>
        </w:rPr>
      </w:pPr>
      <w:r w:rsidRPr="00BE0E07">
        <w:rPr>
          <w:rFonts w:ascii="TriniteNo2" w:eastAsia="Times New Roman" w:hAnsi="TriniteNo2"/>
          <w:noProof/>
          <w:color w:val="000000"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D90AF" wp14:editId="17BD90B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3125" cy="135255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D90C7" w14:textId="55F58C9B" w:rsidR="000633DD" w:rsidRPr="000B0755" w:rsidRDefault="000633DD" w:rsidP="000633DD">
                            <w:pPr>
                              <w:pStyle w:val="Heading1"/>
                              <w:rPr>
                                <w:sz w:val="72"/>
                                <w:szCs w:val="104"/>
                              </w:rPr>
                            </w:pPr>
                            <w:r w:rsidRPr="000B0755">
                              <w:rPr>
                                <w:sz w:val="72"/>
                                <w:szCs w:val="104"/>
                              </w:rPr>
                              <w:t>Kennismaking met</w:t>
                            </w:r>
                            <w:r w:rsidRPr="000B0755">
                              <w:rPr>
                                <w:sz w:val="72"/>
                                <w:szCs w:val="104"/>
                              </w:rPr>
                              <w:br/>
                              <w:t>programmeren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D90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05pt;width:468.75pt;height:106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" filled="f" stroked="f" strokecolor="black [3213]">
                <v:textbox>
                  <w:txbxContent>
                    <w:p w14:paraId="17BD90C7" w14:textId="55F58C9B" w:rsidR="000633DD" w:rsidRPr="000B0755" w:rsidRDefault="000633DD" w:rsidP="000633DD">
                      <w:pPr>
                        <w:pStyle w:val="Heading1"/>
                        <w:rPr>
                          <w:sz w:val="72"/>
                          <w:szCs w:val="104"/>
                        </w:rPr>
                      </w:pPr>
                      <w:r w:rsidRPr="000B0755">
                        <w:rPr>
                          <w:sz w:val="72"/>
                          <w:szCs w:val="104"/>
                        </w:rPr>
                        <w:t>Kennismaking met</w:t>
                      </w:r>
                      <w:r w:rsidRPr="000B0755">
                        <w:rPr>
                          <w:sz w:val="72"/>
                          <w:szCs w:val="104"/>
                        </w:rPr>
                        <w:br/>
                        <w:t>programmeren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0E07">
        <w:rPr>
          <w:rFonts w:ascii="TriniteNo2" w:eastAsia="Times New Roman" w:hAnsi="TriniteNo2"/>
          <w:noProof/>
          <w:color w:val="000000"/>
          <w:sz w:val="24"/>
          <w:szCs w:val="24"/>
          <w:lang w:eastAsia="nl-N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BD90B1" wp14:editId="17BD90B2">
                <wp:simplePos x="0" y="0"/>
                <wp:positionH relativeFrom="column">
                  <wp:posOffset>3810</wp:posOffset>
                </wp:positionH>
                <wp:positionV relativeFrom="paragraph">
                  <wp:posOffset>6658610</wp:posOffset>
                </wp:positionV>
                <wp:extent cx="6087361" cy="996950"/>
                <wp:effectExtent l="0" t="0" r="2794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361" cy="996950"/>
                          <a:chOff x="0" y="0"/>
                          <a:chExt cx="6087361" cy="996950"/>
                        </a:xfrm>
                      </wpg:grpSpPr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87361" cy="467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BD90C8" w14:textId="77777777" w:rsidR="00BE0E07" w:rsidRPr="000B0755" w:rsidRDefault="00BE0E07" w:rsidP="00BE0E07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0B075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Project van de Pedagogische Academie, Hanzehogeschool Groningen en Groningen Programmeert in samenwerking met: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4375" y="590550"/>
                            <a:ext cx="2496185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5675" y="457200"/>
                            <a:ext cx="1895475" cy="539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BD90B1" id="Group 3" o:spid="_x0000_s1027" style="position:absolute;margin-left:.3pt;margin-top:524.3pt;width:479.3pt;height:78.5pt;z-index:251660288" coordsize="60873,996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">
                <v:shape id="_x0000_s1028" type="#_x0000_t202" style="position:absolute;width:60873;height:4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" strokecolor="white [3212]">
                  <v:textbox>
                    <w:txbxContent>
                      <w:p w14:paraId="17BD90C8" w14:textId="77777777" w:rsidR="00BE0E07" w:rsidRPr="000B0755" w:rsidRDefault="00BE0E07" w:rsidP="00BE0E07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0B075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Project van de Pedagogische Academie, Hanzehogeschool Groningen en Groningen Programmeert in samenwerking met: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9" type="#_x0000_t75" style="position:absolute;left:7143;top:5905;width:24962;height: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">
                  <v:imagedata r:id="rId10" o:title=""/>
                  <v:path arrowok="t"/>
                </v:shape>
                <v:shape id="Picture 55" o:spid="_x0000_s1030" type="#_x0000_t75" style="position:absolute;left:34956;top:4572;width:18955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">
                  <v:imagedata r:id="rId11" o:title=""/>
                  <v:path arrowok="t"/>
                </v:shape>
              </v:group>
            </w:pict>
          </mc:Fallback>
        </mc:AlternateContent>
      </w:r>
      <w:r w:rsidRPr="00BE0E07">
        <w:rPr>
          <w:rFonts w:ascii="TriniteNo2" w:eastAsia="Times New Roman" w:hAnsi="TriniteNo2"/>
          <w:noProof/>
          <w:color w:val="000000"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D90B3" wp14:editId="17BD90B4">
                <wp:simplePos x="0" y="0"/>
                <wp:positionH relativeFrom="margin">
                  <wp:posOffset>2996565</wp:posOffset>
                </wp:positionH>
                <wp:positionV relativeFrom="paragraph">
                  <wp:posOffset>2610485</wp:posOffset>
                </wp:positionV>
                <wp:extent cx="3107055" cy="842010"/>
                <wp:effectExtent l="0" t="0" r="17145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05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D90C9" w14:textId="77777777" w:rsidR="00BE0E07" w:rsidRPr="000B0755" w:rsidRDefault="00BE0E07" w:rsidP="00BE0E07">
                            <w:pPr>
                              <w:jc w:val="right"/>
                              <w:rPr>
                                <w:sz w:val="52"/>
                                <w:szCs w:val="28"/>
                              </w:rPr>
                            </w:pPr>
                            <w:r w:rsidRPr="000B0755">
                              <w:rPr>
                                <w:sz w:val="52"/>
                                <w:szCs w:val="28"/>
                              </w:rPr>
                              <w:t>antwoordblad</w:t>
                            </w:r>
                          </w:p>
                          <w:p w14:paraId="17BD90CA" w14:textId="77777777" w:rsidR="00BE0E07" w:rsidRPr="000B0755" w:rsidRDefault="00BE0E07" w:rsidP="00BE0E07">
                            <w:pPr>
                              <w:jc w:val="right"/>
                              <w:rPr>
                                <w:sz w:val="52"/>
                                <w:szCs w:val="28"/>
                              </w:rPr>
                            </w:pPr>
                            <w:r w:rsidRPr="000B0755">
                              <w:rPr>
                                <w:sz w:val="52"/>
                                <w:szCs w:val="28"/>
                              </w:rPr>
                              <w:t>binair tellen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D90B3" id="_x0000_s1031" type="#_x0000_t202" style="position:absolute;margin-left:235.95pt;margin-top:205.55pt;width:244.65pt;height:66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" strokecolor="white [3212]">
                <v:textbox>
                  <w:txbxContent>
                    <w:p w14:paraId="17BD90C9" w14:textId="77777777" w:rsidR="00BE0E07" w:rsidRPr="000B0755" w:rsidRDefault="00BE0E07" w:rsidP="00BE0E07">
                      <w:pPr>
                        <w:jc w:val="right"/>
                        <w:rPr>
                          <w:sz w:val="52"/>
                          <w:szCs w:val="28"/>
                        </w:rPr>
                      </w:pPr>
                      <w:r w:rsidRPr="000B0755">
                        <w:rPr>
                          <w:sz w:val="52"/>
                          <w:szCs w:val="28"/>
                        </w:rPr>
                        <w:t>antwoordblad</w:t>
                      </w:r>
                    </w:p>
                    <w:p w14:paraId="17BD90CA" w14:textId="77777777" w:rsidR="00BE0E07" w:rsidRPr="000B0755" w:rsidRDefault="00BE0E07" w:rsidP="00BE0E07">
                      <w:pPr>
                        <w:jc w:val="right"/>
                        <w:rPr>
                          <w:sz w:val="52"/>
                          <w:szCs w:val="28"/>
                        </w:rPr>
                      </w:pPr>
                      <w:r w:rsidRPr="000B0755">
                        <w:rPr>
                          <w:sz w:val="52"/>
                          <w:szCs w:val="28"/>
                        </w:rPr>
                        <w:t>binair tellen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8AA">
        <w:rPr>
          <w:rFonts w:ascii="TriniteNo2" w:eastAsia="Times New Roman" w:hAnsi="TriniteNo2"/>
          <w:color w:val="000000"/>
          <w:sz w:val="24"/>
          <w:szCs w:val="24"/>
          <w:lang w:eastAsia="nl-NL"/>
        </w:rPr>
        <w:br w:type="page"/>
      </w:r>
    </w:p>
    <w:p w14:paraId="17BD8FB3" w14:textId="77777777" w:rsidR="00AB00AB" w:rsidRPr="000B0755" w:rsidRDefault="008157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bookmarkStart w:id="0" w:name="_GoBack"/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lastRenderedPageBreak/>
        <w:t>1. 32</w:t>
      </w:r>
    </w:p>
    <w:p w14:paraId="17BD8FB4" w14:textId="77777777" w:rsidR="00AB00AB" w:rsidRPr="000B0755" w:rsidRDefault="00AB00AB" w:rsidP="00AB00A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BD8FB5" w14:textId="77777777" w:rsidR="00AB00AB" w:rsidRPr="000B0755" w:rsidRDefault="00AB00AB" w:rsidP="00AB00A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2. 31</w:t>
      </w:r>
    </w:p>
    <w:p w14:paraId="17BD8FB6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8FB7" w14:textId="77777777" w:rsidR="00AB00AB" w:rsidRPr="000B0755" w:rsidRDefault="00AB00AB" w:rsidP="00AB00A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3. 11</w:t>
      </w:r>
    </w:p>
    <w:p w14:paraId="17BD8FB8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8FB9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4. </w:t>
      </w:r>
    </w:p>
    <w:p w14:paraId="17BD8FBA" w14:textId="77777777" w:rsidR="00AB00AB" w:rsidRPr="000B0755" w:rsidRDefault="00AB00AB" w:rsidP="00AB00A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1911"/>
        <w:gridCol w:w="1911"/>
        <w:gridCol w:w="1911"/>
        <w:gridCol w:w="1911"/>
        <w:gridCol w:w="1911"/>
      </w:tblGrid>
      <w:tr w:rsidR="00AB00AB" w:rsidRPr="000B0755" w14:paraId="17BD8FC0" w14:textId="77777777" w:rsidTr="00AB00AB">
        <w:tc>
          <w:tcPr>
            <w:tcW w:w="1911" w:type="dxa"/>
          </w:tcPr>
          <w:p w14:paraId="17BD8FBB" w14:textId="77777777" w:rsidR="00AB00AB" w:rsidRPr="000B0755" w:rsidRDefault="00AB00AB" w:rsidP="00607B9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0755">
              <w:rPr>
                <w:rFonts w:ascii="Times New Roman" w:hAnsi="Times New Roman" w:cs="Times New Roman"/>
                <w:b/>
                <w:szCs w:val="24"/>
              </w:rPr>
              <w:t>0</w:t>
            </w:r>
          </w:p>
        </w:tc>
        <w:tc>
          <w:tcPr>
            <w:tcW w:w="1911" w:type="dxa"/>
          </w:tcPr>
          <w:p w14:paraId="17BD8FBC" w14:textId="77777777" w:rsidR="00AB00AB" w:rsidRPr="000B0755" w:rsidRDefault="00AB00AB" w:rsidP="00607B9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0755">
              <w:rPr>
                <w:rFonts w:ascii="Times New Roman" w:hAnsi="Times New Roman" w:cs="Times New Roman"/>
                <w:b/>
                <w:szCs w:val="24"/>
              </w:rPr>
              <w:t>0</w:t>
            </w:r>
          </w:p>
        </w:tc>
        <w:tc>
          <w:tcPr>
            <w:tcW w:w="1911" w:type="dxa"/>
          </w:tcPr>
          <w:p w14:paraId="17BD8FBD" w14:textId="77777777" w:rsidR="00AB00AB" w:rsidRPr="000B0755" w:rsidRDefault="00AB00AB" w:rsidP="00607B9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0755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1911" w:type="dxa"/>
          </w:tcPr>
          <w:p w14:paraId="17BD8FBE" w14:textId="77777777" w:rsidR="00AB00AB" w:rsidRPr="000B0755" w:rsidRDefault="00AB00AB" w:rsidP="00607B9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0755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1911" w:type="dxa"/>
          </w:tcPr>
          <w:p w14:paraId="17BD8FBF" w14:textId="77777777" w:rsidR="00AB00AB" w:rsidRPr="000B0755" w:rsidRDefault="00AB00AB" w:rsidP="00607B9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0755">
              <w:rPr>
                <w:rFonts w:ascii="Times New Roman" w:hAnsi="Times New Roman" w:cs="Times New Roman"/>
                <w:b/>
                <w:szCs w:val="24"/>
              </w:rPr>
              <w:t>0</w:t>
            </w:r>
          </w:p>
        </w:tc>
      </w:tr>
    </w:tbl>
    <w:p w14:paraId="17BD8FC1" w14:textId="77777777" w:rsidR="00AB00AB" w:rsidRPr="000B0755" w:rsidRDefault="00AB00AB" w:rsidP="00AB00A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BD8FC2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5.</w:t>
      </w:r>
    </w:p>
    <w:p w14:paraId="17BD8FC3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1911"/>
        <w:gridCol w:w="1911"/>
        <w:gridCol w:w="1911"/>
        <w:gridCol w:w="1911"/>
      </w:tblGrid>
      <w:tr w:rsidR="00AB00AB" w:rsidRPr="000B0755" w14:paraId="17BD8FC9" w14:textId="77777777" w:rsidTr="00AB00AB">
        <w:tc>
          <w:tcPr>
            <w:tcW w:w="1911" w:type="dxa"/>
          </w:tcPr>
          <w:p w14:paraId="17BD8FC4" w14:textId="77777777" w:rsidR="00AB00AB" w:rsidRPr="000B0755" w:rsidRDefault="00AB00AB" w:rsidP="00607B9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0755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1911" w:type="dxa"/>
          </w:tcPr>
          <w:p w14:paraId="17BD8FC5" w14:textId="77777777" w:rsidR="00AB00AB" w:rsidRPr="000B0755" w:rsidRDefault="00AB00AB" w:rsidP="00607B9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0755">
              <w:rPr>
                <w:rFonts w:ascii="Times New Roman" w:hAnsi="Times New Roman" w:cs="Times New Roman"/>
                <w:b/>
                <w:szCs w:val="24"/>
              </w:rPr>
              <w:t>0</w:t>
            </w:r>
          </w:p>
        </w:tc>
        <w:tc>
          <w:tcPr>
            <w:tcW w:w="1911" w:type="dxa"/>
          </w:tcPr>
          <w:p w14:paraId="17BD8FC6" w14:textId="77777777" w:rsidR="00AB00AB" w:rsidRPr="000B0755" w:rsidRDefault="00AB00AB" w:rsidP="00607B9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0755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1911" w:type="dxa"/>
          </w:tcPr>
          <w:p w14:paraId="17BD8FC7" w14:textId="77777777" w:rsidR="00AB00AB" w:rsidRPr="000B0755" w:rsidRDefault="00AB00AB" w:rsidP="00607B9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0755">
              <w:rPr>
                <w:rFonts w:ascii="Times New Roman" w:hAnsi="Times New Roman" w:cs="Times New Roman"/>
                <w:b/>
                <w:szCs w:val="24"/>
              </w:rPr>
              <w:t>0</w:t>
            </w:r>
          </w:p>
        </w:tc>
        <w:tc>
          <w:tcPr>
            <w:tcW w:w="1911" w:type="dxa"/>
          </w:tcPr>
          <w:p w14:paraId="17BD8FC8" w14:textId="77777777" w:rsidR="00AB00AB" w:rsidRPr="000B0755" w:rsidRDefault="00AB00AB" w:rsidP="00607B9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0755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</w:tr>
    </w:tbl>
    <w:p w14:paraId="17BD8FCA" w14:textId="77777777" w:rsidR="00AB00AB" w:rsidRPr="000B0755" w:rsidRDefault="00AB00AB" w:rsidP="00AB00AB">
      <w:pPr>
        <w:rPr>
          <w:rFonts w:ascii="Times New Roman" w:eastAsia="Times New Roman" w:hAnsi="Times New Roman" w:cs="Times New Roman"/>
          <w:b/>
          <w:szCs w:val="24"/>
          <w:lang w:eastAsia="nl-NL"/>
        </w:rPr>
      </w:pPr>
    </w:p>
    <w:p w14:paraId="17BD8FCB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6. </w:t>
      </w:r>
    </w:p>
    <w:p w14:paraId="17BD8FCC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AB00AB" w:rsidRPr="000B0755" w14:paraId="17BD8FD9" w14:textId="77777777" w:rsidTr="00AB00AB">
        <w:trPr>
          <w:trHeight w:val="567"/>
        </w:trPr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7BD8FCD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b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17BD8FCE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CF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D0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D1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D2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7BD8FD3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13</w:t>
            </w:r>
          </w:p>
        </w:tc>
        <w:tc>
          <w:tcPr>
            <w:tcW w:w="794" w:type="dxa"/>
            <w:vAlign w:val="center"/>
          </w:tcPr>
          <w:p w14:paraId="17BD8FD4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D5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8FD6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8FD7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D8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</w:tr>
      <w:tr w:rsidR="00AB00AB" w:rsidRPr="000B0755" w14:paraId="17BD8FE6" w14:textId="77777777" w:rsidTr="00AB00AB">
        <w:trPr>
          <w:trHeight w:val="567"/>
        </w:trPr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7BD8FDA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b/>
                <w:szCs w:val="24"/>
              </w:rPr>
              <w:t>4</w:t>
            </w:r>
          </w:p>
        </w:tc>
        <w:tc>
          <w:tcPr>
            <w:tcW w:w="794" w:type="dxa"/>
            <w:vAlign w:val="center"/>
          </w:tcPr>
          <w:p w14:paraId="17BD8FDB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DC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DD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8FDE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DF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7BD8FE0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15</w:t>
            </w:r>
          </w:p>
        </w:tc>
        <w:tc>
          <w:tcPr>
            <w:tcW w:w="794" w:type="dxa"/>
            <w:vAlign w:val="center"/>
          </w:tcPr>
          <w:p w14:paraId="17BD8FE1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E2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8FE3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8FE4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8FE5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</w:tr>
      <w:tr w:rsidR="00AB00AB" w:rsidRPr="000B0755" w14:paraId="17BD8FF3" w14:textId="77777777" w:rsidTr="00AB00AB">
        <w:trPr>
          <w:trHeight w:val="567"/>
        </w:trPr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7BD8FE7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b/>
                <w:szCs w:val="24"/>
              </w:rPr>
              <w:t>7</w:t>
            </w:r>
          </w:p>
        </w:tc>
        <w:tc>
          <w:tcPr>
            <w:tcW w:w="794" w:type="dxa"/>
            <w:vAlign w:val="center"/>
          </w:tcPr>
          <w:p w14:paraId="17BD8FE8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E9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EA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8FEB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8FEC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7BD8FED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19</w:t>
            </w:r>
          </w:p>
        </w:tc>
        <w:tc>
          <w:tcPr>
            <w:tcW w:w="794" w:type="dxa"/>
            <w:vAlign w:val="center"/>
          </w:tcPr>
          <w:p w14:paraId="17BD8FEE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8FEF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F0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F1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8FF2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</w:tr>
      <w:tr w:rsidR="00AB00AB" w:rsidRPr="000B0755" w14:paraId="17BD9000" w14:textId="77777777" w:rsidTr="00AB00AB">
        <w:trPr>
          <w:trHeight w:val="567"/>
        </w:trPr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7BD8FF4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b/>
                <w:szCs w:val="24"/>
              </w:rPr>
              <w:t>11</w:t>
            </w:r>
          </w:p>
        </w:tc>
        <w:tc>
          <w:tcPr>
            <w:tcW w:w="794" w:type="dxa"/>
            <w:vAlign w:val="center"/>
          </w:tcPr>
          <w:p w14:paraId="17BD8FF5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F6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8FF7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F8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8FF9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7BD8FFA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25</w:t>
            </w:r>
          </w:p>
        </w:tc>
        <w:tc>
          <w:tcPr>
            <w:tcW w:w="794" w:type="dxa"/>
            <w:vAlign w:val="center"/>
          </w:tcPr>
          <w:p w14:paraId="17BD8FFB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8FFC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8FFD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FE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8FFF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</w:tr>
      <w:tr w:rsidR="00AB00AB" w:rsidRPr="000B0755" w14:paraId="17BD900D" w14:textId="77777777" w:rsidTr="00AB00AB">
        <w:trPr>
          <w:trHeight w:val="567"/>
        </w:trPr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7BD9001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b/>
                <w:szCs w:val="24"/>
              </w:rPr>
              <w:t>12</w:t>
            </w:r>
          </w:p>
        </w:tc>
        <w:tc>
          <w:tcPr>
            <w:tcW w:w="794" w:type="dxa"/>
            <w:vAlign w:val="center"/>
          </w:tcPr>
          <w:p w14:paraId="17BD9002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9003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9004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9005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9006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7BD9007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29</w:t>
            </w:r>
          </w:p>
        </w:tc>
        <w:tc>
          <w:tcPr>
            <w:tcW w:w="794" w:type="dxa"/>
            <w:vAlign w:val="center"/>
          </w:tcPr>
          <w:p w14:paraId="17BD9008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9009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900A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  <w:tc>
          <w:tcPr>
            <w:tcW w:w="794" w:type="dxa"/>
            <w:vAlign w:val="center"/>
          </w:tcPr>
          <w:p w14:paraId="17BD900B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0</w:t>
            </w:r>
          </w:p>
        </w:tc>
        <w:tc>
          <w:tcPr>
            <w:tcW w:w="794" w:type="dxa"/>
            <w:vAlign w:val="center"/>
          </w:tcPr>
          <w:p w14:paraId="17BD900C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</w:rPr>
            </w:pPr>
            <w:r w:rsidRPr="000B0755">
              <w:rPr>
                <w:rFonts w:ascii="Times New Roman" w:eastAsia="MS Mincho" w:hAnsi="Times New Roman" w:cs="Times New Roman"/>
                <w:b/>
              </w:rPr>
              <w:t>1</w:t>
            </w:r>
          </w:p>
        </w:tc>
      </w:tr>
    </w:tbl>
    <w:p w14:paraId="17BD900E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0F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10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7. 10</w:t>
      </w:r>
    </w:p>
    <w:p w14:paraId="17BD9011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12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8. 21</w:t>
      </w:r>
    </w:p>
    <w:p w14:paraId="17BD9013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14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9. 31</w:t>
      </w:r>
    </w:p>
    <w:p w14:paraId="17BD9015" w14:textId="77777777" w:rsidR="00AB00AB" w:rsidRPr="000B0755" w:rsidRDefault="00AB00A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 w:type="page"/>
      </w:r>
    </w:p>
    <w:p w14:paraId="17BD9016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lastRenderedPageBreak/>
        <w:t xml:space="preserve">10. </w:t>
      </w:r>
    </w:p>
    <w:p w14:paraId="17BD9017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  <w:gridCol w:w="1587"/>
      </w:tblGrid>
      <w:tr w:rsidR="00AB00AB" w:rsidRPr="000B0755" w14:paraId="17BD901E" w14:textId="77777777" w:rsidTr="00AB00AB">
        <w:tc>
          <w:tcPr>
            <w:tcW w:w="1587" w:type="dxa"/>
            <w:shd w:val="clear" w:color="auto" w:fill="D9D9D9"/>
          </w:tcPr>
          <w:p w14:paraId="17BD9018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b/>
                <w:szCs w:val="24"/>
              </w:rPr>
              <w:t>h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19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1A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1B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1C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1D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</w:tr>
      <w:tr w:rsidR="00AB00AB" w:rsidRPr="000B0755" w14:paraId="17BD9025" w14:textId="77777777" w:rsidTr="00AB00AB">
        <w:tc>
          <w:tcPr>
            <w:tcW w:w="1587" w:type="dxa"/>
            <w:shd w:val="clear" w:color="auto" w:fill="D9D9D9"/>
          </w:tcPr>
          <w:p w14:paraId="17BD901F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b/>
                <w:szCs w:val="24"/>
              </w:rPr>
              <w:t>o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20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21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22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23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24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</w:tr>
      <w:tr w:rsidR="00AB00AB" w:rsidRPr="000B0755" w14:paraId="17BD902C" w14:textId="77777777" w:rsidTr="00AB00AB">
        <w:tc>
          <w:tcPr>
            <w:tcW w:w="1587" w:type="dxa"/>
            <w:shd w:val="clear" w:color="auto" w:fill="D9D9D9"/>
          </w:tcPr>
          <w:p w14:paraId="17BD9026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b/>
                <w:szCs w:val="24"/>
              </w:rPr>
              <w:t>n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27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28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29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2A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2B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</w:tr>
      <w:tr w:rsidR="00AB00AB" w:rsidRPr="000B0755" w14:paraId="17BD9033" w14:textId="77777777" w:rsidTr="00AB00AB">
        <w:tc>
          <w:tcPr>
            <w:tcW w:w="1587" w:type="dxa"/>
            <w:shd w:val="clear" w:color="auto" w:fill="D9D9D9"/>
          </w:tcPr>
          <w:p w14:paraId="17BD902D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b/>
                <w:szCs w:val="24"/>
              </w:rPr>
              <w:t>d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2E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2F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30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31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587" w:type="dxa"/>
            <w:shd w:val="clear" w:color="auto" w:fill="FFFFFF" w:themeFill="background1"/>
          </w:tcPr>
          <w:p w14:paraId="17BD9032" w14:textId="77777777" w:rsidR="00AB00AB" w:rsidRPr="000B0755" w:rsidRDefault="00AB00AB" w:rsidP="00607B9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B0755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</w:tr>
    </w:tbl>
    <w:p w14:paraId="17BD9034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35" w14:textId="77777777" w:rsidR="00AB00AB" w:rsidRPr="000B0755" w:rsidRDefault="00AB00AB" w:rsidP="00AB00A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BD9036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11. </w:t>
      </w:r>
    </w:p>
    <w:p w14:paraId="17BD9037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  <w:gridCol w:w="1587"/>
      </w:tblGrid>
      <w:tr w:rsidR="00AB00AB" w:rsidRPr="000B0755" w14:paraId="17BD903E" w14:textId="77777777" w:rsidTr="00AB00AB">
        <w:tc>
          <w:tcPr>
            <w:tcW w:w="1587" w:type="dxa"/>
            <w:shd w:val="clear" w:color="auto" w:fill="D9D9D9"/>
          </w:tcPr>
          <w:p w14:paraId="17BD9038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b/>
                <w:szCs w:val="24"/>
              </w:rPr>
              <w:t>s</w:t>
            </w:r>
          </w:p>
        </w:tc>
        <w:tc>
          <w:tcPr>
            <w:tcW w:w="1587" w:type="dxa"/>
            <w:vAlign w:val="center"/>
          </w:tcPr>
          <w:p w14:paraId="17BD9039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17BD903A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17BD903B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17BD903C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17BD903D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</w:tr>
      <w:tr w:rsidR="00AB00AB" w:rsidRPr="000B0755" w14:paraId="17BD9045" w14:textId="77777777" w:rsidTr="00AB00AB">
        <w:tc>
          <w:tcPr>
            <w:tcW w:w="1587" w:type="dxa"/>
            <w:shd w:val="clear" w:color="auto" w:fill="D9D9D9"/>
          </w:tcPr>
          <w:p w14:paraId="17BD903F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b/>
                <w:szCs w:val="24"/>
              </w:rPr>
              <w:t>c</w:t>
            </w:r>
          </w:p>
        </w:tc>
        <w:tc>
          <w:tcPr>
            <w:tcW w:w="1587" w:type="dxa"/>
            <w:vAlign w:val="center"/>
          </w:tcPr>
          <w:p w14:paraId="17BD9040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17BD9041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17BD9042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17BD9043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17BD9044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</w:tr>
      <w:tr w:rsidR="00AB00AB" w:rsidRPr="000B0755" w14:paraId="17BD904C" w14:textId="77777777" w:rsidTr="00AB00AB">
        <w:tc>
          <w:tcPr>
            <w:tcW w:w="1587" w:type="dxa"/>
            <w:shd w:val="clear" w:color="auto" w:fill="D9D9D9"/>
          </w:tcPr>
          <w:p w14:paraId="17BD9046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b/>
                <w:szCs w:val="24"/>
              </w:rPr>
              <w:t>h</w:t>
            </w:r>
          </w:p>
        </w:tc>
        <w:tc>
          <w:tcPr>
            <w:tcW w:w="1587" w:type="dxa"/>
            <w:vAlign w:val="center"/>
          </w:tcPr>
          <w:p w14:paraId="17BD9047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17BD9048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17BD9049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17BD904A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17BD904B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0</w:t>
            </w:r>
          </w:p>
        </w:tc>
      </w:tr>
      <w:tr w:rsidR="00AB00AB" w:rsidRPr="000B0755" w14:paraId="17BD9053" w14:textId="77777777" w:rsidTr="00AB00AB">
        <w:tc>
          <w:tcPr>
            <w:tcW w:w="1587" w:type="dxa"/>
            <w:shd w:val="clear" w:color="auto" w:fill="D9D9D9"/>
          </w:tcPr>
          <w:p w14:paraId="17BD904D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b/>
                <w:szCs w:val="24"/>
              </w:rPr>
              <w:t>o</w:t>
            </w:r>
          </w:p>
        </w:tc>
        <w:tc>
          <w:tcPr>
            <w:tcW w:w="1587" w:type="dxa"/>
            <w:vAlign w:val="center"/>
          </w:tcPr>
          <w:p w14:paraId="17BD904E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17BD904F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17BD9050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17BD9051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17BD9052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</w:tr>
      <w:tr w:rsidR="00AB00AB" w:rsidRPr="000B0755" w14:paraId="17BD905A" w14:textId="77777777" w:rsidTr="00AB00AB">
        <w:tc>
          <w:tcPr>
            <w:tcW w:w="1587" w:type="dxa"/>
            <w:shd w:val="clear" w:color="auto" w:fill="D9D9D9"/>
          </w:tcPr>
          <w:p w14:paraId="17BD9054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b/>
                <w:szCs w:val="24"/>
              </w:rPr>
              <w:t>o</w:t>
            </w:r>
          </w:p>
        </w:tc>
        <w:tc>
          <w:tcPr>
            <w:tcW w:w="1587" w:type="dxa"/>
            <w:vAlign w:val="center"/>
          </w:tcPr>
          <w:p w14:paraId="17BD9055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17BD9056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17BD9057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17BD9058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17BD9059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</w:tr>
      <w:tr w:rsidR="00AB00AB" w:rsidRPr="000B0755" w14:paraId="17BD9061" w14:textId="77777777" w:rsidTr="00AB00AB">
        <w:tc>
          <w:tcPr>
            <w:tcW w:w="1587" w:type="dxa"/>
            <w:shd w:val="clear" w:color="auto" w:fill="D9D9D9"/>
          </w:tcPr>
          <w:p w14:paraId="17BD905B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b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b/>
                <w:szCs w:val="24"/>
              </w:rPr>
              <w:t>l</w:t>
            </w:r>
          </w:p>
        </w:tc>
        <w:tc>
          <w:tcPr>
            <w:tcW w:w="1587" w:type="dxa"/>
            <w:vAlign w:val="center"/>
          </w:tcPr>
          <w:p w14:paraId="17BD905C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17BD905D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17BD905E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17BD905F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17BD9060" w14:textId="77777777" w:rsidR="00AB00AB" w:rsidRPr="000B0755" w:rsidRDefault="00AB00AB" w:rsidP="00607B99">
            <w:pPr>
              <w:jc w:val="center"/>
              <w:rPr>
                <w:rFonts w:ascii="Times New Roman" w:eastAsia="MS Mincho" w:hAnsi="Times New Roman" w:cs="Times New Roman"/>
                <w:szCs w:val="24"/>
              </w:rPr>
            </w:pPr>
            <w:r w:rsidRPr="000B0755">
              <w:rPr>
                <w:rFonts w:ascii="Times New Roman" w:eastAsia="MS Mincho" w:hAnsi="Times New Roman" w:cs="Times New Roman"/>
                <w:szCs w:val="24"/>
              </w:rPr>
              <w:t>0</w:t>
            </w:r>
          </w:p>
        </w:tc>
      </w:tr>
    </w:tbl>
    <w:p w14:paraId="17BD9062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63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64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12. Taal</w:t>
      </w:r>
    </w:p>
    <w:p w14:paraId="17BD9065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66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13. Meerdere antwoorden mogelijk</w:t>
      </w:r>
    </w:p>
    <w:p w14:paraId="17BD9067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68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14. Meerdere antwoorden mogelijk</w:t>
      </w:r>
    </w:p>
    <w:p w14:paraId="17BD9069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6A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15. 32 combinaties</w:t>
      </w:r>
    </w:p>
    <w:p w14:paraId="17BD906B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6C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16. 2 x 26 = 5</w:t>
      </w:r>
      <w:r w:rsidR="003612CD"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2</w:t>
      </w: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combinaties</w:t>
      </w:r>
    </w:p>
    <w:p w14:paraId="17BD906D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6E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17. 6 bits, voor een totaal van 64 combinaties</w:t>
      </w:r>
    </w:p>
    <w:p w14:paraId="17BD906F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70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18. Je kunt bijvoorbeeld een extra bit toevoegen die aangeeft of het een hoofdletter of kleine letter is.</w:t>
      </w:r>
    </w:p>
    <w:p w14:paraId="17BD9071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72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19. 32</w:t>
      </w:r>
    </w:p>
    <w:p w14:paraId="17BD9073" w14:textId="77777777" w:rsidR="00AB00AB" w:rsidRPr="000B0755" w:rsidRDefault="00AB00A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 w:type="page"/>
      </w:r>
    </w:p>
    <w:p w14:paraId="17BD9074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lastRenderedPageBreak/>
        <w:t>20. 10 in totaal, 8 unieke toetsen</w:t>
      </w:r>
    </w:p>
    <w:p w14:paraId="17BD9075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76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21. Je moet in totaal 26 + 26 + 32 + 8 = 94 combinaties kunnen maken. Hiervoor zijn zes bits niet genoeg, hiermee kun je immers 64 combinaties maken. Je hebt daarom minstens 7 bits (128 combinaties) nodig.</w:t>
      </w:r>
    </w:p>
    <w:p w14:paraId="17BD9077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17BD9078" w14:textId="77777777" w:rsidR="00AB00AB" w:rsidRPr="000B0755" w:rsidRDefault="00AB00AB" w:rsidP="00AB00A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22. 8 bits (waarvan de 8</w:t>
      </w: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nl-NL"/>
        </w:rPr>
        <w:t>e</w:t>
      </w: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, meest linker bit steeds ‘0’ is, je hebt dus genoeg aan 7 bits)</w:t>
      </w:r>
    </w:p>
    <w:p w14:paraId="17BD9079" w14:textId="77777777" w:rsidR="00AB00AB" w:rsidRPr="000B0755" w:rsidRDefault="00AB00AB" w:rsidP="00AB00A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BD907A" w14:textId="77777777" w:rsidR="00AB00AB" w:rsidRPr="000B0755" w:rsidRDefault="00AB00AB" w:rsidP="00AB00A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sz w:val="24"/>
          <w:szCs w:val="24"/>
          <w:lang w:eastAsia="nl-NL"/>
        </w:rPr>
        <w:t>23. Prinses</w:t>
      </w:r>
    </w:p>
    <w:p w14:paraId="17BD907B" w14:textId="77777777" w:rsidR="00AB00AB" w:rsidRPr="000B0755" w:rsidRDefault="00AB00AB" w:rsidP="00AB00A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BD907C" w14:textId="77777777" w:rsidR="00AB00AB" w:rsidRPr="000B0755" w:rsidRDefault="00AB00AB" w:rsidP="00AB00A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24. Door de vijfde bit (3</w:t>
      </w: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nl-NL"/>
        </w:rPr>
        <w:t>e</w:t>
      </w:r>
      <w:r w:rsidRPr="000B0755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van links) aan te passen.</w:t>
      </w:r>
    </w:p>
    <w:p w14:paraId="17BD907D" w14:textId="77777777" w:rsidR="00AB00AB" w:rsidRPr="000B0755" w:rsidRDefault="00AB00AB" w:rsidP="00AB00A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BD907E" w14:textId="77777777" w:rsidR="00AB00AB" w:rsidRPr="000B0755" w:rsidRDefault="00AB00AB" w:rsidP="00AB00AB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B0755"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bookmarkEnd w:id="0"/>
    <w:p w14:paraId="17BD907F" w14:textId="77777777" w:rsidR="00AB00AB" w:rsidRPr="00AB00AB" w:rsidRDefault="00AB00AB" w:rsidP="00AB00AB">
      <w:pPr>
        <w:rPr>
          <w:rFonts w:ascii="Trinite Roman Wide" w:eastAsia="Times New Roman" w:hAnsi="Trinite Roman Wide" w:cs="Times New Roman"/>
          <w:sz w:val="24"/>
          <w:szCs w:val="24"/>
          <w:lang w:eastAsia="nl-NL"/>
        </w:rPr>
      </w:pPr>
      <w:r w:rsidRPr="00AB00AB">
        <w:rPr>
          <w:rFonts w:ascii="Trinite Roman Wide" w:eastAsia="Times New Roman" w:hAnsi="Trinite Roman Wide"/>
          <w:b/>
          <w:bCs/>
          <w:i/>
          <w:iCs/>
          <w:color w:val="000000"/>
          <w:sz w:val="24"/>
          <w:szCs w:val="24"/>
          <w:lang w:eastAsia="nl-NL"/>
        </w:rPr>
        <w:lastRenderedPageBreak/>
        <w:t>Online:</w:t>
      </w:r>
    </w:p>
    <w:p w14:paraId="17BD9080" w14:textId="77777777" w:rsidR="00AB00AB" w:rsidRPr="00AB00AB" w:rsidRDefault="00AB00AB" w:rsidP="00AB00AB">
      <w:pPr>
        <w:rPr>
          <w:rFonts w:ascii="Trinite Roman Wide" w:eastAsia="Times New Roman" w:hAnsi="Trinite Roman Wide" w:cs="Times New Roman"/>
          <w:sz w:val="24"/>
          <w:szCs w:val="24"/>
          <w:lang w:eastAsia="nl-NL"/>
        </w:rPr>
      </w:pPr>
    </w:p>
    <w:p w14:paraId="17BD9081" w14:textId="77777777" w:rsidR="00AB00AB" w:rsidRPr="00AB00AB" w:rsidRDefault="00AB00AB" w:rsidP="00AB00AB">
      <w:pPr>
        <w:rPr>
          <w:rFonts w:ascii="Trinite Roman Wide" w:eastAsia="Times New Roman" w:hAnsi="Trinite Roman Wide"/>
          <w:color w:val="000000"/>
          <w:sz w:val="24"/>
          <w:szCs w:val="24"/>
          <w:lang w:eastAsia="nl-NL"/>
        </w:rPr>
      </w:pPr>
      <w:r w:rsidRPr="00AB00AB">
        <w:rPr>
          <w:rFonts w:ascii="Trinite Roman Wide" w:eastAsia="Times New Roman" w:hAnsi="Trinite Roman Wide"/>
          <w:color w:val="000000"/>
          <w:sz w:val="24"/>
          <w:szCs w:val="24"/>
          <w:lang w:eastAsia="nl-NL"/>
        </w:rPr>
        <w:t xml:space="preserve">1. </w:t>
      </w:r>
    </w:p>
    <w:p w14:paraId="17BD9082" w14:textId="77777777" w:rsidR="00F72037" w:rsidRDefault="00F72037" w:rsidP="00AB00AB">
      <w:pPr>
        <w:rPr>
          <w:rFonts w:ascii="Trinite Roman Wide" w:eastAsia="Times New Roman" w:hAnsi="Trinite Roman Wide"/>
          <w:color w:val="000000"/>
          <w:sz w:val="24"/>
          <w:szCs w:val="24"/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F72037" w:rsidRPr="00AB00AB" w14:paraId="17BD908C" w14:textId="77777777" w:rsidTr="00F72037">
        <w:trPr>
          <w:trHeight w:val="567"/>
        </w:trPr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7BD9083" w14:textId="77777777" w:rsidR="00F72037" w:rsidRPr="00AB00AB" w:rsidRDefault="00F72037" w:rsidP="00607B99">
            <w:pPr>
              <w:jc w:val="center"/>
              <w:rPr>
                <w:rFonts w:ascii="Trinite Roman Wide" w:eastAsia="MS Mincho" w:hAnsi="Trinite Roman Wide" w:cs="Times New Roman"/>
                <w:b/>
                <w:szCs w:val="24"/>
              </w:rPr>
            </w:pPr>
            <w:r>
              <w:rPr>
                <w:rFonts w:ascii="Trinite Roman Wide" w:eastAsia="MS Mincho" w:hAnsi="Trinite Roman Wide" w:cs="Times New Roman"/>
                <w:b/>
                <w:szCs w:val="24"/>
              </w:rPr>
              <w:t>C</w:t>
            </w:r>
          </w:p>
        </w:tc>
        <w:tc>
          <w:tcPr>
            <w:tcW w:w="1077" w:type="dxa"/>
            <w:vAlign w:val="center"/>
          </w:tcPr>
          <w:p w14:paraId="17BD9084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 w:rsidRPr="00F72037">
              <w:rPr>
                <w:rFonts w:ascii="Trinite Roman Wide" w:eastAsia="MS Mincho" w:hAnsi="Trinite Roman Wide" w:cs="Times New Roman"/>
              </w:rPr>
              <w:t>0</w:t>
            </w:r>
          </w:p>
        </w:tc>
        <w:tc>
          <w:tcPr>
            <w:tcW w:w="1077" w:type="dxa"/>
            <w:vAlign w:val="center"/>
          </w:tcPr>
          <w:p w14:paraId="17BD9085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 w:rsidRPr="00F72037">
              <w:rPr>
                <w:rFonts w:ascii="Trinite Roman Wide" w:eastAsia="MS Mincho" w:hAnsi="Trinite Roman Wide" w:cs="Times New Roman"/>
              </w:rPr>
              <w:t>1</w:t>
            </w:r>
          </w:p>
        </w:tc>
        <w:tc>
          <w:tcPr>
            <w:tcW w:w="1077" w:type="dxa"/>
            <w:vAlign w:val="center"/>
          </w:tcPr>
          <w:p w14:paraId="17BD9086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1</w:t>
            </w:r>
          </w:p>
        </w:tc>
        <w:tc>
          <w:tcPr>
            <w:tcW w:w="1077" w:type="dxa"/>
            <w:vAlign w:val="center"/>
          </w:tcPr>
          <w:p w14:paraId="17BD9087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0</w:t>
            </w:r>
          </w:p>
        </w:tc>
        <w:tc>
          <w:tcPr>
            <w:tcW w:w="1077" w:type="dxa"/>
            <w:vAlign w:val="center"/>
          </w:tcPr>
          <w:p w14:paraId="17BD9088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0</w:t>
            </w:r>
          </w:p>
        </w:tc>
        <w:tc>
          <w:tcPr>
            <w:tcW w:w="1077" w:type="dxa"/>
            <w:shd w:val="clear" w:color="auto" w:fill="FFFFFF" w:themeFill="background1"/>
            <w:vAlign w:val="center"/>
          </w:tcPr>
          <w:p w14:paraId="17BD9089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0</w:t>
            </w:r>
          </w:p>
        </w:tc>
        <w:tc>
          <w:tcPr>
            <w:tcW w:w="1077" w:type="dxa"/>
            <w:vAlign w:val="center"/>
          </w:tcPr>
          <w:p w14:paraId="17BD908A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1</w:t>
            </w:r>
          </w:p>
        </w:tc>
        <w:tc>
          <w:tcPr>
            <w:tcW w:w="1077" w:type="dxa"/>
            <w:vAlign w:val="center"/>
          </w:tcPr>
          <w:p w14:paraId="17BD908B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1</w:t>
            </w:r>
          </w:p>
        </w:tc>
      </w:tr>
      <w:tr w:rsidR="00F72037" w:rsidRPr="00AB00AB" w14:paraId="17BD9096" w14:textId="77777777" w:rsidTr="00F72037">
        <w:trPr>
          <w:trHeight w:val="567"/>
        </w:trPr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7BD908D" w14:textId="77777777" w:rsidR="00F72037" w:rsidRPr="00AB00AB" w:rsidRDefault="00F72037" w:rsidP="00607B99">
            <w:pPr>
              <w:jc w:val="center"/>
              <w:rPr>
                <w:rFonts w:ascii="Trinite Roman Wide" w:eastAsia="MS Mincho" w:hAnsi="Trinite Roman Wide" w:cs="Times New Roman"/>
                <w:b/>
                <w:szCs w:val="24"/>
              </w:rPr>
            </w:pPr>
            <w:r>
              <w:rPr>
                <w:rFonts w:ascii="Trinite Roman Wide" w:eastAsia="MS Mincho" w:hAnsi="Trinite Roman Wide" w:cs="Times New Roman"/>
                <w:b/>
                <w:szCs w:val="24"/>
              </w:rPr>
              <w:t>o</w:t>
            </w:r>
          </w:p>
        </w:tc>
        <w:tc>
          <w:tcPr>
            <w:tcW w:w="1077" w:type="dxa"/>
            <w:vAlign w:val="center"/>
          </w:tcPr>
          <w:p w14:paraId="17BD908E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 w:rsidRPr="00F72037">
              <w:rPr>
                <w:rFonts w:ascii="Trinite Roman Wide" w:eastAsia="MS Mincho" w:hAnsi="Trinite Roman Wide" w:cs="Times New Roman"/>
              </w:rPr>
              <w:t>0</w:t>
            </w:r>
          </w:p>
        </w:tc>
        <w:tc>
          <w:tcPr>
            <w:tcW w:w="1077" w:type="dxa"/>
            <w:vAlign w:val="center"/>
          </w:tcPr>
          <w:p w14:paraId="17BD908F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1</w:t>
            </w:r>
          </w:p>
        </w:tc>
        <w:tc>
          <w:tcPr>
            <w:tcW w:w="1077" w:type="dxa"/>
            <w:vAlign w:val="center"/>
          </w:tcPr>
          <w:p w14:paraId="17BD9090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1</w:t>
            </w:r>
          </w:p>
        </w:tc>
        <w:tc>
          <w:tcPr>
            <w:tcW w:w="1077" w:type="dxa"/>
            <w:vAlign w:val="center"/>
          </w:tcPr>
          <w:p w14:paraId="17BD9091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0</w:t>
            </w:r>
          </w:p>
        </w:tc>
        <w:tc>
          <w:tcPr>
            <w:tcW w:w="1077" w:type="dxa"/>
            <w:vAlign w:val="center"/>
          </w:tcPr>
          <w:p w14:paraId="17BD9092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1</w:t>
            </w:r>
          </w:p>
        </w:tc>
        <w:tc>
          <w:tcPr>
            <w:tcW w:w="1077" w:type="dxa"/>
            <w:shd w:val="clear" w:color="auto" w:fill="FFFFFF" w:themeFill="background1"/>
            <w:vAlign w:val="center"/>
          </w:tcPr>
          <w:p w14:paraId="17BD9093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1</w:t>
            </w:r>
          </w:p>
        </w:tc>
        <w:tc>
          <w:tcPr>
            <w:tcW w:w="1077" w:type="dxa"/>
            <w:vAlign w:val="center"/>
          </w:tcPr>
          <w:p w14:paraId="17BD9094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1</w:t>
            </w:r>
          </w:p>
        </w:tc>
        <w:tc>
          <w:tcPr>
            <w:tcW w:w="1077" w:type="dxa"/>
            <w:vAlign w:val="center"/>
          </w:tcPr>
          <w:p w14:paraId="17BD9095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1</w:t>
            </w:r>
          </w:p>
        </w:tc>
      </w:tr>
      <w:tr w:rsidR="00F72037" w:rsidRPr="00AB00AB" w14:paraId="17BD90A0" w14:textId="77777777" w:rsidTr="00F72037">
        <w:trPr>
          <w:trHeight w:val="567"/>
        </w:trPr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7BD9097" w14:textId="77777777" w:rsidR="00F72037" w:rsidRPr="00AB00AB" w:rsidRDefault="00F72037" w:rsidP="00607B99">
            <w:pPr>
              <w:jc w:val="center"/>
              <w:rPr>
                <w:rFonts w:ascii="Trinite Roman Wide" w:eastAsia="MS Mincho" w:hAnsi="Trinite Roman Wide" w:cs="Times New Roman"/>
                <w:b/>
                <w:szCs w:val="24"/>
              </w:rPr>
            </w:pPr>
            <w:r>
              <w:rPr>
                <w:rFonts w:ascii="Trinite Roman Wide" w:eastAsia="MS Mincho" w:hAnsi="Trinite Roman Wide" w:cs="Times New Roman"/>
                <w:b/>
                <w:szCs w:val="24"/>
              </w:rPr>
              <w:t>d</w:t>
            </w:r>
          </w:p>
        </w:tc>
        <w:tc>
          <w:tcPr>
            <w:tcW w:w="1077" w:type="dxa"/>
            <w:vAlign w:val="center"/>
          </w:tcPr>
          <w:p w14:paraId="17BD9098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 w:rsidRPr="00F72037">
              <w:rPr>
                <w:rFonts w:ascii="Trinite Roman Wide" w:eastAsia="MS Mincho" w:hAnsi="Trinite Roman Wide" w:cs="Times New Roman"/>
              </w:rPr>
              <w:t>0</w:t>
            </w:r>
          </w:p>
        </w:tc>
        <w:tc>
          <w:tcPr>
            <w:tcW w:w="1077" w:type="dxa"/>
            <w:vAlign w:val="center"/>
          </w:tcPr>
          <w:p w14:paraId="17BD9099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1</w:t>
            </w:r>
          </w:p>
        </w:tc>
        <w:tc>
          <w:tcPr>
            <w:tcW w:w="1077" w:type="dxa"/>
            <w:vAlign w:val="center"/>
          </w:tcPr>
          <w:p w14:paraId="17BD909A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1</w:t>
            </w:r>
          </w:p>
        </w:tc>
        <w:tc>
          <w:tcPr>
            <w:tcW w:w="1077" w:type="dxa"/>
            <w:vAlign w:val="center"/>
          </w:tcPr>
          <w:p w14:paraId="17BD909B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0</w:t>
            </w:r>
          </w:p>
        </w:tc>
        <w:tc>
          <w:tcPr>
            <w:tcW w:w="1077" w:type="dxa"/>
            <w:vAlign w:val="center"/>
          </w:tcPr>
          <w:p w14:paraId="17BD909C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0</w:t>
            </w:r>
          </w:p>
        </w:tc>
        <w:tc>
          <w:tcPr>
            <w:tcW w:w="1077" w:type="dxa"/>
            <w:shd w:val="clear" w:color="auto" w:fill="FFFFFF" w:themeFill="background1"/>
            <w:vAlign w:val="center"/>
          </w:tcPr>
          <w:p w14:paraId="17BD909D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1</w:t>
            </w:r>
          </w:p>
        </w:tc>
        <w:tc>
          <w:tcPr>
            <w:tcW w:w="1077" w:type="dxa"/>
            <w:vAlign w:val="center"/>
          </w:tcPr>
          <w:p w14:paraId="17BD909E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0</w:t>
            </w:r>
          </w:p>
        </w:tc>
        <w:tc>
          <w:tcPr>
            <w:tcW w:w="1077" w:type="dxa"/>
            <w:vAlign w:val="center"/>
          </w:tcPr>
          <w:p w14:paraId="17BD909F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 w:rsidRPr="00F72037">
              <w:rPr>
                <w:rFonts w:ascii="Trinite Roman Wide" w:eastAsia="MS Mincho" w:hAnsi="Trinite Roman Wide" w:cs="Times New Roman"/>
              </w:rPr>
              <w:t>0</w:t>
            </w:r>
          </w:p>
        </w:tc>
      </w:tr>
      <w:tr w:rsidR="00F72037" w:rsidRPr="00AB00AB" w14:paraId="17BD90AA" w14:textId="77777777" w:rsidTr="00F72037">
        <w:trPr>
          <w:trHeight w:val="567"/>
        </w:trPr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7BD90A1" w14:textId="77777777" w:rsidR="00F72037" w:rsidRPr="00AB00AB" w:rsidRDefault="00F72037" w:rsidP="00607B99">
            <w:pPr>
              <w:jc w:val="center"/>
              <w:rPr>
                <w:rFonts w:ascii="Trinite Roman Wide" w:eastAsia="MS Mincho" w:hAnsi="Trinite Roman Wide" w:cs="Times New Roman"/>
                <w:b/>
                <w:szCs w:val="24"/>
              </w:rPr>
            </w:pPr>
            <w:r>
              <w:rPr>
                <w:rFonts w:ascii="Trinite Roman Wide" w:eastAsia="MS Mincho" w:hAnsi="Trinite Roman Wide" w:cs="Times New Roman"/>
                <w:b/>
                <w:szCs w:val="24"/>
              </w:rPr>
              <w:t>e</w:t>
            </w:r>
          </w:p>
        </w:tc>
        <w:tc>
          <w:tcPr>
            <w:tcW w:w="1077" w:type="dxa"/>
            <w:vAlign w:val="center"/>
          </w:tcPr>
          <w:p w14:paraId="17BD90A2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 w:rsidRPr="00F72037">
              <w:rPr>
                <w:rFonts w:ascii="Trinite Roman Wide" w:eastAsia="MS Mincho" w:hAnsi="Trinite Roman Wide" w:cs="Times New Roman"/>
              </w:rPr>
              <w:t>0</w:t>
            </w:r>
          </w:p>
        </w:tc>
        <w:tc>
          <w:tcPr>
            <w:tcW w:w="1077" w:type="dxa"/>
            <w:vAlign w:val="center"/>
          </w:tcPr>
          <w:p w14:paraId="17BD90A3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 w:rsidRPr="00F72037">
              <w:rPr>
                <w:rFonts w:ascii="Trinite Roman Wide" w:eastAsia="MS Mincho" w:hAnsi="Trinite Roman Wide" w:cs="Times New Roman"/>
              </w:rPr>
              <w:t>1</w:t>
            </w:r>
          </w:p>
        </w:tc>
        <w:tc>
          <w:tcPr>
            <w:tcW w:w="1077" w:type="dxa"/>
            <w:vAlign w:val="center"/>
          </w:tcPr>
          <w:p w14:paraId="17BD90A4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1</w:t>
            </w:r>
          </w:p>
        </w:tc>
        <w:tc>
          <w:tcPr>
            <w:tcW w:w="1077" w:type="dxa"/>
            <w:vAlign w:val="center"/>
          </w:tcPr>
          <w:p w14:paraId="17BD90A5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0</w:t>
            </w:r>
          </w:p>
        </w:tc>
        <w:tc>
          <w:tcPr>
            <w:tcW w:w="1077" w:type="dxa"/>
            <w:vAlign w:val="center"/>
          </w:tcPr>
          <w:p w14:paraId="17BD90A6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0</w:t>
            </w:r>
          </w:p>
        </w:tc>
        <w:tc>
          <w:tcPr>
            <w:tcW w:w="1077" w:type="dxa"/>
            <w:shd w:val="clear" w:color="auto" w:fill="FFFFFF" w:themeFill="background1"/>
            <w:vAlign w:val="center"/>
          </w:tcPr>
          <w:p w14:paraId="17BD90A7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1</w:t>
            </w:r>
          </w:p>
        </w:tc>
        <w:tc>
          <w:tcPr>
            <w:tcW w:w="1077" w:type="dxa"/>
            <w:vAlign w:val="center"/>
          </w:tcPr>
          <w:p w14:paraId="17BD90A8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>
              <w:rPr>
                <w:rFonts w:ascii="Trinite Roman Wide" w:eastAsia="MS Mincho" w:hAnsi="Trinite Roman Wide" w:cs="Times New Roman"/>
              </w:rPr>
              <w:t>0</w:t>
            </w:r>
          </w:p>
        </w:tc>
        <w:tc>
          <w:tcPr>
            <w:tcW w:w="1077" w:type="dxa"/>
            <w:vAlign w:val="center"/>
          </w:tcPr>
          <w:p w14:paraId="17BD90A9" w14:textId="77777777" w:rsidR="00F72037" w:rsidRPr="00F72037" w:rsidRDefault="00F72037" w:rsidP="00607B99">
            <w:pPr>
              <w:jc w:val="center"/>
              <w:rPr>
                <w:rFonts w:ascii="Trinite Roman Wide" w:eastAsia="MS Mincho" w:hAnsi="Trinite Roman Wide" w:cs="Times New Roman"/>
              </w:rPr>
            </w:pPr>
            <w:r w:rsidRPr="00F72037">
              <w:rPr>
                <w:rFonts w:ascii="Trinite Roman Wide" w:eastAsia="MS Mincho" w:hAnsi="Trinite Roman Wide" w:cs="Times New Roman"/>
              </w:rPr>
              <w:t>1</w:t>
            </w:r>
          </w:p>
        </w:tc>
      </w:tr>
    </w:tbl>
    <w:p w14:paraId="17BD90AB" w14:textId="77777777" w:rsidR="00F72037" w:rsidRDefault="00F72037" w:rsidP="00AB00AB">
      <w:pPr>
        <w:rPr>
          <w:rFonts w:ascii="Trinite Roman Wide" w:eastAsia="Times New Roman" w:hAnsi="Trinite Roman Wide"/>
          <w:color w:val="000000"/>
          <w:sz w:val="24"/>
          <w:szCs w:val="24"/>
          <w:lang w:eastAsia="nl-NL"/>
        </w:rPr>
      </w:pPr>
    </w:p>
    <w:p w14:paraId="17BD90AC" w14:textId="77777777" w:rsidR="00AB00AB" w:rsidRPr="00AB00AB" w:rsidRDefault="00AB00AB" w:rsidP="00AB00AB">
      <w:pPr>
        <w:rPr>
          <w:rFonts w:ascii="Trinite Roman Wide" w:eastAsia="Times New Roman" w:hAnsi="Trinite Roman Wide" w:cs="Times New Roman"/>
          <w:sz w:val="24"/>
          <w:szCs w:val="24"/>
          <w:lang w:eastAsia="nl-NL"/>
        </w:rPr>
      </w:pPr>
      <w:r w:rsidRPr="00AB00AB">
        <w:rPr>
          <w:rFonts w:ascii="Trinite Roman Wide" w:eastAsia="Times New Roman" w:hAnsi="Trinite Roman Wide"/>
          <w:color w:val="000000"/>
          <w:sz w:val="24"/>
          <w:szCs w:val="24"/>
          <w:lang w:eastAsia="nl-NL"/>
        </w:rPr>
        <w:t>2.</w:t>
      </w:r>
      <w:r w:rsidR="00112652">
        <w:rPr>
          <w:rFonts w:ascii="Trinite Roman Wide" w:eastAsia="Times New Roman" w:hAnsi="Trinite Roman Wide"/>
          <w:color w:val="000000"/>
          <w:sz w:val="24"/>
          <w:szCs w:val="24"/>
          <w:lang w:eastAsia="nl-NL"/>
        </w:rPr>
        <w:t xml:space="preserve"> </w:t>
      </w:r>
      <w:r w:rsidRPr="00AB00AB">
        <w:rPr>
          <w:rFonts w:ascii="Trinite Roman Wide" w:eastAsia="Times New Roman" w:hAnsi="Trinite Roman Wide"/>
          <w:color w:val="000000"/>
          <w:sz w:val="24"/>
          <w:szCs w:val="24"/>
          <w:lang w:eastAsia="nl-NL"/>
        </w:rPr>
        <w:t>Binair</w:t>
      </w:r>
    </w:p>
    <w:p w14:paraId="17BD90AD" w14:textId="77777777" w:rsidR="00AB00AB" w:rsidRPr="00AB00AB" w:rsidRDefault="00AB00AB" w:rsidP="00AB00AB">
      <w:pPr>
        <w:rPr>
          <w:rFonts w:ascii="Trinite Roman Wide" w:eastAsia="Times New Roman" w:hAnsi="Trinite Roman Wide" w:cs="Times New Roman"/>
          <w:sz w:val="24"/>
          <w:szCs w:val="24"/>
          <w:lang w:eastAsia="nl-NL"/>
        </w:rPr>
      </w:pPr>
    </w:p>
    <w:p w14:paraId="17BD90AE" w14:textId="77777777" w:rsidR="0047561A" w:rsidRPr="00106DE9" w:rsidRDefault="00FB5D30" w:rsidP="00106DE9">
      <w:pPr>
        <w:rPr>
          <w:rFonts w:ascii="Trinite Roman Wide" w:eastAsia="Times New Roman" w:hAnsi="Trinite Roman Wide"/>
          <w:color w:val="000000"/>
          <w:sz w:val="24"/>
          <w:szCs w:val="24"/>
          <w:lang w:eastAsia="nl-NL"/>
        </w:rPr>
      </w:pPr>
      <w:r>
        <w:rPr>
          <w:rFonts w:ascii="Trinite Roman Wide" w:eastAsia="Times New Roman" w:hAnsi="Trinite Roman Wide"/>
          <w:color w:val="000000"/>
          <w:sz w:val="24"/>
          <w:szCs w:val="24"/>
          <w:lang w:eastAsia="nl-NL"/>
        </w:rPr>
        <w:t>3</w:t>
      </w:r>
      <w:r w:rsidR="00AB00AB" w:rsidRPr="00AB00AB">
        <w:rPr>
          <w:rFonts w:ascii="Trinite Roman Wide" w:eastAsia="Times New Roman" w:hAnsi="Trinite Roman Wide"/>
          <w:color w:val="000000"/>
          <w:sz w:val="24"/>
          <w:szCs w:val="24"/>
          <w:lang w:eastAsia="nl-NL"/>
        </w:rPr>
        <w:t>.</w:t>
      </w:r>
      <w:r w:rsidR="00112652">
        <w:rPr>
          <w:rFonts w:ascii="Trinite Roman Wide" w:eastAsia="Times New Roman" w:hAnsi="Trinite Roman Wide"/>
          <w:color w:val="000000"/>
          <w:sz w:val="24"/>
          <w:szCs w:val="24"/>
          <w:lang w:eastAsia="nl-NL"/>
        </w:rPr>
        <w:t xml:space="preserve"> </w:t>
      </w:r>
      <w:r w:rsidR="00AB00AB" w:rsidRPr="00AB00AB">
        <w:rPr>
          <w:rFonts w:ascii="Trinite Roman Wide" w:eastAsia="Times New Roman" w:hAnsi="Trinite Roman Wide"/>
          <w:color w:val="000000"/>
          <w:sz w:val="24"/>
          <w:szCs w:val="24"/>
          <w:lang w:eastAsia="nl-NL"/>
        </w:rPr>
        <w:t>na de herfstvakantie komt de kerstvakantie</w:t>
      </w:r>
    </w:p>
    <w:sectPr w:rsidR="0047561A" w:rsidRPr="00106DE9" w:rsidSect="009432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3629" w:right="1134" w:bottom="1134" w:left="1134" w:header="170" w:footer="170" w:gutter="0"/>
      <w:paperSrc w:first="27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D90B7" w14:textId="77777777" w:rsidR="00216782" w:rsidRDefault="00216782" w:rsidP="00D86094">
      <w:r>
        <w:separator/>
      </w:r>
    </w:p>
  </w:endnote>
  <w:endnote w:type="continuationSeparator" w:id="0">
    <w:p w14:paraId="17BD90B8" w14:textId="77777777" w:rsidR="00216782" w:rsidRDefault="00216782" w:rsidP="00D8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initeNo2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inite Roman Wide">
    <w:altName w:val="Microsoft YaHei"/>
    <w:panose1 w:val="020B0500000000000000"/>
    <w:charset w:val="00"/>
    <w:family w:val="swiss"/>
    <w:pitch w:val="variable"/>
    <w:sig w:usb0="800000A7" w:usb1="00000000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D90BB" w14:textId="77777777" w:rsidR="00444F7A" w:rsidRDefault="00444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D90BC" w14:textId="77777777" w:rsidR="00444F7A" w:rsidRDefault="00444F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D90BE" w14:textId="77777777" w:rsidR="00444F7A" w:rsidRDefault="00444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D90B5" w14:textId="77777777" w:rsidR="00216782" w:rsidRDefault="00216782" w:rsidP="00D86094">
      <w:r>
        <w:separator/>
      </w:r>
    </w:p>
  </w:footnote>
  <w:footnote w:type="continuationSeparator" w:id="0">
    <w:p w14:paraId="17BD90B6" w14:textId="77777777" w:rsidR="00216782" w:rsidRDefault="00216782" w:rsidP="00D86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D90B9" w14:textId="77777777" w:rsidR="00444F7A" w:rsidRDefault="00444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D90BA" w14:textId="77777777" w:rsidR="00204C1A" w:rsidRDefault="00982C25" w:rsidP="00204C1A">
    <w:pPr>
      <w:pStyle w:val="Header"/>
    </w:pPr>
    <w:r w:rsidRPr="003E4A34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BD90BF" wp14:editId="17BD90C0">
              <wp:simplePos x="0" y="0"/>
              <wp:positionH relativeFrom="leftMargin">
                <wp:posOffset>7012305</wp:posOffset>
              </wp:positionH>
              <wp:positionV relativeFrom="paragraph">
                <wp:posOffset>-118745</wp:posOffset>
              </wp:positionV>
              <wp:extent cx="171450" cy="10677525"/>
              <wp:effectExtent l="0" t="0" r="0" b="952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0549B6" id="Rectangle 10" o:spid="_x0000_s1026" style="position:absolute;margin-left:552.15pt;margin-top:-9.35pt;width:13.5pt;height:8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  <w:r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17BD90C1" wp14:editId="17BD90C2">
          <wp:simplePos x="0" y="0"/>
          <wp:positionH relativeFrom="margin">
            <wp:posOffset>127635</wp:posOffset>
          </wp:positionH>
          <wp:positionV relativeFrom="page">
            <wp:posOffset>342900</wp:posOffset>
          </wp:positionV>
          <wp:extent cx="1743075" cy="47180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471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17BD90C3" wp14:editId="17BD90C4">
          <wp:simplePos x="0" y="0"/>
          <wp:positionH relativeFrom="page">
            <wp:posOffset>4733925</wp:posOffset>
          </wp:positionH>
          <wp:positionV relativeFrom="page">
            <wp:posOffset>382905</wp:posOffset>
          </wp:positionV>
          <wp:extent cx="1980565" cy="424815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565" cy="424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inite Roman Wide" w:hAnsi="Trinite Roman Wide"/>
        <w:noProof/>
        <w:sz w:val="24"/>
        <w:szCs w:val="24"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BD90C5" wp14:editId="17BD90C6">
              <wp:simplePos x="0" y="0"/>
              <wp:positionH relativeFrom="leftMargin">
                <wp:posOffset>381000</wp:posOffset>
              </wp:positionH>
              <wp:positionV relativeFrom="paragraph">
                <wp:posOffset>-117475</wp:posOffset>
              </wp:positionV>
              <wp:extent cx="171450" cy="1067752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663B97" id="Rectangle 5" o:spid="_x0000_s1026" style="position:absolute;margin-left:30pt;margin-top:-9.25pt;width:13.5pt;height:8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D90BD" w14:textId="77777777" w:rsidR="00444F7A" w:rsidRDefault="00444F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E4D96"/>
    <w:multiLevelType w:val="multilevel"/>
    <w:tmpl w:val="8F4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1219E"/>
    <w:multiLevelType w:val="multilevel"/>
    <w:tmpl w:val="D528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9A"/>
    <w:rsid w:val="000633DD"/>
    <w:rsid w:val="000A021D"/>
    <w:rsid w:val="000B0755"/>
    <w:rsid w:val="00106DE9"/>
    <w:rsid w:val="00112652"/>
    <w:rsid w:val="00147E9A"/>
    <w:rsid w:val="00194865"/>
    <w:rsid w:val="001C699D"/>
    <w:rsid w:val="001D15EF"/>
    <w:rsid w:val="001E6BA0"/>
    <w:rsid w:val="00204C1A"/>
    <w:rsid w:val="00216782"/>
    <w:rsid w:val="002338F2"/>
    <w:rsid w:val="002941CA"/>
    <w:rsid w:val="002C1B71"/>
    <w:rsid w:val="002D284B"/>
    <w:rsid w:val="003612CD"/>
    <w:rsid w:val="00383E8C"/>
    <w:rsid w:val="00391CF4"/>
    <w:rsid w:val="003C6C6E"/>
    <w:rsid w:val="003F4FA4"/>
    <w:rsid w:val="00444F7A"/>
    <w:rsid w:val="0047561A"/>
    <w:rsid w:val="0047629F"/>
    <w:rsid w:val="004778D6"/>
    <w:rsid w:val="00482098"/>
    <w:rsid w:val="00482329"/>
    <w:rsid w:val="004B118B"/>
    <w:rsid w:val="004C79DB"/>
    <w:rsid w:val="005510E7"/>
    <w:rsid w:val="005B0003"/>
    <w:rsid w:val="005B5027"/>
    <w:rsid w:val="005E06D9"/>
    <w:rsid w:val="00631A9F"/>
    <w:rsid w:val="00640589"/>
    <w:rsid w:val="00641884"/>
    <w:rsid w:val="00692527"/>
    <w:rsid w:val="006D26AD"/>
    <w:rsid w:val="006E5317"/>
    <w:rsid w:val="007468D1"/>
    <w:rsid w:val="007A2CD8"/>
    <w:rsid w:val="007D566F"/>
    <w:rsid w:val="008157AB"/>
    <w:rsid w:val="00847776"/>
    <w:rsid w:val="00874606"/>
    <w:rsid w:val="00891AA8"/>
    <w:rsid w:val="008D7281"/>
    <w:rsid w:val="008F2CB3"/>
    <w:rsid w:val="008F7B1E"/>
    <w:rsid w:val="00900608"/>
    <w:rsid w:val="009432DD"/>
    <w:rsid w:val="00943315"/>
    <w:rsid w:val="00955F21"/>
    <w:rsid w:val="00982C25"/>
    <w:rsid w:val="009D1AE1"/>
    <w:rsid w:val="009E48AA"/>
    <w:rsid w:val="00A151E3"/>
    <w:rsid w:val="00AA74CA"/>
    <w:rsid w:val="00AB00AB"/>
    <w:rsid w:val="00AB4904"/>
    <w:rsid w:val="00AB64AA"/>
    <w:rsid w:val="00AC0A7B"/>
    <w:rsid w:val="00AF1C30"/>
    <w:rsid w:val="00AF799A"/>
    <w:rsid w:val="00BA0661"/>
    <w:rsid w:val="00BE0E07"/>
    <w:rsid w:val="00BE3E5D"/>
    <w:rsid w:val="00BE4AEF"/>
    <w:rsid w:val="00C63C7C"/>
    <w:rsid w:val="00CA491A"/>
    <w:rsid w:val="00D86094"/>
    <w:rsid w:val="00DB2BD2"/>
    <w:rsid w:val="00EB44EB"/>
    <w:rsid w:val="00F72037"/>
    <w:rsid w:val="00F80250"/>
    <w:rsid w:val="00FB4F34"/>
    <w:rsid w:val="00FB5D30"/>
    <w:rsid w:val="00F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4:docId w14:val="17BD8FB2"/>
  <w15:docId w15:val="{C3EEBC6A-D2B5-40D9-BE59-68229AFF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094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A7B"/>
    <w:pPr>
      <w:jc w:val="center"/>
      <w:outlineLvl w:val="0"/>
    </w:pPr>
    <w:rPr>
      <w:b/>
      <w:color w:val="000000" w:themeColor="text1"/>
      <w:sz w:val="152"/>
      <w:szCs w:val="1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C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B1E"/>
  </w:style>
  <w:style w:type="paragraph" w:styleId="Footer">
    <w:name w:val="footer"/>
    <w:basedOn w:val="Normal"/>
    <w:link w:val="FooterChar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B1E"/>
  </w:style>
  <w:style w:type="paragraph" w:styleId="BalloonText">
    <w:name w:val="Balloon Text"/>
    <w:basedOn w:val="Normal"/>
    <w:link w:val="BalloonTextChar"/>
    <w:uiPriority w:val="99"/>
    <w:semiHidden/>
    <w:unhideWhenUsed/>
    <w:rsid w:val="005510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9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C0A7B"/>
    <w:rPr>
      <w:rFonts w:ascii="Arial" w:hAnsi="Arial" w:cs="Arial"/>
      <w:b/>
      <w:color w:val="000000" w:themeColor="text1"/>
      <w:sz w:val="152"/>
      <w:szCs w:val="152"/>
    </w:rPr>
  </w:style>
  <w:style w:type="character" w:styleId="Hyperlink">
    <w:name w:val="Hyperlink"/>
    <w:basedOn w:val="DefaultParagraphFont"/>
    <w:uiPriority w:val="99"/>
    <w:unhideWhenUsed/>
    <w:rsid w:val="00AF79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56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2C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F2CB3"/>
    <w:pPr>
      <w:spacing w:after="0" w:line="240" w:lineRule="auto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uiPriority w:val="59"/>
    <w:rsid w:val="006D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uisstijl%20Toolkit\Subtiel_NL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95B7B-045D-44E2-9160-00C4A571E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Subtiel_NL.dotm</Template>
  <TotalTime>33</TotalTime>
  <Pages>5</Pages>
  <Words>246</Words>
  <Characters>962</Characters>
  <Application>Microsoft Office Word</Application>
  <DocSecurity>0</DocSecurity>
  <Lines>160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Hanzehogeschool Groningen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h.h.faber@pl.hanze.nl</dc:creator>
  <cp:lastModifiedBy>Faber HH, Hylke</cp:lastModifiedBy>
  <cp:revision>36</cp:revision>
  <cp:lastPrinted>2016-02-22T11:30:00Z</cp:lastPrinted>
  <dcterms:created xsi:type="dcterms:W3CDTF">2016-02-08T12:27:00Z</dcterms:created>
  <dcterms:modified xsi:type="dcterms:W3CDTF">2016-12-08T11:25:00Z</dcterms:modified>
</cp:coreProperties>
</file>