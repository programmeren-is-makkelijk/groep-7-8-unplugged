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900B4" w14:textId="77777777" w:rsidR="0047561A" w:rsidRPr="006D26AD" w:rsidRDefault="00597D2C">
      <w:pPr>
        <w:spacing w:after="160" w:line="259" w:lineRule="auto"/>
        <w:rPr>
          <w:rFonts w:ascii="Trinite Roman Wide" w:hAnsi="Trinite Roman Wide"/>
          <w:sz w:val="24"/>
          <w:szCs w:val="24"/>
        </w:rPr>
      </w:pPr>
      <w:r w:rsidRPr="00597D2C">
        <w:rPr>
          <w:rFonts w:ascii="Trinite Roman Wide" w:hAnsi="Trinite Roman Wide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4900C5" wp14:editId="104900C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53125" cy="135255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490149" w14:textId="77777777" w:rsidR="006206D2" w:rsidRPr="000166AD" w:rsidRDefault="006206D2" w:rsidP="006206D2">
                            <w:pPr>
                              <w:pStyle w:val="Heading1"/>
                              <w:rPr>
                                <w:sz w:val="72"/>
                                <w:szCs w:val="104"/>
                              </w:rPr>
                            </w:pPr>
                            <w:r w:rsidRPr="000166AD">
                              <w:rPr>
                                <w:sz w:val="72"/>
                                <w:szCs w:val="104"/>
                              </w:rPr>
                              <w:t>Kennismaking met</w:t>
                            </w:r>
                            <w:r w:rsidRPr="000166AD">
                              <w:rPr>
                                <w:sz w:val="72"/>
                                <w:szCs w:val="104"/>
                              </w:rPr>
                              <w:br/>
                              <w:t>programmeren</w:t>
                            </w:r>
                          </w:p>
                          <w:p w14:paraId="1049014A" w14:textId="77777777" w:rsidR="00597D2C" w:rsidRPr="003D4BCB" w:rsidRDefault="00597D2C" w:rsidP="00597D2C">
                            <w:pPr>
                              <w:pStyle w:val="Heading1"/>
                              <w:rPr>
                                <w:rFonts w:ascii="HelveticaNeueLT Std" w:hAnsi="HelveticaNeueLT Std"/>
                                <w:sz w:val="72"/>
                                <w:szCs w:val="10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900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.05pt;width:468.75pt;height:106.5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" filled="f" stroked="f" strokecolor="black [3213]">
                <v:textbox>
                  <w:txbxContent>
                    <w:p w14:paraId="10490149" w14:textId="77777777" w:rsidR="006206D2" w:rsidRPr="000166AD" w:rsidRDefault="006206D2" w:rsidP="006206D2">
                      <w:pPr>
                        <w:pStyle w:val="Heading1"/>
                        <w:rPr>
                          <w:sz w:val="72"/>
                          <w:szCs w:val="104"/>
                        </w:rPr>
                      </w:pPr>
                      <w:r w:rsidRPr="000166AD">
                        <w:rPr>
                          <w:sz w:val="72"/>
                          <w:szCs w:val="104"/>
                        </w:rPr>
                        <w:t>Kennismaking met</w:t>
                      </w:r>
                      <w:r w:rsidRPr="000166AD">
                        <w:rPr>
                          <w:sz w:val="72"/>
                          <w:szCs w:val="104"/>
                        </w:rPr>
                        <w:br/>
                        <w:t>programmeren</w:t>
                      </w:r>
                    </w:p>
                    <w:p w14:paraId="1049014A" w14:textId="77777777" w:rsidR="00597D2C" w:rsidRPr="003D4BCB" w:rsidRDefault="00597D2C" w:rsidP="00597D2C">
                      <w:pPr>
                        <w:pStyle w:val="Heading1"/>
                        <w:rPr>
                          <w:rFonts w:ascii="HelveticaNeueLT Std" w:hAnsi="HelveticaNeueLT Std"/>
                          <w:sz w:val="72"/>
                          <w:szCs w:val="10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7D2C">
        <w:rPr>
          <w:rFonts w:ascii="Trinite Roman Wide" w:hAnsi="Trinite Roman Wide"/>
          <w:noProof/>
          <w:sz w:val="24"/>
          <w:szCs w:val="24"/>
          <w:lang w:eastAsia="nl-N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04900C7" wp14:editId="104900C8">
                <wp:simplePos x="0" y="0"/>
                <wp:positionH relativeFrom="column">
                  <wp:posOffset>3810</wp:posOffset>
                </wp:positionH>
                <wp:positionV relativeFrom="paragraph">
                  <wp:posOffset>6658610</wp:posOffset>
                </wp:positionV>
                <wp:extent cx="6087361" cy="996950"/>
                <wp:effectExtent l="0" t="0" r="2794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361" cy="996950"/>
                          <a:chOff x="0" y="0"/>
                          <a:chExt cx="6087361" cy="996950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87361" cy="467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49014B" w14:textId="77777777" w:rsidR="00597D2C" w:rsidRPr="000166AD" w:rsidRDefault="00597D2C" w:rsidP="00597D2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</w:pPr>
                              <w:r w:rsidRPr="000166AD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Project van de Pedagogische Academie, Hanzehogeschool Groningen en Groningen Programmeert in samenwerking met: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4375" y="590550"/>
                            <a:ext cx="2496185" cy="40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95675" y="457200"/>
                            <a:ext cx="1895475" cy="539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4900C7" id="Group 1" o:spid="_x0000_s1027" style="position:absolute;margin-left:.3pt;margin-top:524.3pt;width:479.3pt;height:78.5pt;z-index:251731968" coordsize="60873,996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">
                <v:shape id="_x0000_s1028" type="#_x0000_t202" style="position:absolute;width:60873;height:4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" strokecolor="white [3212]">
                  <v:textbox>
                    <w:txbxContent>
                      <w:p w14:paraId="1049014B" w14:textId="77777777" w:rsidR="00597D2C" w:rsidRPr="000166AD" w:rsidRDefault="00597D2C" w:rsidP="00597D2C">
                        <w:pPr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0166AD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Project van de Pedagogische Academie, Hanzehogeschool Groningen en Groningen Programmeert in samenwerking met: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left:7143;top:5905;width:24962;height:4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">
                  <v:imagedata r:id="rId10" o:title=""/>
                  <v:path arrowok="t"/>
                </v:shape>
                <v:shape id="Picture 4" o:spid="_x0000_s1030" type="#_x0000_t75" style="position:absolute;left:34956;top:4572;width:18955;height:5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">
                  <v:imagedata r:id="rId11" o:title=""/>
                  <v:path arrowok="t"/>
                </v:shape>
              </v:group>
            </w:pict>
          </mc:Fallback>
        </mc:AlternateContent>
      </w:r>
      <w:r w:rsidRPr="00597D2C">
        <w:rPr>
          <w:rFonts w:ascii="Trinite Roman Wide" w:hAnsi="Trinite Roman Wide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4900C9" wp14:editId="104900CA">
                <wp:simplePos x="0" y="0"/>
                <wp:positionH relativeFrom="margin">
                  <wp:posOffset>2996565</wp:posOffset>
                </wp:positionH>
                <wp:positionV relativeFrom="paragraph">
                  <wp:posOffset>2610485</wp:posOffset>
                </wp:positionV>
                <wp:extent cx="3107055" cy="842010"/>
                <wp:effectExtent l="0" t="0" r="17145" b="152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7055" cy="84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9014C" w14:textId="77777777" w:rsidR="00597D2C" w:rsidRPr="000166AD" w:rsidRDefault="00597D2C" w:rsidP="00597D2C">
                            <w:pPr>
                              <w:jc w:val="right"/>
                              <w:rPr>
                                <w:sz w:val="52"/>
                                <w:szCs w:val="28"/>
                              </w:rPr>
                            </w:pPr>
                            <w:r w:rsidRPr="000166AD">
                              <w:rPr>
                                <w:sz w:val="52"/>
                                <w:szCs w:val="28"/>
                              </w:rPr>
                              <w:t>werkblad</w:t>
                            </w:r>
                          </w:p>
                          <w:p w14:paraId="1049014D" w14:textId="77777777" w:rsidR="00597D2C" w:rsidRPr="000166AD" w:rsidRDefault="006B32EE" w:rsidP="00597D2C">
                            <w:pPr>
                              <w:jc w:val="right"/>
                              <w:rPr>
                                <w:sz w:val="52"/>
                                <w:szCs w:val="28"/>
                              </w:rPr>
                            </w:pPr>
                            <w:r w:rsidRPr="000166AD">
                              <w:rPr>
                                <w:sz w:val="52"/>
                                <w:szCs w:val="28"/>
                              </w:rPr>
                              <w:t>de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4900C9" id="_x0000_s1031" type="#_x0000_t202" style="position:absolute;margin-left:235.95pt;margin-top:205.55pt;width:244.65pt;height:66.3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" strokecolor="white [3212]">
                <v:textbox>
                  <w:txbxContent>
                    <w:p w14:paraId="1049014C" w14:textId="77777777" w:rsidR="00597D2C" w:rsidRPr="000166AD" w:rsidRDefault="00597D2C" w:rsidP="00597D2C">
                      <w:pPr>
                        <w:jc w:val="right"/>
                        <w:rPr>
                          <w:sz w:val="52"/>
                          <w:szCs w:val="28"/>
                        </w:rPr>
                      </w:pPr>
                      <w:r w:rsidRPr="000166AD">
                        <w:rPr>
                          <w:sz w:val="52"/>
                          <w:szCs w:val="28"/>
                        </w:rPr>
                        <w:t>werkblad</w:t>
                      </w:r>
                    </w:p>
                    <w:p w14:paraId="1049014D" w14:textId="77777777" w:rsidR="00597D2C" w:rsidRPr="000166AD" w:rsidRDefault="006B32EE" w:rsidP="00597D2C">
                      <w:pPr>
                        <w:jc w:val="right"/>
                        <w:rPr>
                          <w:sz w:val="52"/>
                          <w:szCs w:val="28"/>
                        </w:rPr>
                      </w:pPr>
                      <w:r w:rsidRPr="000166AD">
                        <w:rPr>
                          <w:sz w:val="52"/>
                          <w:szCs w:val="28"/>
                        </w:rPr>
                        <w:t>de robot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561A" w:rsidRPr="006D26AD">
        <w:rPr>
          <w:rFonts w:ascii="Trinite Roman Wide" w:hAnsi="Trinite Roman Wide"/>
          <w:sz w:val="24"/>
          <w:szCs w:val="24"/>
        </w:rPr>
        <w:br w:type="page"/>
      </w:r>
    </w:p>
    <w:p w14:paraId="104900B5" w14:textId="77777777" w:rsidR="006D26AD" w:rsidRPr="000166AD" w:rsidRDefault="009150D2" w:rsidP="006D26AD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166AD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>Bij deze opdracht gaan jullie de bekertjesrobot programmeren. Je hebt hiervoor</w:t>
      </w:r>
      <w:r w:rsidR="006D26AD" w:rsidRPr="000166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nodig:</w:t>
      </w:r>
    </w:p>
    <w:p w14:paraId="104900B6" w14:textId="77777777" w:rsidR="003238D5" w:rsidRPr="000166AD" w:rsidRDefault="003238D5" w:rsidP="006D26AD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04900B7" w14:textId="77777777" w:rsidR="000D4A4F" w:rsidRPr="000166AD" w:rsidRDefault="000D4A4F" w:rsidP="000D4A4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166AD">
        <w:rPr>
          <w:rFonts w:ascii="Times New Roman" w:eastAsia="Times New Roman" w:hAnsi="Times New Roman" w:cs="Times New Roman"/>
          <w:sz w:val="24"/>
          <w:szCs w:val="24"/>
          <w:lang w:eastAsia="nl-NL"/>
        </w:rPr>
        <w:t>10 bekertjes</w:t>
      </w:r>
    </w:p>
    <w:p w14:paraId="104900B8" w14:textId="77777777" w:rsidR="000D4A4F" w:rsidRPr="000166AD" w:rsidRDefault="000D4A4F" w:rsidP="000D4A4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166AD">
        <w:rPr>
          <w:rFonts w:ascii="Times New Roman" w:eastAsia="Times New Roman" w:hAnsi="Times New Roman" w:cs="Times New Roman"/>
          <w:sz w:val="24"/>
          <w:szCs w:val="24"/>
          <w:lang w:eastAsia="nl-NL"/>
        </w:rPr>
        <w:t>Een placemat</w:t>
      </w:r>
    </w:p>
    <w:p w14:paraId="104900B9" w14:textId="77777777" w:rsidR="000D4A4F" w:rsidRPr="000166AD" w:rsidRDefault="000D4A4F" w:rsidP="000D4A4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166AD">
        <w:rPr>
          <w:rFonts w:ascii="Times New Roman" w:eastAsia="Times New Roman" w:hAnsi="Times New Roman" w:cs="Times New Roman"/>
          <w:sz w:val="24"/>
          <w:szCs w:val="24"/>
          <w:lang w:eastAsia="nl-NL"/>
        </w:rPr>
        <w:t>Een programmeerblad</w:t>
      </w:r>
    </w:p>
    <w:p w14:paraId="104900BA" w14:textId="77777777" w:rsidR="006D26AD" w:rsidRPr="000166AD" w:rsidRDefault="006D26AD" w:rsidP="006D26AD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04900BB" w14:textId="77777777" w:rsidR="006D26AD" w:rsidRPr="000166AD" w:rsidRDefault="000D4A4F" w:rsidP="006D26AD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166AD">
        <w:rPr>
          <w:rFonts w:ascii="Times New Roman" w:eastAsia="Times New Roman" w:hAnsi="Times New Roman" w:cs="Times New Roman"/>
          <w:sz w:val="24"/>
          <w:szCs w:val="24"/>
          <w:lang w:eastAsia="nl-NL"/>
        </w:rPr>
        <w:t>Schrijf op het programmeerblad de stappen die nodig zijn om het bouwwerk te maken. Hiermee programmeer je de bekertjesrobot.</w:t>
      </w:r>
    </w:p>
    <w:p w14:paraId="104900BC" w14:textId="77777777" w:rsidR="006D26AD" w:rsidRPr="000166AD" w:rsidRDefault="006D26AD" w:rsidP="006D26AD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04900BD" w14:textId="77777777" w:rsidR="006D26AD" w:rsidRPr="000166AD" w:rsidRDefault="006D26AD" w:rsidP="006D26AD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Style w:val="TableGrid"/>
        <w:tblW w:w="0" w:type="auto"/>
        <w:shd w:val="clear" w:color="auto" w:fill="E2EFD9" w:themeFill="accent6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31"/>
      </w:tblGrid>
      <w:tr w:rsidR="006D26AD" w:rsidRPr="000166AD" w14:paraId="104900C0" w14:textId="77777777" w:rsidTr="00BE3E5D">
        <w:tc>
          <w:tcPr>
            <w:tcW w:w="9031" w:type="dxa"/>
            <w:shd w:val="clear" w:color="auto" w:fill="DBDBDB" w:themeFill="accent3" w:themeFillTint="66"/>
          </w:tcPr>
          <w:p w14:paraId="104900BE" w14:textId="77777777" w:rsidR="006D26AD" w:rsidRPr="000166AD" w:rsidRDefault="006D26AD" w:rsidP="000D4A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166A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BELANGRIJK!</w:t>
            </w:r>
          </w:p>
          <w:p w14:paraId="104900BF" w14:textId="77777777" w:rsidR="006D26AD" w:rsidRPr="000166AD" w:rsidRDefault="000D4A4F" w:rsidP="006D26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166A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Elk bekertje heeft een eigen regel op het progra</w:t>
            </w:r>
            <w:bookmarkStart w:id="0" w:name="_GoBack"/>
            <w:bookmarkEnd w:id="0"/>
            <w:r w:rsidRPr="000166AD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mmeerblad. Zo raakt de computer niet in de war. Begin bij elk nieuw bekertje op een nieuwe regel.</w:t>
            </w:r>
          </w:p>
        </w:tc>
      </w:tr>
    </w:tbl>
    <w:p w14:paraId="104900C1" w14:textId="77777777" w:rsidR="00F51897" w:rsidRPr="000166AD" w:rsidRDefault="00F51897" w:rsidP="006D26AD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04900C2" w14:textId="77777777" w:rsidR="00F51897" w:rsidRPr="000166AD" w:rsidRDefault="00F5189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4900CB" wp14:editId="104900CC">
                <wp:simplePos x="0" y="0"/>
                <wp:positionH relativeFrom="column">
                  <wp:posOffset>1809750</wp:posOffset>
                </wp:positionH>
                <wp:positionV relativeFrom="page">
                  <wp:posOffset>7216140</wp:posOffset>
                </wp:positionV>
                <wp:extent cx="723900" cy="857250"/>
                <wp:effectExtent l="19050" t="0" r="38100" b="19050"/>
                <wp:wrapNone/>
                <wp:docPr id="1929327378" name="Trapezoid 1929327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B0C6C" id="Trapezoid 1929327378" o:spid="_x0000_s1026" style="position:absolute;margin-left:142.5pt;margin-top:568.2pt;width:57pt;height:67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900CD" wp14:editId="104900CE">
                <wp:simplePos x="0" y="0"/>
                <wp:positionH relativeFrom="column">
                  <wp:posOffset>1190625</wp:posOffset>
                </wp:positionH>
                <wp:positionV relativeFrom="page">
                  <wp:posOffset>6301740</wp:posOffset>
                </wp:positionV>
                <wp:extent cx="723900" cy="857250"/>
                <wp:effectExtent l="19050" t="0" r="38100" b="19050"/>
                <wp:wrapNone/>
                <wp:docPr id="1929327374" name="Trapezoid 1929327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510EC" id="Trapezoid 1929327374" o:spid="_x0000_s1026" style="position:absolute;margin-left:93.75pt;margin-top:496.2pt;width:57pt;height:67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4900CF" wp14:editId="104900D0">
                <wp:simplePos x="0" y="0"/>
                <wp:positionH relativeFrom="column">
                  <wp:posOffset>3790950</wp:posOffset>
                </wp:positionH>
                <wp:positionV relativeFrom="page">
                  <wp:posOffset>6304915</wp:posOffset>
                </wp:positionV>
                <wp:extent cx="723900" cy="857250"/>
                <wp:effectExtent l="19050" t="0" r="38100" b="19050"/>
                <wp:wrapNone/>
                <wp:docPr id="53" name="Trapezoi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37ABB" id="Trapezoid 53" o:spid="_x0000_s1026" style="position:absolute;margin-left:298.5pt;margin-top:496.45pt;width:57pt;height:67.5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" path="m,857250l180975,,542925,,723900,857250,,857250xe" fillcolor="#5b9bd5 [3204]" strokecolor="#44546a [3215]" strokeweight=".5pt">
                <v:fill color2="#adccea [1620]" rotate="t" angle="4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4900D1" wp14:editId="104900D2">
                <wp:simplePos x="0" y="0"/>
                <wp:positionH relativeFrom="column">
                  <wp:posOffset>4581525</wp:posOffset>
                </wp:positionH>
                <wp:positionV relativeFrom="page">
                  <wp:posOffset>6304915</wp:posOffset>
                </wp:positionV>
                <wp:extent cx="723900" cy="857250"/>
                <wp:effectExtent l="19050" t="0" r="38100" b="19050"/>
                <wp:wrapNone/>
                <wp:docPr id="8" name="Trapezoi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71C3" id="Trapezoid 8" o:spid="_x0000_s1026" style="position:absolute;margin-left:360.75pt;margin-top:496.45pt;width:57pt;height:67.5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" path="m,857250l180975,,542925,,723900,857250,,857250xe" fillcolor="#5b9bd5 [3204]" strokecolor="#44546a [3215]" strokeweight=".5pt">
                <v:fill color2="#adccea [1620]" rotate="t" angle="4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900D3" wp14:editId="104900D4">
                <wp:simplePos x="0" y="0"/>
                <wp:positionH relativeFrom="column">
                  <wp:posOffset>3781425</wp:posOffset>
                </wp:positionH>
                <wp:positionV relativeFrom="page">
                  <wp:posOffset>7228840</wp:posOffset>
                </wp:positionV>
                <wp:extent cx="723900" cy="857250"/>
                <wp:effectExtent l="19050" t="0" r="38100" b="19050"/>
                <wp:wrapNone/>
                <wp:docPr id="54" name="Trapezoi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B6F60" id="Trapezoid 54" o:spid="_x0000_s1026" style="position:absolute;margin-left:297.75pt;margin-top:569.2pt;width:57pt;height:6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4900D5" wp14:editId="104900D6">
                <wp:simplePos x="0" y="0"/>
                <wp:positionH relativeFrom="column">
                  <wp:posOffset>4600575</wp:posOffset>
                </wp:positionH>
                <wp:positionV relativeFrom="page">
                  <wp:posOffset>7228840</wp:posOffset>
                </wp:positionV>
                <wp:extent cx="723900" cy="857250"/>
                <wp:effectExtent l="19050" t="0" r="38100" b="19050"/>
                <wp:wrapNone/>
                <wp:docPr id="55" name="Trapezoi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772F0" id="Trapezoid 55" o:spid="_x0000_s1026" style="position:absolute;margin-left:362.25pt;margin-top:569.2pt;width:57pt;height:6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4900D7" wp14:editId="104900D8">
                <wp:simplePos x="0" y="0"/>
                <wp:positionH relativeFrom="column">
                  <wp:posOffset>3870960</wp:posOffset>
                </wp:positionH>
                <wp:positionV relativeFrom="page">
                  <wp:posOffset>8191500</wp:posOffset>
                </wp:positionV>
                <wp:extent cx="1390650" cy="303530"/>
                <wp:effectExtent l="0" t="0" r="19050" b="2159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9014E" w14:textId="77777777" w:rsidR="00096389" w:rsidRPr="000166AD" w:rsidRDefault="00F51897" w:rsidP="000963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66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Voorbeeld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900D7" id="_x0000_s1032" type="#_x0000_t202" style="position:absolute;margin-left:304.8pt;margin-top:645pt;width:109.5pt;height:23.9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jj/JgIAAE4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">
                <v:textbox style="mso-fit-shape-to-text:t">
                  <w:txbxContent>
                    <w:p w14:paraId="1049014E" w14:textId="77777777" w:rsidR="00096389" w:rsidRPr="000166AD" w:rsidRDefault="00F51897" w:rsidP="000963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166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Voorbeeld 2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04900D9" wp14:editId="104900DA">
                <wp:simplePos x="0" y="0"/>
                <wp:positionH relativeFrom="column">
                  <wp:posOffset>889635</wp:posOffset>
                </wp:positionH>
                <wp:positionV relativeFrom="page">
                  <wp:posOffset>8181975</wp:posOffset>
                </wp:positionV>
                <wp:extent cx="1390650" cy="303530"/>
                <wp:effectExtent l="0" t="0" r="1905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9014F" w14:textId="77777777" w:rsidR="00096389" w:rsidRPr="000166AD" w:rsidRDefault="00096389" w:rsidP="000963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66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Voorbeeld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900D9" id="_x0000_s1033" type="#_x0000_t202" style="position:absolute;margin-left:70.05pt;margin-top:644.25pt;width:109.5pt;height:23.9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">
                <v:textbox style="mso-fit-shape-to-text:t">
                  <w:txbxContent>
                    <w:p w14:paraId="1049014F" w14:textId="77777777" w:rsidR="00096389" w:rsidRPr="000166AD" w:rsidRDefault="00096389" w:rsidP="000963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166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Voorbeeld 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900DB" wp14:editId="104900DC">
                <wp:simplePos x="0" y="0"/>
                <wp:positionH relativeFrom="column">
                  <wp:posOffset>581025</wp:posOffset>
                </wp:positionH>
                <wp:positionV relativeFrom="page">
                  <wp:posOffset>7216775</wp:posOffset>
                </wp:positionV>
                <wp:extent cx="723900" cy="857250"/>
                <wp:effectExtent l="19050" t="0" r="38100" b="19050"/>
                <wp:wrapNone/>
                <wp:docPr id="1929327377" name="Trapezoid 1929327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0AE33A" id="Trapezoid 1929327377" o:spid="_x0000_s1026" style="position:absolute;margin-left:45.75pt;margin-top:568.25pt;width:57pt;height:6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900DD" wp14:editId="104900DE">
                <wp:simplePos x="0" y="0"/>
                <wp:positionH relativeFrom="column">
                  <wp:posOffset>1190625</wp:posOffset>
                </wp:positionH>
                <wp:positionV relativeFrom="page">
                  <wp:posOffset>7216140</wp:posOffset>
                </wp:positionV>
                <wp:extent cx="723900" cy="857250"/>
                <wp:effectExtent l="19050" t="0" r="38100" b="19050"/>
                <wp:wrapNone/>
                <wp:docPr id="1929327379" name="Trapezoid 1929327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5F045" id="Trapezoid 1929327379" o:spid="_x0000_s1026" style="position:absolute;margin-left:93.75pt;margin-top:568.2pt;width:57pt;height:67.5pt;rotation:18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" path="m,857250l180975,,542925,,723900,857250,,857250xe" fillcolor="#5b9bd5 [3204]" strokecolor="#44546a [3215]" strokeweight=".5pt">
                <v:fill color2="#adccea [1620]" rotate="t" angle="4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p w14:paraId="104900C3" w14:textId="77777777" w:rsidR="00AD2023" w:rsidRPr="000166AD" w:rsidRDefault="00AD2023" w:rsidP="00AD2023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04900DF" wp14:editId="104900E0">
                <wp:simplePos x="0" y="0"/>
                <wp:positionH relativeFrom="column">
                  <wp:posOffset>3780790</wp:posOffset>
                </wp:positionH>
                <wp:positionV relativeFrom="page">
                  <wp:posOffset>7778750</wp:posOffset>
                </wp:positionV>
                <wp:extent cx="1390650" cy="303530"/>
                <wp:effectExtent l="0" t="0" r="19050" b="20320"/>
                <wp:wrapSquare wrapText="bothSides"/>
                <wp:docPr id="1929327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90150" w14:textId="77777777" w:rsidR="00AD2023" w:rsidRPr="000166AD" w:rsidRDefault="00AD2023" w:rsidP="00AD20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66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Voorbeeld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900DF" id="_x0000_s1034" type="#_x0000_t202" style="position:absolute;margin-left:297.7pt;margin-top:612.5pt;width:109.5pt;height:23.9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">
                <v:textbox style="mso-fit-shape-to-text:t">
                  <w:txbxContent>
                    <w:p w14:paraId="10490150" w14:textId="77777777" w:rsidR="00AD2023" w:rsidRPr="000166AD" w:rsidRDefault="00AD2023" w:rsidP="00AD202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166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Voorbeeld 6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04900E1" wp14:editId="104900E2">
                <wp:simplePos x="0" y="0"/>
                <wp:positionH relativeFrom="column">
                  <wp:posOffset>361949</wp:posOffset>
                </wp:positionH>
                <wp:positionV relativeFrom="page">
                  <wp:posOffset>7788275</wp:posOffset>
                </wp:positionV>
                <wp:extent cx="1390650" cy="303530"/>
                <wp:effectExtent l="0" t="0" r="19050" b="20320"/>
                <wp:wrapSquare wrapText="bothSides"/>
                <wp:docPr id="1929327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90151" w14:textId="77777777" w:rsidR="00AD2023" w:rsidRPr="000166AD" w:rsidRDefault="00AD2023" w:rsidP="00AD20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66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Voorbeeld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900E1" id="_x0000_s1035" type="#_x0000_t202" style="position:absolute;margin-left:28.5pt;margin-top:613.25pt;width:109.5pt;height:23.9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">
                <v:textbox style="mso-fit-shape-to-text:t">
                  <w:txbxContent>
                    <w:p w14:paraId="10490151" w14:textId="77777777" w:rsidR="00AD2023" w:rsidRPr="000166AD" w:rsidRDefault="00AD2023" w:rsidP="00AD202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166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Voorbeeld 5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4900E3" wp14:editId="104900E4">
                <wp:simplePos x="0" y="0"/>
                <wp:positionH relativeFrom="column">
                  <wp:posOffset>3468370</wp:posOffset>
                </wp:positionH>
                <wp:positionV relativeFrom="page">
                  <wp:posOffset>6865620</wp:posOffset>
                </wp:positionV>
                <wp:extent cx="723900" cy="857250"/>
                <wp:effectExtent l="19050" t="0" r="38100" b="19050"/>
                <wp:wrapNone/>
                <wp:docPr id="23" name="Trapezoi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DCBA8" id="Trapezoid 23" o:spid="_x0000_s1026" style="position:absolute;margin-left:273.1pt;margin-top:540.6pt;width:57pt;height:6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4900E5" wp14:editId="104900E6">
                <wp:simplePos x="0" y="0"/>
                <wp:positionH relativeFrom="column">
                  <wp:posOffset>4754245</wp:posOffset>
                </wp:positionH>
                <wp:positionV relativeFrom="page">
                  <wp:posOffset>6865620</wp:posOffset>
                </wp:positionV>
                <wp:extent cx="723900" cy="857250"/>
                <wp:effectExtent l="19050" t="0" r="38100" b="19050"/>
                <wp:wrapNone/>
                <wp:docPr id="24" name="Trapezoi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C76BE" id="Trapezoid 24" o:spid="_x0000_s1026" style="position:absolute;margin-left:374.35pt;margin-top:540.6pt;width:57pt;height:6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4900E7" wp14:editId="104900E8">
                <wp:simplePos x="0" y="0"/>
                <wp:positionH relativeFrom="column">
                  <wp:posOffset>3725545</wp:posOffset>
                </wp:positionH>
                <wp:positionV relativeFrom="page">
                  <wp:posOffset>5951220</wp:posOffset>
                </wp:positionV>
                <wp:extent cx="723900" cy="857250"/>
                <wp:effectExtent l="19050" t="0" r="38100" b="19050"/>
                <wp:wrapNone/>
                <wp:docPr id="26" name="Trapezoi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54B7D" id="Trapezoid 26" o:spid="_x0000_s1026" style="position:absolute;margin-left:293.35pt;margin-top:468.6pt;width:57pt;height:6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4900E9" wp14:editId="104900EA">
                <wp:simplePos x="0" y="0"/>
                <wp:positionH relativeFrom="column">
                  <wp:posOffset>4106545</wp:posOffset>
                </wp:positionH>
                <wp:positionV relativeFrom="page">
                  <wp:posOffset>5065395</wp:posOffset>
                </wp:positionV>
                <wp:extent cx="723900" cy="857250"/>
                <wp:effectExtent l="19050" t="0" r="38100" b="19050"/>
                <wp:wrapNone/>
                <wp:docPr id="28" name="Trapezoi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60544" id="Trapezoid 28" o:spid="_x0000_s1026" style="position:absolute;margin-left:323.35pt;margin-top:398.85pt;width:57pt;height:6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4900EB" wp14:editId="104900EC">
                <wp:simplePos x="0" y="0"/>
                <wp:positionH relativeFrom="column">
                  <wp:posOffset>4116070</wp:posOffset>
                </wp:positionH>
                <wp:positionV relativeFrom="page">
                  <wp:posOffset>6865620</wp:posOffset>
                </wp:positionV>
                <wp:extent cx="723900" cy="857250"/>
                <wp:effectExtent l="19050" t="0" r="38100" b="19050"/>
                <wp:wrapNone/>
                <wp:docPr id="25" name="Trapezoi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AB18A" id="Trapezoid 25" o:spid="_x0000_s1026" style="position:absolute;margin-left:324.1pt;margin-top:540.6pt;width:57pt;height:67.5pt;rotation:18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" path="m,857250l180975,,542925,,723900,857250,,857250xe" fillcolor="#5b9bd5 [3204]" strokecolor="#44546a [3215]" strokeweight=".5pt">
                <v:fill color2="#adccea [1620]" rotate="t" angle="4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4900ED" wp14:editId="104900EE">
                <wp:simplePos x="0" y="0"/>
                <wp:positionH relativeFrom="column">
                  <wp:posOffset>4516120</wp:posOffset>
                </wp:positionH>
                <wp:positionV relativeFrom="page">
                  <wp:posOffset>5951220</wp:posOffset>
                </wp:positionV>
                <wp:extent cx="723900" cy="857250"/>
                <wp:effectExtent l="19050" t="0" r="38100" b="19050"/>
                <wp:wrapNone/>
                <wp:docPr id="27" name="Trapezoi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E6CA9" id="Trapezoid 27" o:spid="_x0000_s1026" style="position:absolute;margin-left:355.6pt;margin-top:468.6pt;width:57pt;height:6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4900EF" wp14:editId="104900F0">
                <wp:simplePos x="0" y="0"/>
                <wp:positionH relativeFrom="column">
                  <wp:posOffset>657225</wp:posOffset>
                </wp:positionH>
                <wp:positionV relativeFrom="page">
                  <wp:posOffset>5084445</wp:posOffset>
                </wp:positionV>
                <wp:extent cx="723900" cy="857250"/>
                <wp:effectExtent l="19050" t="0" r="38100" b="19050"/>
                <wp:wrapNone/>
                <wp:docPr id="19" name="Trapezoi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2DDE6" id="Trapezoid 19" o:spid="_x0000_s1026" style="position:absolute;margin-left:51.75pt;margin-top:400.35pt;width:57pt;height:67.5pt;rotation:18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" path="m,857250l180975,,542925,,723900,857250,,857250xe" fillcolor="#5b9bd5 [3204]" strokecolor="#44546a [3215]" strokeweight=".5pt">
                <v:fill color2="#adccea [1620]" rotate="t" angle="4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4900F1" wp14:editId="104900F2">
                <wp:simplePos x="0" y="0"/>
                <wp:positionH relativeFrom="column">
                  <wp:posOffset>1038225</wp:posOffset>
                </wp:positionH>
                <wp:positionV relativeFrom="page">
                  <wp:posOffset>6856095</wp:posOffset>
                </wp:positionV>
                <wp:extent cx="723900" cy="857250"/>
                <wp:effectExtent l="19050" t="0" r="38100" b="19050"/>
                <wp:wrapNone/>
                <wp:docPr id="22" name="Trapezoi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21CB9" id="Trapezoid 22" o:spid="_x0000_s1026" style="position:absolute;margin-left:81.75pt;margin-top:539.85pt;width:57pt;height:6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4900F3" wp14:editId="104900F4">
                <wp:simplePos x="0" y="0"/>
                <wp:positionH relativeFrom="column">
                  <wp:posOffset>285750</wp:posOffset>
                </wp:positionH>
                <wp:positionV relativeFrom="page">
                  <wp:posOffset>6856095</wp:posOffset>
                </wp:positionV>
                <wp:extent cx="723900" cy="857250"/>
                <wp:effectExtent l="19050" t="0" r="38100" b="19050"/>
                <wp:wrapNone/>
                <wp:docPr id="21" name="Trapezoi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C49AE" id="Trapezoid 21" o:spid="_x0000_s1026" style="position:absolute;margin-left:22.5pt;margin-top:539.85pt;width:57pt;height:6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4900F5" wp14:editId="104900F6">
                <wp:simplePos x="0" y="0"/>
                <wp:positionH relativeFrom="column">
                  <wp:posOffset>657225</wp:posOffset>
                </wp:positionH>
                <wp:positionV relativeFrom="page">
                  <wp:posOffset>5970270</wp:posOffset>
                </wp:positionV>
                <wp:extent cx="723900" cy="857250"/>
                <wp:effectExtent l="19050" t="0" r="38100" b="19050"/>
                <wp:wrapNone/>
                <wp:docPr id="20" name="Trapezoi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F3FFA" id="Trapezoid 20" o:spid="_x0000_s1026" style="position:absolute;margin-left:51.75pt;margin-top:470.1pt;width:57pt;height:6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04900F7" wp14:editId="104900F8">
                <wp:simplePos x="0" y="0"/>
                <wp:positionH relativeFrom="column">
                  <wp:posOffset>361950</wp:posOffset>
                </wp:positionH>
                <wp:positionV relativeFrom="page">
                  <wp:posOffset>4149725</wp:posOffset>
                </wp:positionV>
                <wp:extent cx="1390650" cy="303530"/>
                <wp:effectExtent l="0" t="0" r="19050" b="2032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90152" w14:textId="77777777" w:rsidR="00AD2023" w:rsidRPr="000166AD" w:rsidRDefault="00AD2023" w:rsidP="00AD20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66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Voorbeeld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900F7" id="_x0000_s1036" type="#_x0000_t202" style="position:absolute;margin-left:28.5pt;margin-top:326.75pt;width:109.5pt;height:23.9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">
                <v:textbox style="mso-fit-shape-to-text:t">
                  <w:txbxContent>
                    <w:p w14:paraId="10490152" w14:textId="77777777" w:rsidR="00AD2023" w:rsidRPr="000166AD" w:rsidRDefault="00AD2023" w:rsidP="00AD202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166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Voorbeeld 3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04900F9" wp14:editId="104900FA">
                <wp:simplePos x="0" y="0"/>
                <wp:positionH relativeFrom="column">
                  <wp:posOffset>3781425</wp:posOffset>
                </wp:positionH>
                <wp:positionV relativeFrom="page">
                  <wp:posOffset>4140200</wp:posOffset>
                </wp:positionV>
                <wp:extent cx="1390650" cy="303530"/>
                <wp:effectExtent l="0" t="0" r="19050" b="2032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90153" w14:textId="77777777" w:rsidR="00AD2023" w:rsidRPr="000166AD" w:rsidRDefault="00AD2023" w:rsidP="00AD20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66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Voorbeeld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900F9" id="_x0000_s1037" type="#_x0000_t202" style="position:absolute;margin-left:297.75pt;margin-top:326pt;width:109.5pt;height:23.9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">
                <v:textbox style="mso-fit-shape-to-text:t">
                  <w:txbxContent>
                    <w:p w14:paraId="10490153" w14:textId="77777777" w:rsidR="00AD2023" w:rsidRPr="000166AD" w:rsidRDefault="00AD2023" w:rsidP="00AD202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166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Voorbeeld 4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4900FB" wp14:editId="104900FC">
                <wp:simplePos x="0" y="0"/>
                <wp:positionH relativeFrom="column">
                  <wp:posOffset>4105275</wp:posOffset>
                </wp:positionH>
                <wp:positionV relativeFrom="page">
                  <wp:posOffset>3217545</wp:posOffset>
                </wp:positionV>
                <wp:extent cx="723900" cy="857250"/>
                <wp:effectExtent l="19050" t="0" r="38100" b="19050"/>
                <wp:wrapNone/>
                <wp:docPr id="13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5E82C" id="Trapezoid 13" o:spid="_x0000_s1026" style="position:absolute;margin-left:323.25pt;margin-top:253.35pt;width:57pt;height:67.5pt;rotation:18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" path="m,857250l180975,,542925,,723900,857250,,857250xe" fillcolor="#5b9bd5 [3204]" strokecolor="#44546a [3215]" strokeweight=".5pt">
                <v:fill color2="#adccea [1620]" rotate="t" angle="4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4900FD" wp14:editId="104900FE">
                <wp:simplePos x="0" y="0"/>
                <wp:positionH relativeFrom="column">
                  <wp:posOffset>4505325</wp:posOffset>
                </wp:positionH>
                <wp:positionV relativeFrom="page">
                  <wp:posOffset>2303145</wp:posOffset>
                </wp:positionV>
                <wp:extent cx="723900" cy="857250"/>
                <wp:effectExtent l="19050" t="0" r="38100" b="19050"/>
                <wp:wrapNone/>
                <wp:docPr id="15" name="Trapezoi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E2AD5" id="Trapezoid 15" o:spid="_x0000_s1026" style="position:absolute;margin-left:354.75pt;margin-top:181.35pt;width:57pt;height:6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4900FF" wp14:editId="10490100">
                <wp:simplePos x="0" y="0"/>
                <wp:positionH relativeFrom="column">
                  <wp:posOffset>3714750</wp:posOffset>
                </wp:positionH>
                <wp:positionV relativeFrom="page">
                  <wp:posOffset>2303145</wp:posOffset>
                </wp:positionV>
                <wp:extent cx="723900" cy="857250"/>
                <wp:effectExtent l="19050" t="0" r="38100" b="19050"/>
                <wp:wrapNone/>
                <wp:docPr id="14" name="Trapezoi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DB4BC" id="Trapezoid 14" o:spid="_x0000_s1026" style="position:absolute;margin-left:292.5pt;margin-top:181.35pt;width:57pt;height:6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490101" wp14:editId="10490102">
                <wp:simplePos x="0" y="0"/>
                <wp:positionH relativeFrom="column">
                  <wp:posOffset>4743450</wp:posOffset>
                </wp:positionH>
                <wp:positionV relativeFrom="page">
                  <wp:posOffset>3217545</wp:posOffset>
                </wp:positionV>
                <wp:extent cx="723900" cy="857250"/>
                <wp:effectExtent l="19050" t="0" r="38100" b="19050"/>
                <wp:wrapNone/>
                <wp:docPr id="12" name="Trapezoi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8B84E" id="Trapezoid 12" o:spid="_x0000_s1026" style="position:absolute;margin-left:373.5pt;margin-top:253.35pt;width:57pt;height:6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490103" wp14:editId="10490104">
                <wp:simplePos x="0" y="0"/>
                <wp:positionH relativeFrom="column">
                  <wp:posOffset>3467100</wp:posOffset>
                </wp:positionH>
                <wp:positionV relativeFrom="page">
                  <wp:posOffset>3217545</wp:posOffset>
                </wp:positionV>
                <wp:extent cx="723900" cy="857250"/>
                <wp:effectExtent l="19050" t="0" r="38100" b="19050"/>
                <wp:wrapNone/>
                <wp:docPr id="61" name="Trapezoi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0A400" id="Trapezoid 61" o:spid="_x0000_s1026" style="position:absolute;margin-left:273pt;margin-top:253.35pt;width:57pt;height:6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490105" wp14:editId="10490106">
                <wp:simplePos x="0" y="0"/>
                <wp:positionH relativeFrom="column">
                  <wp:posOffset>1138555</wp:posOffset>
                </wp:positionH>
                <wp:positionV relativeFrom="page">
                  <wp:posOffset>2302510</wp:posOffset>
                </wp:positionV>
                <wp:extent cx="723900" cy="857250"/>
                <wp:effectExtent l="19050" t="0" r="38100" b="19050"/>
                <wp:wrapNone/>
                <wp:docPr id="58" name="Trapezoi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166ED" id="Trapezoid 58" o:spid="_x0000_s1026" style="position:absolute;margin-left:89.65pt;margin-top:181.3pt;width:57pt;height:67.5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" path="m,857250l180975,,542925,,723900,857250,,857250xe" fillcolor="#5b9bd5 [3204]" strokecolor="#44546a [3215]" strokeweight=".5pt">
                <v:fill color2="#adccea [1620]" rotate="t" angle="4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490107" wp14:editId="10490108">
                <wp:simplePos x="0" y="0"/>
                <wp:positionH relativeFrom="column">
                  <wp:posOffset>1148715</wp:posOffset>
                </wp:positionH>
                <wp:positionV relativeFrom="page">
                  <wp:posOffset>3197860</wp:posOffset>
                </wp:positionV>
                <wp:extent cx="723900" cy="857250"/>
                <wp:effectExtent l="19050" t="0" r="38100" b="19050"/>
                <wp:wrapNone/>
                <wp:docPr id="60" name="Trapezoi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A9795" id="Trapezoid 60" o:spid="_x0000_s1026" style="position:absolute;margin-left:90.45pt;margin-top:251.8pt;width:57pt;height:6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490109" wp14:editId="1049010A">
                <wp:simplePos x="0" y="0"/>
                <wp:positionH relativeFrom="column">
                  <wp:posOffset>0</wp:posOffset>
                </wp:positionH>
                <wp:positionV relativeFrom="page">
                  <wp:posOffset>2303145</wp:posOffset>
                </wp:positionV>
                <wp:extent cx="723900" cy="857250"/>
                <wp:effectExtent l="19050" t="0" r="38100" b="19050"/>
                <wp:wrapNone/>
                <wp:docPr id="57" name="Trapezoi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01C1D" id="Trapezoid 57" o:spid="_x0000_s1026" style="position:absolute;margin-left:0;margin-top:181.35pt;width:57pt;height:67.5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" path="m,857250l180975,,542925,,723900,857250,,857250xe" fillcolor="#5b9bd5 [3204]" strokecolor="#44546a [3215]" strokeweight=".5pt">
                <v:fill color2="#adccea [1620]" rotate="t" angle="4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49010B" wp14:editId="1049010C">
                <wp:simplePos x="0" y="0"/>
                <wp:positionH relativeFrom="column">
                  <wp:posOffset>0</wp:posOffset>
                </wp:positionH>
                <wp:positionV relativeFrom="page">
                  <wp:posOffset>3198495</wp:posOffset>
                </wp:positionV>
                <wp:extent cx="723900" cy="857250"/>
                <wp:effectExtent l="19050" t="0" r="38100" b="19050"/>
                <wp:wrapNone/>
                <wp:docPr id="59" name="Trapezoi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BFB5F" id="Trapezoid 59" o:spid="_x0000_s1026" style="position:absolute;margin-left:0;margin-top:251.85pt;width:57pt;height:6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</w:p>
    <w:p w14:paraId="104900C4" w14:textId="77777777" w:rsidR="00AD2023" w:rsidRPr="000166AD" w:rsidRDefault="00AD202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166AD"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  <w:r w:rsidR="002C3DF2"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49010D" wp14:editId="1049010E">
                <wp:simplePos x="0" y="0"/>
                <wp:positionH relativeFrom="column">
                  <wp:posOffset>2521585</wp:posOffset>
                </wp:positionH>
                <wp:positionV relativeFrom="page">
                  <wp:posOffset>6113145</wp:posOffset>
                </wp:positionV>
                <wp:extent cx="723900" cy="857250"/>
                <wp:effectExtent l="19050" t="0" r="38100" b="19050"/>
                <wp:wrapNone/>
                <wp:docPr id="1929327375" name="Trapezoid 1929327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EE9B8" id="Trapezoid 1929327375" o:spid="_x0000_s1026" style="position:absolute;margin-left:198.55pt;margin-top:481.35pt;width:57pt;height:67.5pt;rotation:18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" path="m,857250l180975,,542925,,723900,857250,,857250xe" fillcolor="#5b9bd5 [3204]" strokecolor="#44546a [3215]" strokeweight=".5pt">
                <v:fill color2="#adccea [1620]" rotate="t" angle="4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="002C3DF2"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49010F" wp14:editId="10490110">
                <wp:simplePos x="0" y="0"/>
                <wp:positionH relativeFrom="column">
                  <wp:posOffset>3509349</wp:posOffset>
                </wp:positionH>
                <wp:positionV relativeFrom="page">
                  <wp:posOffset>7028815</wp:posOffset>
                </wp:positionV>
                <wp:extent cx="723900" cy="857250"/>
                <wp:effectExtent l="19050" t="0" r="38100" b="19050"/>
                <wp:wrapNone/>
                <wp:docPr id="1929327376" name="Trapezoid 1929327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D84B4" id="Trapezoid 1929327376" o:spid="_x0000_s1026" style="position:absolute;margin-left:276.35pt;margin-top:553.45pt;width:57pt;height:67.5pt;rotation:18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" path="m,857250l180975,,542925,,723900,857250,,857250xe" fillcolor="#5b9bd5 [3204]" strokecolor="#44546a [3215]" strokeweight=".5pt">
                <v:fill color2="#adccea [1620]" rotate="t" angle="4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="002C3DF2"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490111" wp14:editId="10490112">
                <wp:simplePos x="0" y="0"/>
                <wp:positionH relativeFrom="column">
                  <wp:posOffset>2889737</wp:posOffset>
                </wp:positionH>
                <wp:positionV relativeFrom="page">
                  <wp:posOffset>7028815</wp:posOffset>
                </wp:positionV>
                <wp:extent cx="723900" cy="857250"/>
                <wp:effectExtent l="19050" t="0" r="38100" b="19050"/>
                <wp:wrapNone/>
                <wp:docPr id="1929327369" name="Trapezoid 1929327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863C6" id="Trapezoid 1929327369" o:spid="_x0000_s1026" style="position:absolute;margin-left:227.55pt;margin-top:553.45pt;width:57pt;height:67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="002C3DF2"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490113" wp14:editId="10490114">
                <wp:simplePos x="0" y="0"/>
                <wp:positionH relativeFrom="column">
                  <wp:posOffset>2282190</wp:posOffset>
                </wp:positionH>
                <wp:positionV relativeFrom="page">
                  <wp:posOffset>7028815</wp:posOffset>
                </wp:positionV>
                <wp:extent cx="723900" cy="857250"/>
                <wp:effectExtent l="19050" t="0" r="38100" b="19050"/>
                <wp:wrapNone/>
                <wp:docPr id="1929327370" name="Trapezoid 1929327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B67C6" id="Trapezoid 1929327370" o:spid="_x0000_s1026" style="position:absolute;margin-left:179.7pt;margin-top:553.45pt;width:57pt;height:67.5pt;rotation:18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" path="m,857250l180975,,542925,,723900,857250,,857250xe" fillcolor="#5b9bd5 [3204]" strokecolor="#44546a [3215]" strokeweight=".5pt">
                <v:fill color2="#adccea [1620]" rotate="t" angle="4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="00686E69"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0490115" wp14:editId="10490116">
                <wp:simplePos x="0" y="0"/>
                <wp:positionH relativeFrom="margin">
                  <wp:align>right</wp:align>
                </wp:positionH>
                <wp:positionV relativeFrom="page">
                  <wp:posOffset>8665446</wp:posOffset>
                </wp:positionV>
                <wp:extent cx="6124353" cy="88455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353" cy="884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90154" w14:textId="77777777" w:rsidR="00686E69" w:rsidRPr="000166AD" w:rsidRDefault="00686E69" w:rsidP="00686E69">
                            <w:pPr>
                              <w:pStyle w:val="Heading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eastAsia="nl-NL"/>
                              </w:rPr>
                            </w:pPr>
                            <w:r w:rsidRPr="000166AD">
                              <w:rPr>
                                <w:rFonts w:ascii="Times New Roman" w:eastAsia="Times New Roman" w:hAnsi="Times New Roman" w:cs="Times New Roman"/>
                                <w:b/>
                                <w:color w:val="auto"/>
                                <w:sz w:val="28"/>
                                <w:szCs w:val="28"/>
                                <w:lang w:eastAsia="nl-NL"/>
                              </w:rPr>
                              <w:t>Met dank aan</w:t>
                            </w:r>
                          </w:p>
                          <w:p w14:paraId="10490155" w14:textId="77777777" w:rsidR="00686E69" w:rsidRPr="000166AD" w:rsidRDefault="00686E69" w:rsidP="00686E69">
                            <w:pP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lang w:eastAsia="nl-NL"/>
                              </w:rPr>
                            </w:pPr>
                            <w:r w:rsidRPr="000166A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lang w:eastAsia="nl-NL"/>
                              </w:rPr>
                              <w:t>Deze les is de</w:t>
                            </w:r>
                            <w:r w:rsidR="00EB78EE" w:rsidRPr="000166A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lang w:eastAsia="nl-NL"/>
                              </w:rPr>
                              <w:t xml:space="preserve">els gebaseerd op de les ‘robot taal’ </w:t>
                            </w:r>
                            <w:r w:rsidRPr="000166A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lang w:eastAsia="nl-NL"/>
                              </w:rPr>
                              <w:t xml:space="preserve">van </w:t>
                            </w:r>
                            <w:hyperlink r:id="rId12" w:history="1">
                              <w:r w:rsidRPr="000166AD">
                                <w:rPr>
                                  <w:rFonts w:ascii="Times New Roman" w:eastAsia="Calibri" w:hAnsi="Times New Roman" w:cs="Times New Roman"/>
                                  <w:color w:val="0563C1" w:themeColor="hyperlink"/>
                                  <w:sz w:val="24"/>
                                  <w:szCs w:val="24"/>
                                  <w:u w:val="single"/>
                                  <w:lang w:eastAsia="nl-NL"/>
                                </w:rPr>
                                <w:t>www.codekinderen.nl</w:t>
                              </w:r>
                            </w:hyperlink>
                            <w:r w:rsidRPr="000166AD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lang w:eastAsia="nl-NL"/>
                              </w:rPr>
                              <w:t>, eigendom van Kennisnet.</w:t>
                            </w:r>
                          </w:p>
                          <w:p w14:paraId="10490156" w14:textId="77777777" w:rsidR="00686E69" w:rsidRPr="000166AD" w:rsidRDefault="00686E6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90115" id="_x0000_s1038" type="#_x0000_t202" style="position:absolute;margin-left:431.05pt;margin-top:682.3pt;width:482.25pt;height:69.65pt;z-index:2517288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" filled="f" stroked="f">
                <v:textbox style="mso-fit-shape-to-text:t">
                  <w:txbxContent>
                    <w:p w14:paraId="10490154" w14:textId="77777777" w:rsidR="00686E69" w:rsidRPr="000166AD" w:rsidRDefault="00686E69" w:rsidP="00686E69">
                      <w:pPr>
                        <w:pStyle w:val="Heading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uto"/>
                          <w:sz w:val="28"/>
                          <w:szCs w:val="28"/>
                          <w:lang w:eastAsia="nl-NL"/>
                        </w:rPr>
                      </w:pPr>
                      <w:r w:rsidRPr="000166AD"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28"/>
                          <w:szCs w:val="28"/>
                          <w:lang w:eastAsia="nl-NL"/>
                        </w:rPr>
                        <w:t>Met dank aan</w:t>
                      </w:r>
                    </w:p>
                    <w:p w14:paraId="10490155" w14:textId="77777777" w:rsidR="00686E69" w:rsidRPr="000166AD" w:rsidRDefault="00686E69" w:rsidP="00686E69">
                      <w:pP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lang w:eastAsia="nl-NL"/>
                        </w:rPr>
                      </w:pPr>
                      <w:r w:rsidRPr="000166A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lang w:eastAsia="nl-NL"/>
                        </w:rPr>
                        <w:t>Deze les is de</w:t>
                      </w:r>
                      <w:r w:rsidR="00EB78EE" w:rsidRPr="000166A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lang w:eastAsia="nl-NL"/>
                        </w:rPr>
                        <w:t xml:space="preserve">els gebaseerd op de les ‘robot taal’ </w:t>
                      </w:r>
                      <w:r w:rsidRPr="000166A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lang w:eastAsia="nl-NL"/>
                        </w:rPr>
                        <w:t xml:space="preserve">van </w:t>
                      </w:r>
                      <w:hyperlink r:id="rId13" w:history="1">
                        <w:r w:rsidRPr="000166AD">
                          <w:rPr>
                            <w:rFonts w:ascii="Times New Roman" w:eastAsia="Calibri" w:hAnsi="Times New Roman" w:cs="Times New Roman"/>
                            <w:color w:val="0563C1" w:themeColor="hyperlink"/>
                            <w:sz w:val="24"/>
                            <w:szCs w:val="24"/>
                            <w:u w:val="single"/>
                            <w:lang w:eastAsia="nl-NL"/>
                          </w:rPr>
                          <w:t>www.codekinderen.nl</w:t>
                        </w:r>
                      </w:hyperlink>
                      <w:r w:rsidRPr="000166AD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lang w:eastAsia="nl-NL"/>
                        </w:rPr>
                        <w:t>, eigendom van Kennisnet.</w:t>
                      </w:r>
                    </w:p>
                    <w:p w14:paraId="10490156" w14:textId="77777777" w:rsidR="00686E69" w:rsidRPr="000166AD" w:rsidRDefault="00686E6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86E69"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490117" wp14:editId="10490118">
                <wp:simplePos x="0" y="0"/>
                <wp:positionH relativeFrom="column">
                  <wp:posOffset>5367655</wp:posOffset>
                </wp:positionH>
                <wp:positionV relativeFrom="page">
                  <wp:posOffset>4216400</wp:posOffset>
                </wp:positionV>
                <wp:extent cx="723900" cy="857250"/>
                <wp:effectExtent l="19050" t="0" r="38100" b="19050"/>
                <wp:wrapNone/>
                <wp:docPr id="1929327387" name="Trapezoid 1929327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81A63" id="Trapezoid 1929327387" o:spid="_x0000_s1026" style="position:absolute;margin-left:422.65pt;margin-top:332pt;width:57pt;height:67.5pt;rotation:18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" path="m,857250l180975,,542925,,723900,857250,,857250xe" fillcolor="#5b9bd5 [3204]" strokecolor="#44546a [3215]" strokeweight=".5pt">
                <v:fill color2="#adccea [1620]" rotate="t" angle="4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="00686E69"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490119" wp14:editId="1049011A">
                <wp:simplePos x="0" y="0"/>
                <wp:positionH relativeFrom="column">
                  <wp:posOffset>4110355</wp:posOffset>
                </wp:positionH>
                <wp:positionV relativeFrom="page">
                  <wp:posOffset>4216400</wp:posOffset>
                </wp:positionV>
                <wp:extent cx="723900" cy="857250"/>
                <wp:effectExtent l="19050" t="0" r="38100" b="19050"/>
                <wp:wrapNone/>
                <wp:docPr id="1929327384" name="Trapezoid 1929327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1A293" id="Trapezoid 1929327384" o:spid="_x0000_s1026" style="position:absolute;margin-left:323.65pt;margin-top:332pt;width:57pt;height:67.5pt;rotation:18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" path="m,857250l180975,,542925,,723900,857250,,857250xe" fillcolor="#5b9bd5 [3204]" strokecolor="#44546a [3215]" strokeweight=".5pt">
                <v:fill color2="#adccea [1620]" rotate="t" angle="4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="00686E69"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49011B" wp14:editId="1049011C">
                <wp:simplePos x="0" y="0"/>
                <wp:positionH relativeFrom="column">
                  <wp:posOffset>4748530</wp:posOffset>
                </wp:positionH>
                <wp:positionV relativeFrom="page">
                  <wp:posOffset>4216400</wp:posOffset>
                </wp:positionV>
                <wp:extent cx="723900" cy="857250"/>
                <wp:effectExtent l="19050" t="0" r="38100" b="19050"/>
                <wp:wrapNone/>
                <wp:docPr id="1929327383" name="Trapezoid 1929327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F360A" id="Trapezoid 1929327383" o:spid="_x0000_s1026" style="position:absolute;margin-left:373.9pt;margin-top:332pt;width:57pt;height:67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="00686E69"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49011D" wp14:editId="1049011E">
                <wp:simplePos x="0" y="0"/>
                <wp:positionH relativeFrom="column">
                  <wp:posOffset>4977130</wp:posOffset>
                </wp:positionH>
                <wp:positionV relativeFrom="page">
                  <wp:posOffset>3311525</wp:posOffset>
                </wp:positionV>
                <wp:extent cx="723900" cy="857250"/>
                <wp:effectExtent l="19050" t="0" r="38100" b="19050"/>
                <wp:wrapNone/>
                <wp:docPr id="1929327388" name="Trapezoid 1929327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E1559" id="Trapezoid 1929327388" o:spid="_x0000_s1026" style="position:absolute;margin-left:391.9pt;margin-top:260.75pt;width:57pt;height:6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="00686E69"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49011F" wp14:editId="10490120">
                <wp:simplePos x="0" y="0"/>
                <wp:positionH relativeFrom="column">
                  <wp:posOffset>3710305</wp:posOffset>
                </wp:positionH>
                <wp:positionV relativeFrom="page">
                  <wp:posOffset>3311525</wp:posOffset>
                </wp:positionV>
                <wp:extent cx="723900" cy="857250"/>
                <wp:effectExtent l="19050" t="0" r="38100" b="19050"/>
                <wp:wrapNone/>
                <wp:docPr id="1929327385" name="Trapezoid 1929327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4F17B" id="Trapezoid 1929327385" o:spid="_x0000_s1026" style="position:absolute;margin-left:292.15pt;margin-top:260.75pt;width:57pt;height:67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="00686E69"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490121" wp14:editId="10490122">
                <wp:simplePos x="0" y="0"/>
                <wp:positionH relativeFrom="column">
                  <wp:posOffset>3472180</wp:posOffset>
                </wp:positionH>
                <wp:positionV relativeFrom="page">
                  <wp:posOffset>4216400</wp:posOffset>
                </wp:positionV>
                <wp:extent cx="723900" cy="857250"/>
                <wp:effectExtent l="19050" t="0" r="38100" b="19050"/>
                <wp:wrapNone/>
                <wp:docPr id="1929327382" name="Trapezoid 1929327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DF38F" id="Trapezoid 1929327382" o:spid="_x0000_s1026" style="position:absolute;margin-left:273.4pt;margin-top:332pt;width:57pt;height:67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="00686E69"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0490123" wp14:editId="10490124">
                <wp:simplePos x="0" y="0"/>
                <wp:positionH relativeFrom="column">
                  <wp:posOffset>4014706</wp:posOffset>
                </wp:positionH>
                <wp:positionV relativeFrom="page">
                  <wp:posOffset>5168236</wp:posOffset>
                </wp:positionV>
                <wp:extent cx="1390650" cy="303530"/>
                <wp:effectExtent l="0" t="0" r="19050" b="20320"/>
                <wp:wrapSquare wrapText="bothSides"/>
                <wp:docPr id="1929327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90157" w14:textId="77777777" w:rsidR="00AD2023" w:rsidRPr="000166AD" w:rsidRDefault="00AD2023" w:rsidP="00AD20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66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Voorbeeld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90123" id="_x0000_s1039" type="#_x0000_t202" style="position:absolute;margin-left:316.1pt;margin-top:406.95pt;width:109.5pt;height:23.9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">
                <v:textbox style="mso-fit-shape-to-text:t">
                  <w:txbxContent>
                    <w:p w14:paraId="10490157" w14:textId="77777777" w:rsidR="00AD2023" w:rsidRPr="000166AD" w:rsidRDefault="00AD2023" w:rsidP="00AD202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166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Voorbeeld 8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86E69"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0490125" wp14:editId="10490126">
                <wp:simplePos x="0" y="0"/>
                <wp:positionH relativeFrom="column">
                  <wp:posOffset>2281555</wp:posOffset>
                </wp:positionH>
                <wp:positionV relativeFrom="page">
                  <wp:posOffset>7992745</wp:posOffset>
                </wp:positionV>
                <wp:extent cx="1390650" cy="303530"/>
                <wp:effectExtent l="0" t="0" r="19050" b="2032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90158" w14:textId="77777777" w:rsidR="00AD2023" w:rsidRPr="000166AD" w:rsidRDefault="00AD2023" w:rsidP="00AD20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66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Voorbeeld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90125" id="_x0000_s1040" type="#_x0000_t202" style="position:absolute;margin-left:179.65pt;margin-top:629.35pt;width:109.5pt;height:23.9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">
                <v:textbox style="mso-fit-shape-to-text:t">
                  <w:txbxContent>
                    <w:p w14:paraId="10490158" w14:textId="77777777" w:rsidR="00AD2023" w:rsidRPr="000166AD" w:rsidRDefault="00AD2023" w:rsidP="00AD202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166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Voorbeeld 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86E69"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490127" wp14:editId="10490128">
                <wp:simplePos x="0" y="0"/>
                <wp:positionH relativeFrom="column">
                  <wp:posOffset>1677670</wp:posOffset>
                </wp:positionH>
                <wp:positionV relativeFrom="page">
                  <wp:posOffset>7028815</wp:posOffset>
                </wp:positionV>
                <wp:extent cx="723900" cy="857250"/>
                <wp:effectExtent l="19050" t="0" r="38100" b="19050"/>
                <wp:wrapNone/>
                <wp:docPr id="1929327368" name="Trapezoid 1929327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CE9CD" id="Trapezoid 1929327368" o:spid="_x0000_s1026" style="position:absolute;margin-left:132.1pt;margin-top:553.45pt;width:57pt;height:67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="00686E69"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490129" wp14:editId="1049012A">
                <wp:simplePos x="0" y="0"/>
                <wp:positionH relativeFrom="column">
                  <wp:posOffset>2201545</wp:posOffset>
                </wp:positionH>
                <wp:positionV relativeFrom="page">
                  <wp:posOffset>5190490</wp:posOffset>
                </wp:positionV>
                <wp:extent cx="723900" cy="857250"/>
                <wp:effectExtent l="19050" t="0" r="38100" b="19050"/>
                <wp:wrapNone/>
                <wp:docPr id="1929327373" name="Trapezoid 1929327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D7CD7" id="Trapezoid 1929327373" o:spid="_x0000_s1026" style="position:absolute;margin-left:173.35pt;margin-top:408.7pt;width:57pt;height:6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="00686E69"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49012B" wp14:editId="1049012C">
                <wp:simplePos x="0" y="0"/>
                <wp:positionH relativeFrom="column">
                  <wp:posOffset>1925320</wp:posOffset>
                </wp:positionH>
                <wp:positionV relativeFrom="page">
                  <wp:posOffset>6114415</wp:posOffset>
                </wp:positionV>
                <wp:extent cx="723900" cy="857250"/>
                <wp:effectExtent l="19050" t="0" r="38100" b="19050"/>
                <wp:wrapNone/>
                <wp:docPr id="1929327371" name="Trapezoid 1929327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EBC81" id="Trapezoid 1929327371" o:spid="_x0000_s1026" style="position:absolute;margin-left:151.6pt;margin-top:481.45pt;width:57pt;height:6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049012D" wp14:editId="1049012E">
                <wp:simplePos x="0" y="0"/>
                <wp:positionH relativeFrom="column">
                  <wp:posOffset>142240</wp:posOffset>
                </wp:positionH>
                <wp:positionV relativeFrom="page">
                  <wp:posOffset>5064125</wp:posOffset>
                </wp:positionV>
                <wp:extent cx="1390650" cy="303530"/>
                <wp:effectExtent l="0" t="0" r="19050" b="20320"/>
                <wp:wrapSquare wrapText="bothSides"/>
                <wp:docPr id="1929327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90159" w14:textId="77777777" w:rsidR="00AD2023" w:rsidRPr="000166AD" w:rsidRDefault="00AD2023" w:rsidP="00AD20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166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Voorbeeld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9012D" id="_x0000_s1041" type="#_x0000_t202" style="position:absolute;margin-left:11.2pt;margin-top:398.75pt;width:109.5pt;height:23.9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">
                <v:textbox style="mso-fit-shape-to-text:t">
                  <w:txbxContent>
                    <w:p w14:paraId="10490159" w14:textId="77777777" w:rsidR="00AD2023" w:rsidRPr="000166AD" w:rsidRDefault="00AD2023" w:rsidP="00AD202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166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Voorbeeld 7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49012F" wp14:editId="10490130">
                <wp:simplePos x="0" y="0"/>
                <wp:positionH relativeFrom="column">
                  <wp:posOffset>361950</wp:posOffset>
                </wp:positionH>
                <wp:positionV relativeFrom="page">
                  <wp:posOffset>2303145</wp:posOffset>
                </wp:positionV>
                <wp:extent cx="723900" cy="857250"/>
                <wp:effectExtent l="19050" t="0" r="38100" b="19050"/>
                <wp:wrapNone/>
                <wp:docPr id="1929327364" name="Trapezoid 1929327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29D8E" id="Trapezoid 1929327364" o:spid="_x0000_s1026" style="position:absolute;margin-left:28.5pt;margin-top:181.35pt;width:57pt;height:6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" path="m,857250l180975,,542925,,723900,857250,,857250xe" fillcolor="#5b9bd5 [3204]" strokecolor="#44546a [3215]" strokeweight=".5pt">
                <v:fill color2="#adccea [1620]" rotate="t" angle="22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490131" wp14:editId="10490132">
                <wp:simplePos x="0" y="0"/>
                <wp:positionH relativeFrom="column">
                  <wp:posOffset>361950</wp:posOffset>
                </wp:positionH>
                <wp:positionV relativeFrom="page">
                  <wp:posOffset>3198495</wp:posOffset>
                </wp:positionV>
                <wp:extent cx="723900" cy="857250"/>
                <wp:effectExtent l="19050" t="0" r="38100" b="19050"/>
                <wp:wrapNone/>
                <wp:docPr id="1929327365" name="Trapezoid 1929327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FF57C" id="Trapezoid 1929327365" o:spid="_x0000_s1026" style="position:absolute;margin-left:28.5pt;margin-top:251.85pt;width:57pt;height:67.5pt;rotation:18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" path="m,857250l180975,,542925,,723900,857250,,857250xe" fillcolor="#5b9bd5 [3204]" strokecolor="#44546a [3215]" strokeweight=".5pt">
                <v:fill color2="#adccea [1620]" rotate="t" angle="4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490133" wp14:editId="10490134">
                <wp:simplePos x="0" y="0"/>
                <wp:positionH relativeFrom="column">
                  <wp:posOffset>0</wp:posOffset>
                </wp:positionH>
                <wp:positionV relativeFrom="page">
                  <wp:posOffset>4093845</wp:posOffset>
                </wp:positionV>
                <wp:extent cx="723900" cy="857250"/>
                <wp:effectExtent l="19050" t="0" r="38100" b="19050"/>
                <wp:wrapNone/>
                <wp:docPr id="1929327366" name="Trapezoid 1929327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8A687" id="Trapezoid 1929327366" o:spid="_x0000_s1026" style="position:absolute;margin-left:0;margin-top:322.35pt;width:57pt;height:67.5pt;rotation:18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" path="m,857250l180975,,542925,,723900,857250,,857250xe" fillcolor="#5b9bd5 [3204]" strokecolor="#44546a [3215]" strokeweight=".5pt">
                <v:fill color2="#adccea [1620]" rotate="t" angle="4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  <w:r w:rsidRPr="000166AD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490135" wp14:editId="10490136">
                <wp:simplePos x="0" y="0"/>
                <wp:positionH relativeFrom="column">
                  <wp:posOffset>771525</wp:posOffset>
                </wp:positionH>
                <wp:positionV relativeFrom="page">
                  <wp:posOffset>4093845</wp:posOffset>
                </wp:positionV>
                <wp:extent cx="723900" cy="857250"/>
                <wp:effectExtent l="19050" t="0" r="38100" b="19050"/>
                <wp:wrapNone/>
                <wp:docPr id="1929327367" name="Trapezoid 1929327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85725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CDCB8" id="Trapezoid 1929327367" o:spid="_x0000_s1026" style="position:absolute;margin-left:60.75pt;margin-top:322.35pt;width:57pt;height:67.5pt;rotation:18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7239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" path="m,857250l180975,,542925,,723900,857250,,857250xe" fillcolor="#5b9bd5 [3204]" strokecolor="#44546a [3215]" strokeweight=".5pt">
                <v:fill color2="#adccea [1620]" rotate="t" angle="45" focus="100%" type="gradient"/>
                <v:stroke joinstyle="miter"/>
                <v:path arrowok="t" o:connecttype="custom" o:connectlocs="0,857250;180975,0;542925,0;723900,857250;0,857250" o:connectangles="0,0,0,0,0"/>
                <w10:wrap anchory="page"/>
              </v:shape>
            </w:pict>
          </mc:Fallback>
        </mc:AlternateContent>
      </w:r>
    </w:p>
    <w:sectPr w:rsidR="00AD2023" w:rsidRPr="000166AD" w:rsidSect="009432D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3629" w:right="1134" w:bottom="1134" w:left="1134" w:header="170" w:footer="170" w:gutter="0"/>
      <w:paperSrc w:first="27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90139" w14:textId="77777777" w:rsidR="00216782" w:rsidRDefault="00216782" w:rsidP="00D86094">
      <w:r>
        <w:separator/>
      </w:r>
    </w:p>
  </w:endnote>
  <w:endnote w:type="continuationSeparator" w:id="0">
    <w:p w14:paraId="1049013A" w14:textId="77777777" w:rsidR="00216782" w:rsidRDefault="00216782" w:rsidP="00D8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inite Roman Wide">
    <w:altName w:val="Microsoft YaHei"/>
    <w:panose1 w:val="020B0500000000000000"/>
    <w:charset w:val="00"/>
    <w:family w:val="swiss"/>
    <w:pitch w:val="variable"/>
    <w:sig w:usb0="800000A7" w:usb1="00000000" w:usb2="00000000" w:usb3="00000000" w:csb0="0000000B" w:csb1="00000000"/>
  </w:font>
  <w:font w:name="HelveticaNeueLT St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9013D" w14:textId="77777777" w:rsidR="00FA0DEC" w:rsidRDefault="00FA0D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9013E" w14:textId="77777777" w:rsidR="00216782" w:rsidRDefault="002167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90140" w14:textId="77777777" w:rsidR="00FA0DEC" w:rsidRDefault="00FA0D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490137" w14:textId="77777777" w:rsidR="00216782" w:rsidRDefault="00216782" w:rsidP="00D86094">
      <w:r>
        <w:separator/>
      </w:r>
    </w:p>
  </w:footnote>
  <w:footnote w:type="continuationSeparator" w:id="0">
    <w:p w14:paraId="10490138" w14:textId="77777777" w:rsidR="00216782" w:rsidRDefault="00216782" w:rsidP="00D86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9013B" w14:textId="77777777" w:rsidR="00FA0DEC" w:rsidRDefault="00FA0D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9013C" w14:textId="77777777" w:rsidR="00216782" w:rsidRDefault="00FC430C" w:rsidP="00FA0DEC">
    <w:pPr>
      <w:pStyle w:val="Header"/>
      <w:tabs>
        <w:tab w:val="clear" w:pos="4536"/>
        <w:tab w:val="clear" w:pos="9072"/>
        <w:tab w:val="left" w:pos="2580"/>
      </w:tabs>
    </w:pPr>
    <w:r w:rsidRPr="003E4A34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490141" wp14:editId="10490142">
              <wp:simplePos x="0" y="0"/>
              <wp:positionH relativeFrom="leftMargin">
                <wp:posOffset>7012305</wp:posOffset>
              </wp:positionH>
              <wp:positionV relativeFrom="paragraph">
                <wp:posOffset>-118745</wp:posOffset>
              </wp:positionV>
              <wp:extent cx="171450" cy="10677525"/>
              <wp:effectExtent l="0" t="0" r="0" b="952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10677525"/>
                      </a:xfrm>
                      <a:prstGeom prst="rect">
                        <a:avLst/>
                      </a:prstGeom>
                      <a:gradFill>
                        <a:gsLst>
                          <a:gs pos="50000">
                            <a:schemeClr val="bg1"/>
                          </a:gs>
                          <a:gs pos="0">
                            <a:srgbClr val="EE7F31"/>
                          </a:gs>
                          <a:gs pos="100000">
                            <a:srgbClr val="00CDC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94935A" id="Rectangle 10" o:spid="_x0000_s1026" style="position:absolute;margin-left:552.15pt;margin-top:-9.35pt;width:13.5pt;height:840.7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" fillcolor="#ee7f31" stroked="f" strokeweight="1pt">
              <v:fill color2="#00cdcf" colors="0 #ee7f31;.5 white;1 #00cdcf" focus="100%" type="gradient"/>
              <w10:wrap anchorx="margin"/>
            </v:rect>
          </w:pict>
        </mc:Fallback>
      </mc:AlternateContent>
    </w:r>
    <w:r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10490143" wp14:editId="10490144">
          <wp:simplePos x="0" y="0"/>
          <wp:positionH relativeFrom="margin">
            <wp:posOffset>127635</wp:posOffset>
          </wp:positionH>
          <wp:positionV relativeFrom="page">
            <wp:posOffset>342900</wp:posOffset>
          </wp:positionV>
          <wp:extent cx="1743075" cy="471805"/>
          <wp:effectExtent l="0" t="0" r="0" b="444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4718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10490145" wp14:editId="10490146">
          <wp:simplePos x="0" y="0"/>
          <wp:positionH relativeFrom="page">
            <wp:posOffset>4733925</wp:posOffset>
          </wp:positionH>
          <wp:positionV relativeFrom="page">
            <wp:posOffset>382905</wp:posOffset>
          </wp:positionV>
          <wp:extent cx="1980565" cy="424815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0565" cy="424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inite Roman Wide" w:hAnsi="Trinite Roman Wide"/>
        <w:noProof/>
        <w:sz w:val="24"/>
        <w:szCs w:val="24"/>
        <w:lang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490147" wp14:editId="10490148">
              <wp:simplePos x="0" y="0"/>
              <wp:positionH relativeFrom="leftMargin">
                <wp:posOffset>381000</wp:posOffset>
              </wp:positionH>
              <wp:positionV relativeFrom="paragraph">
                <wp:posOffset>-117475</wp:posOffset>
              </wp:positionV>
              <wp:extent cx="171450" cy="10677525"/>
              <wp:effectExtent l="0" t="0" r="0" b="952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10677525"/>
                      </a:xfrm>
                      <a:prstGeom prst="rect">
                        <a:avLst/>
                      </a:prstGeom>
                      <a:gradFill>
                        <a:gsLst>
                          <a:gs pos="50000">
                            <a:schemeClr val="bg1"/>
                          </a:gs>
                          <a:gs pos="0">
                            <a:srgbClr val="EE7F31"/>
                          </a:gs>
                          <a:gs pos="100000">
                            <a:srgbClr val="00CDC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C2508A" id="Rectangle 6" o:spid="_x0000_s1026" style="position:absolute;margin-left:30pt;margin-top:-9.25pt;width:13.5pt;height:8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" fillcolor="#ee7f31" stroked="f" strokeweight="1pt">
              <v:fill color2="#00cdcf" colors="0 #ee7f31;.5 white;1 #00cdcf" focus="100%" type="gradient"/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9013F" w14:textId="77777777" w:rsidR="00FA0DEC" w:rsidRDefault="00FA0D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0F2D"/>
    <w:multiLevelType w:val="hybridMultilevel"/>
    <w:tmpl w:val="4E94E096"/>
    <w:lvl w:ilvl="0" w:tplc="A814958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E4D96"/>
    <w:multiLevelType w:val="multilevel"/>
    <w:tmpl w:val="8F40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1219E"/>
    <w:multiLevelType w:val="multilevel"/>
    <w:tmpl w:val="D528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9A"/>
    <w:rsid w:val="000166AD"/>
    <w:rsid w:val="00096389"/>
    <w:rsid w:val="000A021D"/>
    <w:rsid w:val="000D4A4F"/>
    <w:rsid w:val="000F7F48"/>
    <w:rsid w:val="00147E9A"/>
    <w:rsid w:val="00194865"/>
    <w:rsid w:val="001C699D"/>
    <w:rsid w:val="001D15EF"/>
    <w:rsid w:val="001E6BA0"/>
    <w:rsid w:val="00216782"/>
    <w:rsid w:val="002338F2"/>
    <w:rsid w:val="002941CA"/>
    <w:rsid w:val="002C1B71"/>
    <w:rsid w:val="002C3DF2"/>
    <w:rsid w:val="003238D5"/>
    <w:rsid w:val="00383E8C"/>
    <w:rsid w:val="00391CF4"/>
    <w:rsid w:val="003C6C6E"/>
    <w:rsid w:val="003F4FA4"/>
    <w:rsid w:val="0047561A"/>
    <w:rsid w:val="0047629F"/>
    <w:rsid w:val="00482098"/>
    <w:rsid w:val="00482329"/>
    <w:rsid w:val="004B118B"/>
    <w:rsid w:val="004C79DB"/>
    <w:rsid w:val="00515BF7"/>
    <w:rsid w:val="005510E7"/>
    <w:rsid w:val="005961A6"/>
    <w:rsid w:val="00597D2C"/>
    <w:rsid w:val="005B5027"/>
    <w:rsid w:val="005E06D9"/>
    <w:rsid w:val="006206D2"/>
    <w:rsid w:val="00631A9F"/>
    <w:rsid w:val="00640589"/>
    <w:rsid w:val="00641884"/>
    <w:rsid w:val="00686E69"/>
    <w:rsid w:val="006A6000"/>
    <w:rsid w:val="006B32EE"/>
    <w:rsid w:val="006D26AD"/>
    <w:rsid w:val="006E5317"/>
    <w:rsid w:val="007468D1"/>
    <w:rsid w:val="007D566F"/>
    <w:rsid w:val="00847776"/>
    <w:rsid w:val="00891AA8"/>
    <w:rsid w:val="008F2CB3"/>
    <w:rsid w:val="008F7B1E"/>
    <w:rsid w:val="009150D2"/>
    <w:rsid w:val="009432DD"/>
    <w:rsid w:val="00943315"/>
    <w:rsid w:val="00955F21"/>
    <w:rsid w:val="009D1AE1"/>
    <w:rsid w:val="00A151E3"/>
    <w:rsid w:val="00AA74CA"/>
    <w:rsid w:val="00AB64AA"/>
    <w:rsid w:val="00AC0A7B"/>
    <w:rsid w:val="00AD2023"/>
    <w:rsid w:val="00AF1C30"/>
    <w:rsid w:val="00AF799A"/>
    <w:rsid w:val="00BE3E5D"/>
    <w:rsid w:val="00CA491A"/>
    <w:rsid w:val="00D86094"/>
    <w:rsid w:val="00D9247E"/>
    <w:rsid w:val="00DB2BD2"/>
    <w:rsid w:val="00EB78EE"/>
    <w:rsid w:val="00F51897"/>
    <w:rsid w:val="00F80250"/>
    <w:rsid w:val="00FA0DEC"/>
    <w:rsid w:val="00FB4F34"/>
    <w:rsid w:val="00FC430C"/>
    <w:rsid w:val="00FF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104900B4"/>
  <w15:docId w15:val="{C3EEBC6A-D2B5-40D9-BE59-68229AFF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094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A7B"/>
    <w:pPr>
      <w:jc w:val="center"/>
      <w:outlineLvl w:val="0"/>
    </w:pPr>
    <w:rPr>
      <w:b/>
      <w:color w:val="000000" w:themeColor="text1"/>
      <w:sz w:val="152"/>
      <w:szCs w:val="1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6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C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B1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B1E"/>
  </w:style>
  <w:style w:type="paragraph" w:styleId="Footer">
    <w:name w:val="footer"/>
    <w:basedOn w:val="Normal"/>
    <w:link w:val="FooterChar"/>
    <w:uiPriority w:val="99"/>
    <w:unhideWhenUsed/>
    <w:rsid w:val="008F7B1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B1E"/>
  </w:style>
  <w:style w:type="paragraph" w:styleId="BalloonText">
    <w:name w:val="Balloon Text"/>
    <w:basedOn w:val="Normal"/>
    <w:link w:val="BalloonTextChar"/>
    <w:uiPriority w:val="99"/>
    <w:semiHidden/>
    <w:unhideWhenUsed/>
    <w:rsid w:val="005510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0E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7E9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C0A7B"/>
    <w:rPr>
      <w:rFonts w:ascii="Arial" w:hAnsi="Arial" w:cs="Arial"/>
      <w:b/>
      <w:color w:val="000000" w:themeColor="text1"/>
      <w:sz w:val="152"/>
      <w:szCs w:val="152"/>
    </w:rPr>
  </w:style>
  <w:style w:type="character" w:styleId="Hyperlink">
    <w:name w:val="Hyperlink"/>
    <w:basedOn w:val="DefaultParagraphFont"/>
    <w:uiPriority w:val="99"/>
    <w:unhideWhenUsed/>
    <w:rsid w:val="00AF799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56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2C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8F2CB3"/>
    <w:pPr>
      <w:spacing w:after="0" w:line="240" w:lineRule="auto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uiPriority w:val="39"/>
    <w:rsid w:val="006D2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odekinderen.n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odekinderen.n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uisstijl%20Toolkit\Subtiel_NL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168CE-978D-4F4C-AB81-C39880056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Subtiel_NL.dotm</Template>
  <TotalTime>36</TotalTime>
  <Pages>4</Pages>
  <Words>74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Hanzehogeschool Groningen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h.h.faber@pl.hanze.nl</dc:creator>
  <cp:lastModifiedBy>Faber HH, Hylke</cp:lastModifiedBy>
  <cp:revision>31</cp:revision>
  <dcterms:created xsi:type="dcterms:W3CDTF">2016-02-08T12:27:00Z</dcterms:created>
  <dcterms:modified xsi:type="dcterms:W3CDTF">2016-12-16T09:12:00Z</dcterms:modified>
</cp:coreProperties>
</file>