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93B97" w14:textId="77777777" w:rsidR="00AB00AB" w:rsidRPr="00AB00AB" w:rsidRDefault="00143865" w:rsidP="00AB00AB">
      <w:pPr>
        <w:spacing w:after="200"/>
        <w:rPr>
          <w:rFonts w:ascii="Trinite Roman Wide" w:eastAsia="MS Mincho" w:hAnsi="Trinite Roman Wide" w:cs="Times New Roman"/>
          <w:b/>
          <w:sz w:val="24"/>
          <w:szCs w:val="24"/>
          <w:lang w:eastAsia="ja-JP"/>
        </w:rPr>
      </w:pPr>
      <w:r w:rsidRPr="002F57E2">
        <w:rPr>
          <w:rFonts w:ascii="Trinite Roman Wide" w:hAnsi="Trinite Roman Wide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93B9F" wp14:editId="58993BA0">
                <wp:simplePos x="0" y="0"/>
                <wp:positionH relativeFrom="margin">
                  <wp:align>right</wp:align>
                </wp:positionH>
                <wp:positionV relativeFrom="paragraph">
                  <wp:posOffset>2610485</wp:posOffset>
                </wp:positionV>
                <wp:extent cx="3107055" cy="933450"/>
                <wp:effectExtent l="0" t="0" r="17145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05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93BBB" w14:textId="77777777" w:rsidR="002F57E2" w:rsidRPr="00EE30B4" w:rsidRDefault="002F57E2" w:rsidP="002F57E2">
                            <w:pPr>
                              <w:jc w:val="right"/>
                              <w:rPr>
                                <w:sz w:val="52"/>
                                <w:szCs w:val="28"/>
                              </w:rPr>
                            </w:pPr>
                            <w:r w:rsidRPr="00EE30B4">
                              <w:rPr>
                                <w:sz w:val="52"/>
                                <w:szCs w:val="28"/>
                              </w:rPr>
                              <w:t>antwoordblad</w:t>
                            </w:r>
                          </w:p>
                          <w:p w14:paraId="58993BBC" w14:textId="77777777" w:rsidR="002F57E2" w:rsidRPr="00EE30B4" w:rsidRDefault="002F57E2" w:rsidP="002F57E2">
                            <w:pPr>
                              <w:jc w:val="right"/>
                              <w:rPr>
                                <w:sz w:val="52"/>
                                <w:szCs w:val="28"/>
                              </w:rPr>
                            </w:pPr>
                            <w:r w:rsidRPr="00EE30B4">
                              <w:rPr>
                                <w:sz w:val="52"/>
                                <w:szCs w:val="28"/>
                              </w:rPr>
                              <w:t>herhaling</w:t>
                            </w:r>
                            <w:r w:rsidR="00143865" w:rsidRPr="00EE30B4">
                              <w:rPr>
                                <w:sz w:val="52"/>
                                <w:szCs w:val="28"/>
                              </w:rPr>
                              <w:t>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93B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3.45pt;margin-top:205.55pt;width:244.65pt;height:73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" strokecolor="white [3212]">
                <v:textbox>
                  <w:txbxContent>
                    <w:p w14:paraId="58993BBB" w14:textId="77777777" w:rsidR="002F57E2" w:rsidRPr="00EE30B4" w:rsidRDefault="002F57E2" w:rsidP="002F57E2">
                      <w:pPr>
                        <w:jc w:val="right"/>
                        <w:rPr>
                          <w:sz w:val="52"/>
                          <w:szCs w:val="28"/>
                        </w:rPr>
                      </w:pPr>
                      <w:r w:rsidRPr="00EE30B4">
                        <w:rPr>
                          <w:sz w:val="52"/>
                          <w:szCs w:val="28"/>
                        </w:rPr>
                        <w:t>antwoordblad</w:t>
                      </w:r>
                    </w:p>
                    <w:p w14:paraId="58993BBC" w14:textId="77777777" w:rsidR="002F57E2" w:rsidRPr="00EE30B4" w:rsidRDefault="002F57E2" w:rsidP="002F57E2">
                      <w:pPr>
                        <w:jc w:val="right"/>
                        <w:rPr>
                          <w:sz w:val="52"/>
                          <w:szCs w:val="28"/>
                        </w:rPr>
                      </w:pPr>
                      <w:r w:rsidRPr="00EE30B4">
                        <w:rPr>
                          <w:sz w:val="52"/>
                          <w:szCs w:val="28"/>
                        </w:rPr>
                        <w:t>herhaling</w:t>
                      </w:r>
                      <w:r w:rsidR="00143865" w:rsidRPr="00EE30B4">
                        <w:rPr>
                          <w:sz w:val="52"/>
                          <w:szCs w:val="28"/>
                        </w:rPr>
                        <w:t>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561A" w:rsidRPr="006D26AD">
        <w:rPr>
          <w:rFonts w:ascii="Trinite Roman Wide" w:hAnsi="Trinite Roman Wide"/>
          <w:sz w:val="24"/>
          <w:szCs w:val="24"/>
        </w:rPr>
        <w:br w:type="page"/>
      </w:r>
      <w:r w:rsidR="002F57E2" w:rsidRPr="002F57E2">
        <w:rPr>
          <w:rFonts w:ascii="Trinite Roman Wide" w:hAnsi="Trinite Roman Wide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993BA1" wp14:editId="58993BA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53125" cy="135255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93BBD" w14:textId="77777777" w:rsidR="0003686D" w:rsidRPr="00EE30B4" w:rsidRDefault="0003686D" w:rsidP="0003686D">
                            <w:pPr>
                              <w:pStyle w:val="Heading1"/>
                              <w:rPr>
                                <w:sz w:val="72"/>
                                <w:szCs w:val="104"/>
                              </w:rPr>
                            </w:pPr>
                            <w:r w:rsidRPr="00EE30B4">
                              <w:rPr>
                                <w:sz w:val="72"/>
                                <w:szCs w:val="104"/>
                              </w:rPr>
                              <w:t>Kennismaking met</w:t>
                            </w:r>
                            <w:r w:rsidRPr="00EE30B4">
                              <w:rPr>
                                <w:sz w:val="72"/>
                                <w:szCs w:val="104"/>
                              </w:rPr>
                              <w:br/>
                              <w:t>programmeren</w:t>
                            </w:r>
                          </w:p>
                          <w:p w14:paraId="58993BBE" w14:textId="77777777" w:rsidR="002F57E2" w:rsidRPr="00EE30B4" w:rsidRDefault="002F57E2" w:rsidP="002F57E2">
                            <w:pPr>
                              <w:pStyle w:val="Heading1"/>
                              <w:rPr>
                                <w:sz w:val="72"/>
                                <w:szCs w:val="10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93BA1" id="_x0000_s1027" type="#_x0000_t202" style="position:absolute;margin-left:0;margin-top:-.05pt;width:468.75pt;height:106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" filled="f" stroked="f" strokecolor="black [3213]">
                <v:textbox>
                  <w:txbxContent>
                    <w:p w14:paraId="58993BBD" w14:textId="77777777" w:rsidR="0003686D" w:rsidRPr="00EE30B4" w:rsidRDefault="0003686D" w:rsidP="0003686D">
                      <w:pPr>
                        <w:pStyle w:val="Heading1"/>
                        <w:rPr>
                          <w:sz w:val="72"/>
                          <w:szCs w:val="104"/>
                        </w:rPr>
                      </w:pPr>
                      <w:r w:rsidRPr="00EE30B4">
                        <w:rPr>
                          <w:sz w:val="72"/>
                          <w:szCs w:val="104"/>
                        </w:rPr>
                        <w:t>Kennismaking met</w:t>
                      </w:r>
                      <w:r w:rsidRPr="00EE30B4">
                        <w:rPr>
                          <w:sz w:val="72"/>
                          <w:szCs w:val="104"/>
                        </w:rPr>
                        <w:br/>
                        <w:t>programmeren</w:t>
                      </w:r>
                    </w:p>
                    <w:p w14:paraId="58993BBE" w14:textId="77777777" w:rsidR="002F57E2" w:rsidRPr="00EE30B4" w:rsidRDefault="002F57E2" w:rsidP="002F57E2">
                      <w:pPr>
                        <w:pStyle w:val="Heading1"/>
                        <w:rPr>
                          <w:sz w:val="72"/>
                          <w:szCs w:val="10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57E2" w:rsidRPr="002F57E2">
        <w:rPr>
          <w:rFonts w:ascii="Trinite Roman Wide" w:hAnsi="Trinite Roman Wide"/>
          <w:noProof/>
          <w:sz w:val="24"/>
          <w:szCs w:val="24"/>
          <w:lang w:eastAsia="nl-N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8993BA3" wp14:editId="58993BA4">
                <wp:simplePos x="0" y="0"/>
                <wp:positionH relativeFrom="column">
                  <wp:posOffset>3810</wp:posOffset>
                </wp:positionH>
                <wp:positionV relativeFrom="paragraph">
                  <wp:posOffset>6658610</wp:posOffset>
                </wp:positionV>
                <wp:extent cx="6087361" cy="996950"/>
                <wp:effectExtent l="0" t="0" r="2794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361" cy="996950"/>
                          <a:chOff x="0" y="0"/>
                          <a:chExt cx="6087361" cy="996950"/>
                        </a:xfrm>
                      </wpg:grpSpPr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87361" cy="467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993BBF" w14:textId="77777777" w:rsidR="002F57E2" w:rsidRPr="00EE30B4" w:rsidRDefault="002F57E2" w:rsidP="002F57E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</w:pPr>
                              <w:r w:rsidRPr="00EE30B4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Project van de Pedagogische Academie, Hanzehogeschool Groningen en Groningen Programmeert in samenwerking met: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4375" y="590550"/>
                            <a:ext cx="2496185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95675" y="457200"/>
                            <a:ext cx="1895475" cy="539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993BA3" id="Group 3" o:spid="_x0000_s1028" style="position:absolute;margin-left:.3pt;margin-top:524.3pt;width:479.3pt;height:78.5pt;z-index:251664384" coordsize="60873,996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">
                <v:shape id="_x0000_s1029" type="#_x0000_t202" style="position:absolute;width:60873;height:4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" strokecolor="white [3212]">
                  <v:textbox>
                    <w:txbxContent>
                      <w:p w14:paraId="58993BBF" w14:textId="77777777" w:rsidR="002F57E2" w:rsidRPr="00EE30B4" w:rsidRDefault="002F57E2" w:rsidP="002F57E2">
                        <w:pPr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EE30B4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Project van de Pedagogische Academie, Hanzehogeschool Groningen en Groningen Programmeert in samenwerking met: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30" type="#_x0000_t75" style="position:absolute;left:7143;top:5905;width:24962;height:4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">
                  <v:imagedata r:id="rId10" o:title=""/>
                  <v:path arrowok="t"/>
                </v:shape>
                <v:shape id="Picture 55" o:spid="_x0000_s1031" type="#_x0000_t75" style="position:absolute;left:34956;top:4572;width:18955;height: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">
                  <v:imagedata r:id="rId11" o:title=""/>
                  <v:path arrowok="t"/>
                </v:shape>
              </v:group>
            </w:pict>
          </mc:Fallback>
        </mc:AlternateContent>
      </w:r>
    </w:p>
    <w:p w14:paraId="58993B98" w14:textId="77777777" w:rsidR="007451A5" w:rsidRPr="00EE30B4" w:rsidRDefault="00D17E3F" w:rsidP="00D17E3F">
      <w:pPr>
        <w:rPr>
          <w:rFonts w:ascii="Times New Roman" w:eastAsia="Times New Roman" w:hAnsi="Times New Roman" w:cs="Times New Roman"/>
          <w:color w:val="000000"/>
          <w:sz w:val="40"/>
          <w:szCs w:val="40"/>
          <w:lang w:eastAsia="nl-NL"/>
        </w:rPr>
      </w:pPr>
      <w:r w:rsidRPr="00EE30B4">
        <w:rPr>
          <w:rFonts w:ascii="Times New Roman" w:eastAsia="Times New Roman" w:hAnsi="Times New Roman" w:cs="Times New Roman"/>
          <w:color w:val="000000"/>
          <w:sz w:val="40"/>
          <w:szCs w:val="40"/>
          <w:lang w:eastAsia="nl-NL"/>
        </w:rPr>
        <w:lastRenderedPageBreak/>
        <w:t>Opdracht 1</w:t>
      </w:r>
    </w:p>
    <w:p w14:paraId="58993B99" w14:textId="77777777" w:rsidR="00D17E3F" w:rsidRPr="00EE30B4" w:rsidRDefault="00D17E3F" w:rsidP="00D17E3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EE30B4">
        <w:rPr>
          <w:rFonts w:ascii="Times New Roman" w:eastAsia="Times New Roman" w:hAnsi="Times New Roman" w:cs="Times New Roman"/>
          <w:noProof/>
          <w:color w:val="000000"/>
          <w:sz w:val="40"/>
          <w:szCs w:val="40"/>
          <w:lang w:eastAsia="nl-NL"/>
        </w:rPr>
        <w:drawing>
          <wp:inline distT="0" distB="0" distL="0" distR="0" wp14:anchorId="58993BA5" wp14:editId="58993BA6">
            <wp:extent cx="3682365" cy="3670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993B9A" w14:textId="77777777" w:rsidR="00176E99" w:rsidRPr="00EE30B4" w:rsidRDefault="00176E99" w:rsidP="00D17E3F">
      <w:pPr>
        <w:rPr>
          <w:rFonts w:ascii="Times New Roman" w:eastAsia="Times New Roman" w:hAnsi="Times New Roman" w:cs="Times New Roman"/>
          <w:color w:val="000000"/>
          <w:sz w:val="40"/>
          <w:szCs w:val="40"/>
          <w:lang w:eastAsia="nl-NL"/>
        </w:rPr>
      </w:pPr>
    </w:p>
    <w:p w14:paraId="58993B9B" w14:textId="77777777" w:rsidR="00176E99" w:rsidRPr="00EE30B4" w:rsidRDefault="00176E99" w:rsidP="00D17E3F">
      <w:pPr>
        <w:rPr>
          <w:rFonts w:ascii="Times New Roman" w:eastAsia="Times New Roman" w:hAnsi="Times New Roman" w:cs="Times New Roman"/>
          <w:color w:val="000000"/>
          <w:sz w:val="40"/>
          <w:szCs w:val="40"/>
          <w:lang w:eastAsia="nl-NL"/>
        </w:rPr>
      </w:pPr>
    </w:p>
    <w:p w14:paraId="58993B9C" w14:textId="77777777" w:rsidR="00D17E3F" w:rsidRPr="00EE30B4" w:rsidRDefault="00D17E3F" w:rsidP="00D17E3F">
      <w:pPr>
        <w:rPr>
          <w:rFonts w:ascii="Times New Roman" w:eastAsia="Times New Roman" w:hAnsi="Times New Roman" w:cs="Times New Roman"/>
          <w:color w:val="000000"/>
          <w:sz w:val="40"/>
          <w:szCs w:val="40"/>
          <w:lang w:eastAsia="nl-NL"/>
        </w:rPr>
      </w:pPr>
      <w:r w:rsidRPr="00EE30B4">
        <w:rPr>
          <w:rFonts w:ascii="Times New Roman" w:eastAsia="Times New Roman" w:hAnsi="Times New Roman" w:cs="Times New Roman"/>
          <w:color w:val="000000"/>
          <w:sz w:val="40"/>
          <w:szCs w:val="40"/>
          <w:lang w:eastAsia="nl-NL"/>
        </w:rPr>
        <w:t>Opdracht 2</w:t>
      </w:r>
    </w:p>
    <w:p w14:paraId="58993B9D" w14:textId="77777777" w:rsidR="00D17E3F" w:rsidRPr="00D17E3F" w:rsidRDefault="00D17E3F" w:rsidP="00D17E3F">
      <w:pPr>
        <w:rPr>
          <w:rFonts w:ascii="TriniteNo2" w:eastAsia="Times New Roman" w:hAnsi="TriniteNo2"/>
          <w:color w:val="000000"/>
          <w:sz w:val="24"/>
          <w:szCs w:val="24"/>
          <w:lang w:eastAsia="nl-NL"/>
        </w:rPr>
      </w:pPr>
    </w:p>
    <w:bookmarkStart w:id="0" w:name="_GoBack"/>
    <w:bookmarkEnd w:id="0"/>
    <w:p w14:paraId="58993B9E" w14:textId="77777777" w:rsidR="00D17E3F" w:rsidRPr="00D17E3F" w:rsidRDefault="006450A7" w:rsidP="00D17E3F">
      <w:pPr>
        <w:rPr>
          <w:rFonts w:ascii="TriniteNo2" w:eastAsia="Times New Roman" w:hAnsi="TriniteNo2"/>
          <w:color w:val="000000"/>
          <w:sz w:val="24"/>
          <w:szCs w:val="24"/>
          <w:lang w:eastAsia="nl-NL"/>
        </w:rPr>
      </w:pPr>
      <w:r w:rsidRPr="002F0CFC">
        <w:rPr>
          <w:rFonts w:ascii="TriniteNo2" w:hAnsi="TriniteNo2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993BA7" wp14:editId="58993BA8">
                <wp:simplePos x="0" y="0"/>
                <wp:positionH relativeFrom="margin">
                  <wp:posOffset>3175</wp:posOffset>
                </wp:positionH>
                <wp:positionV relativeFrom="paragraph">
                  <wp:posOffset>22860</wp:posOffset>
                </wp:positionV>
                <wp:extent cx="2940685" cy="1480185"/>
                <wp:effectExtent l="19050" t="19050" r="12065" b="24765"/>
                <wp:wrapTight wrapText="bothSides">
                  <wp:wrapPolygon edited="0">
                    <wp:start x="840" y="-278"/>
                    <wp:lineTo x="-140" y="-278"/>
                    <wp:lineTo x="-140" y="20015"/>
                    <wp:lineTo x="700" y="21683"/>
                    <wp:lineTo x="20709" y="21683"/>
                    <wp:lineTo x="20989" y="21683"/>
                    <wp:lineTo x="21549" y="18903"/>
                    <wp:lineTo x="21549" y="2224"/>
                    <wp:lineTo x="21129" y="278"/>
                    <wp:lineTo x="20569" y="-278"/>
                    <wp:lineTo x="840" y="-278"/>
                  </wp:wrapPolygon>
                </wp:wrapTight>
                <wp:docPr id="44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685" cy="14801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93BC0" w14:textId="77777777" w:rsidR="006450A7" w:rsidRDefault="006450A7" w:rsidP="006450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2"/>
                              </w:rPr>
                              <w:t>herhaal x van 0 t/m 6</w:t>
                            </w:r>
                          </w:p>
                          <w:p w14:paraId="58993BC1" w14:textId="77777777" w:rsidR="006450A7" w:rsidRPr="006450A7" w:rsidRDefault="006450A7" w:rsidP="006450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2"/>
                              </w:rPr>
                              <w:t xml:space="preserve">   teken-lijn-van-2-naar-x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AAA87" id="Rounded Rectangle 15" o:spid="_x0000_s1033" style="position:absolute;margin-left:.25pt;margin-top:1.8pt;width:231.55pt;height:116.5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" fillcolor="white [3212]" strokecolor="#393737 [814]" strokeweight="3pt">
                <v:stroke joinstyle="miter"/>
                <v:textbox>
                  <w:txbxContent>
                    <w:p w:rsidR="006450A7" w:rsidRDefault="006450A7" w:rsidP="006450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2"/>
                        </w:rPr>
                        <w:t>herhaal x van 0 t/m 6</w:t>
                      </w:r>
                    </w:p>
                    <w:p w:rsidR="006450A7" w:rsidRPr="006450A7" w:rsidRDefault="006450A7" w:rsidP="006450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2"/>
                        </w:rPr>
                        <w:t xml:space="preserve">   teken-lijn-van-2-naar-x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sectPr w:rsidR="00D17E3F" w:rsidRPr="00D17E3F" w:rsidSect="009432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3629" w:right="1134" w:bottom="1134" w:left="1134" w:header="170" w:footer="170" w:gutter="0"/>
      <w:paperSrc w:first="27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93BAB" w14:textId="77777777" w:rsidR="00216782" w:rsidRDefault="00216782" w:rsidP="00D86094">
      <w:r>
        <w:separator/>
      </w:r>
    </w:p>
  </w:endnote>
  <w:endnote w:type="continuationSeparator" w:id="0">
    <w:p w14:paraId="58993BAC" w14:textId="77777777" w:rsidR="00216782" w:rsidRDefault="00216782" w:rsidP="00D8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inite Roman Wide">
    <w:altName w:val="Microsoft YaHei"/>
    <w:panose1 w:val="020B0500000000000000"/>
    <w:charset w:val="00"/>
    <w:family w:val="swiss"/>
    <w:pitch w:val="variable"/>
    <w:sig w:usb0="800000A7" w:usb1="00000000" w:usb2="00000000" w:usb3="00000000" w:csb0="0000000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initeNo2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93BAF" w14:textId="77777777" w:rsidR="00791958" w:rsidRDefault="007919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93BB0" w14:textId="77777777" w:rsidR="00791958" w:rsidRDefault="007919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93BB2" w14:textId="77777777" w:rsidR="00791958" w:rsidRDefault="00791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93BA9" w14:textId="77777777" w:rsidR="00216782" w:rsidRDefault="00216782" w:rsidP="00D86094">
      <w:r>
        <w:separator/>
      </w:r>
    </w:p>
  </w:footnote>
  <w:footnote w:type="continuationSeparator" w:id="0">
    <w:p w14:paraId="58993BAA" w14:textId="77777777" w:rsidR="00216782" w:rsidRDefault="00216782" w:rsidP="00D86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93BAD" w14:textId="77777777" w:rsidR="00791958" w:rsidRDefault="007919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93BAE" w14:textId="77777777" w:rsidR="00216782" w:rsidRDefault="00791958" w:rsidP="00D86094">
    <w:pPr>
      <w:pStyle w:val="Header"/>
    </w:pPr>
    <w:r w:rsidRPr="003E4A34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993BB3" wp14:editId="58993BB4">
              <wp:simplePos x="0" y="0"/>
              <wp:positionH relativeFrom="leftMargin">
                <wp:posOffset>7012305</wp:posOffset>
              </wp:positionH>
              <wp:positionV relativeFrom="paragraph">
                <wp:posOffset>-118745</wp:posOffset>
              </wp:positionV>
              <wp:extent cx="171450" cy="10677525"/>
              <wp:effectExtent l="0" t="0" r="0" b="952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0677525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bg1"/>
                          </a:gs>
                          <a:gs pos="0">
                            <a:srgbClr val="EE7F31"/>
                          </a:gs>
                          <a:gs pos="100000">
                            <a:srgbClr val="00CDC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6AE62A" id="Rectangle 10" o:spid="_x0000_s1026" style="position:absolute;margin-left:552.15pt;margin-top:-9.35pt;width:13.5pt;height:840.7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" fillcolor="#ee7f31" stroked="f" strokeweight="1pt">
              <v:fill color2="#00cdcf" colors="0 #ee7f31;.5 white;1 #00cdcf" focus="100%" type="gradient"/>
              <w10:wrap anchorx="margin"/>
            </v:rect>
          </w:pict>
        </mc:Fallback>
      </mc:AlternateContent>
    </w:r>
    <w:r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58993BB5" wp14:editId="58993BB6">
          <wp:simplePos x="0" y="0"/>
          <wp:positionH relativeFrom="margin">
            <wp:posOffset>127635</wp:posOffset>
          </wp:positionH>
          <wp:positionV relativeFrom="page">
            <wp:posOffset>342900</wp:posOffset>
          </wp:positionV>
          <wp:extent cx="1743075" cy="47180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4718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58993BB7" wp14:editId="58993BB8">
          <wp:simplePos x="0" y="0"/>
          <wp:positionH relativeFrom="page">
            <wp:posOffset>4733925</wp:posOffset>
          </wp:positionH>
          <wp:positionV relativeFrom="page">
            <wp:posOffset>382905</wp:posOffset>
          </wp:positionV>
          <wp:extent cx="1980565" cy="424815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0565" cy="424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inite Roman Wide" w:hAnsi="Trinite Roman Wide"/>
        <w:noProof/>
        <w:sz w:val="24"/>
        <w:szCs w:val="24"/>
        <w:lang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993BB9" wp14:editId="58993BBA">
              <wp:simplePos x="0" y="0"/>
              <wp:positionH relativeFrom="leftMargin">
                <wp:posOffset>381000</wp:posOffset>
              </wp:positionH>
              <wp:positionV relativeFrom="paragraph">
                <wp:posOffset>-117475</wp:posOffset>
              </wp:positionV>
              <wp:extent cx="171450" cy="1067752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0677525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bg1"/>
                          </a:gs>
                          <a:gs pos="0">
                            <a:srgbClr val="EE7F31"/>
                          </a:gs>
                          <a:gs pos="100000">
                            <a:srgbClr val="00CDC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C84B5C" id="Rectangle 5" o:spid="_x0000_s1026" style="position:absolute;margin-left:30pt;margin-top:-9.25pt;width:13.5pt;height:8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" fillcolor="#ee7f31" stroked="f" strokeweight="1pt">
              <v:fill color2="#00cdcf" colors="0 #ee7f31;.5 white;1 #00cdcf" focus="100%" type="gradient"/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93BB1" w14:textId="77777777" w:rsidR="00791958" w:rsidRDefault="007919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E4D96"/>
    <w:multiLevelType w:val="multilevel"/>
    <w:tmpl w:val="8F40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1219E"/>
    <w:multiLevelType w:val="multilevel"/>
    <w:tmpl w:val="D528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E38BD"/>
    <w:multiLevelType w:val="hybridMultilevel"/>
    <w:tmpl w:val="F9641F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9A"/>
    <w:rsid w:val="0003686D"/>
    <w:rsid w:val="000A021D"/>
    <w:rsid w:val="00112652"/>
    <w:rsid w:val="00143865"/>
    <w:rsid w:val="00147E9A"/>
    <w:rsid w:val="00176E99"/>
    <w:rsid w:val="00194865"/>
    <w:rsid w:val="001C699D"/>
    <w:rsid w:val="001D15EF"/>
    <w:rsid w:val="001E6BA0"/>
    <w:rsid w:val="00216782"/>
    <w:rsid w:val="002338F2"/>
    <w:rsid w:val="002941CA"/>
    <w:rsid w:val="002C1B71"/>
    <w:rsid w:val="002F57E2"/>
    <w:rsid w:val="00383E8C"/>
    <w:rsid w:val="00391CF4"/>
    <w:rsid w:val="003C6C6E"/>
    <w:rsid w:val="003F4FA4"/>
    <w:rsid w:val="0047561A"/>
    <w:rsid w:val="0047629F"/>
    <w:rsid w:val="00482098"/>
    <w:rsid w:val="00482329"/>
    <w:rsid w:val="004A57C7"/>
    <w:rsid w:val="004B118B"/>
    <w:rsid w:val="004C79DB"/>
    <w:rsid w:val="005510E7"/>
    <w:rsid w:val="005B0003"/>
    <w:rsid w:val="005B5027"/>
    <w:rsid w:val="005E06D9"/>
    <w:rsid w:val="005F47FA"/>
    <w:rsid w:val="00631A9F"/>
    <w:rsid w:val="00640589"/>
    <w:rsid w:val="00641884"/>
    <w:rsid w:val="006450A7"/>
    <w:rsid w:val="00692527"/>
    <w:rsid w:val="006D26AD"/>
    <w:rsid w:val="006E5317"/>
    <w:rsid w:val="007451A5"/>
    <w:rsid w:val="007468D1"/>
    <w:rsid w:val="00791958"/>
    <w:rsid w:val="007D566F"/>
    <w:rsid w:val="00847776"/>
    <w:rsid w:val="00891AA8"/>
    <w:rsid w:val="008A3951"/>
    <w:rsid w:val="008F2CB3"/>
    <w:rsid w:val="008F7B1E"/>
    <w:rsid w:val="00900608"/>
    <w:rsid w:val="009432DD"/>
    <w:rsid w:val="00943315"/>
    <w:rsid w:val="00955F21"/>
    <w:rsid w:val="00965990"/>
    <w:rsid w:val="009D1AE1"/>
    <w:rsid w:val="00A151E3"/>
    <w:rsid w:val="00AA74CA"/>
    <w:rsid w:val="00AB00AB"/>
    <w:rsid w:val="00AB64AA"/>
    <w:rsid w:val="00AC0A7B"/>
    <w:rsid w:val="00AF1C30"/>
    <w:rsid w:val="00AF799A"/>
    <w:rsid w:val="00BE3E5D"/>
    <w:rsid w:val="00C537E6"/>
    <w:rsid w:val="00CA491A"/>
    <w:rsid w:val="00CE2C05"/>
    <w:rsid w:val="00D17E3F"/>
    <w:rsid w:val="00D86094"/>
    <w:rsid w:val="00DB2BD2"/>
    <w:rsid w:val="00EE30B4"/>
    <w:rsid w:val="00F72037"/>
    <w:rsid w:val="00F80250"/>
    <w:rsid w:val="00FB4F34"/>
    <w:rsid w:val="00FB5D30"/>
    <w:rsid w:val="00FF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58993B97"/>
  <w15:docId w15:val="{C3EEBC6A-D2B5-40D9-BE59-68229AFF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094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A7B"/>
    <w:pPr>
      <w:jc w:val="center"/>
      <w:outlineLvl w:val="0"/>
    </w:pPr>
    <w:rPr>
      <w:b/>
      <w:color w:val="000000" w:themeColor="text1"/>
      <w:sz w:val="152"/>
      <w:szCs w:val="1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6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C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B1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B1E"/>
  </w:style>
  <w:style w:type="paragraph" w:styleId="Footer">
    <w:name w:val="footer"/>
    <w:basedOn w:val="Normal"/>
    <w:link w:val="FooterChar"/>
    <w:uiPriority w:val="99"/>
    <w:unhideWhenUsed/>
    <w:rsid w:val="008F7B1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B1E"/>
  </w:style>
  <w:style w:type="paragraph" w:styleId="BalloonText">
    <w:name w:val="Balloon Text"/>
    <w:basedOn w:val="Normal"/>
    <w:link w:val="BalloonTextChar"/>
    <w:uiPriority w:val="99"/>
    <w:semiHidden/>
    <w:unhideWhenUsed/>
    <w:rsid w:val="005510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0E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7E9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C0A7B"/>
    <w:rPr>
      <w:rFonts w:ascii="Arial" w:hAnsi="Arial" w:cs="Arial"/>
      <w:b/>
      <w:color w:val="000000" w:themeColor="text1"/>
      <w:sz w:val="152"/>
      <w:szCs w:val="152"/>
    </w:rPr>
  </w:style>
  <w:style w:type="character" w:styleId="Hyperlink">
    <w:name w:val="Hyperlink"/>
    <w:basedOn w:val="DefaultParagraphFont"/>
    <w:uiPriority w:val="99"/>
    <w:unhideWhenUsed/>
    <w:rsid w:val="00AF799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56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2C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F2CB3"/>
    <w:pPr>
      <w:spacing w:after="0" w:line="240" w:lineRule="auto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uiPriority w:val="59"/>
    <w:rsid w:val="006D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1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50A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9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uisstijl%20Toolkit\Subtiel_NL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01F65-1549-46FA-A57A-B70D3A00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Subtiel_NL.dotm</Template>
  <TotalTime>30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Hanzehogeschool Groningen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h.h.faber@pl.hanze.nl</dc:creator>
  <cp:lastModifiedBy>Faber HH, Hylke</cp:lastModifiedBy>
  <cp:revision>32</cp:revision>
  <dcterms:created xsi:type="dcterms:W3CDTF">2016-02-08T12:27:00Z</dcterms:created>
  <dcterms:modified xsi:type="dcterms:W3CDTF">2016-12-16T09:15:00Z</dcterms:modified>
</cp:coreProperties>
</file>