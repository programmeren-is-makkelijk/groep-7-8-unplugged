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0EC75F" w14:textId="77777777" w:rsidR="0047561A" w:rsidRPr="006D26AD" w:rsidRDefault="00EC4917">
      <w:pPr>
        <w:spacing w:after="160" w:line="259" w:lineRule="auto"/>
        <w:rPr>
          <w:rFonts w:ascii="Trinite Roman Wide" w:hAnsi="Trinite Roman Wide"/>
          <w:sz w:val="24"/>
          <w:szCs w:val="24"/>
        </w:rPr>
      </w:pPr>
      <w:r w:rsidRPr="00EC4917">
        <w:rPr>
          <w:rFonts w:ascii="Trinite Roman Wide" w:hAnsi="Trinite Roman Wide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0EC76D" wp14:editId="490EC76E">
                <wp:simplePos x="0" y="0"/>
                <wp:positionH relativeFrom="margin">
                  <wp:align>right</wp:align>
                </wp:positionH>
                <wp:positionV relativeFrom="paragraph">
                  <wp:posOffset>2610485</wp:posOffset>
                </wp:positionV>
                <wp:extent cx="3107055" cy="952500"/>
                <wp:effectExtent l="0" t="0" r="17145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705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EC791" w14:textId="77777777" w:rsidR="00EC4917" w:rsidRPr="000F38D5" w:rsidRDefault="00EC4917" w:rsidP="00EC4917">
                            <w:pPr>
                              <w:jc w:val="right"/>
                              <w:rPr>
                                <w:sz w:val="52"/>
                                <w:szCs w:val="28"/>
                              </w:rPr>
                            </w:pPr>
                            <w:r w:rsidRPr="000F38D5">
                              <w:rPr>
                                <w:sz w:val="52"/>
                                <w:szCs w:val="28"/>
                              </w:rPr>
                              <w:t>werkblad</w:t>
                            </w:r>
                          </w:p>
                          <w:p w14:paraId="490EC792" w14:textId="77777777" w:rsidR="00EC4917" w:rsidRPr="000F38D5" w:rsidRDefault="00EC4917" w:rsidP="00EC4917">
                            <w:pPr>
                              <w:jc w:val="right"/>
                              <w:rPr>
                                <w:sz w:val="52"/>
                                <w:szCs w:val="28"/>
                              </w:rPr>
                            </w:pPr>
                            <w:r w:rsidRPr="000F38D5">
                              <w:rPr>
                                <w:sz w:val="52"/>
                                <w:szCs w:val="28"/>
                              </w:rPr>
                              <w:t>herhalingen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EC7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3.45pt;margin-top:205.55pt;width:244.65pt;height:7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" strokecolor="white [3212]">
                <v:textbox>
                  <w:txbxContent>
                    <w:p w14:paraId="490EC791" w14:textId="77777777" w:rsidR="00EC4917" w:rsidRPr="000F38D5" w:rsidRDefault="00EC4917" w:rsidP="00EC4917">
                      <w:pPr>
                        <w:jc w:val="right"/>
                        <w:rPr>
                          <w:sz w:val="52"/>
                          <w:szCs w:val="28"/>
                        </w:rPr>
                      </w:pPr>
                      <w:r w:rsidRPr="000F38D5">
                        <w:rPr>
                          <w:sz w:val="52"/>
                          <w:szCs w:val="28"/>
                        </w:rPr>
                        <w:t>werkblad</w:t>
                      </w:r>
                    </w:p>
                    <w:p w14:paraId="490EC792" w14:textId="77777777" w:rsidR="00EC4917" w:rsidRPr="000F38D5" w:rsidRDefault="00EC4917" w:rsidP="00EC4917">
                      <w:pPr>
                        <w:jc w:val="right"/>
                        <w:rPr>
                          <w:sz w:val="52"/>
                          <w:szCs w:val="28"/>
                        </w:rPr>
                      </w:pPr>
                      <w:r w:rsidRPr="000F38D5">
                        <w:rPr>
                          <w:sz w:val="52"/>
                          <w:szCs w:val="28"/>
                        </w:rPr>
                        <w:t>herhalingen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561A" w:rsidRPr="006D26AD">
        <w:rPr>
          <w:rFonts w:ascii="Trinite Roman Wide" w:hAnsi="Trinite Roman Wide"/>
          <w:sz w:val="24"/>
          <w:szCs w:val="24"/>
        </w:rPr>
        <w:br w:type="page"/>
      </w:r>
      <w:r w:rsidRPr="00EC4917">
        <w:rPr>
          <w:rFonts w:ascii="Trinite Roman Wide" w:hAnsi="Trinite Roman Wide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0EC76F" wp14:editId="490EC77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53125" cy="1352550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0EC793" w14:textId="77777777" w:rsidR="00BF774C" w:rsidRDefault="00BF774C" w:rsidP="00BF774C">
                            <w:pPr>
                              <w:pStyle w:val="Heading1"/>
                              <w:rPr>
                                <w:rFonts w:ascii="HelveticaNeueLT Std" w:hAnsi="HelveticaNeueLT Std"/>
                                <w:sz w:val="72"/>
                                <w:szCs w:val="104"/>
                              </w:rPr>
                            </w:pPr>
                            <w:r w:rsidRPr="000F38D5">
                              <w:rPr>
                                <w:sz w:val="72"/>
                                <w:szCs w:val="104"/>
                              </w:rPr>
                              <w:t>Kennismaking</w:t>
                            </w:r>
                            <w:r>
                              <w:rPr>
                                <w:rFonts w:ascii="HelveticaNeueLT Std" w:hAnsi="HelveticaNeueLT Std"/>
                                <w:sz w:val="72"/>
                                <w:szCs w:val="104"/>
                              </w:rPr>
                              <w:t xml:space="preserve"> met</w:t>
                            </w:r>
                            <w:r>
                              <w:rPr>
                                <w:rFonts w:ascii="HelveticaNeueLT Std" w:hAnsi="HelveticaNeueLT Std"/>
                                <w:sz w:val="72"/>
                                <w:szCs w:val="104"/>
                              </w:rPr>
                              <w:br/>
                              <w:t>programmeren</w:t>
                            </w:r>
                          </w:p>
                          <w:p w14:paraId="490EC794" w14:textId="77777777" w:rsidR="00EC4917" w:rsidRPr="003D4BCB" w:rsidRDefault="00EC4917" w:rsidP="00EC4917">
                            <w:pPr>
                              <w:pStyle w:val="Heading1"/>
                              <w:rPr>
                                <w:rFonts w:ascii="HelveticaNeueLT Std" w:hAnsi="HelveticaNeueLT Std"/>
                                <w:sz w:val="72"/>
                                <w:szCs w:val="10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EC76F" id="_x0000_s1027" type="#_x0000_t202" style="position:absolute;margin-left:0;margin-top:-.05pt;width:468.75pt;height:106.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" filled="f" stroked="f" strokecolor="black [3213]">
                <v:textbox>
                  <w:txbxContent>
                    <w:p w14:paraId="490EC793" w14:textId="77777777" w:rsidR="00BF774C" w:rsidRDefault="00BF774C" w:rsidP="00BF774C">
                      <w:pPr>
                        <w:pStyle w:val="Heading1"/>
                        <w:rPr>
                          <w:rFonts w:ascii="HelveticaNeueLT Std" w:hAnsi="HelveticaNeueLT Std"/>
                          <w:sz w:val="72"/>
                          <w:szCs w:val="104"/>
                        </w:rPr>
                      </w:pPr>
                      <w:r w:rsidRPr="000F38D5">
                        <w:rPr>
                          <w:sz w:val="72"/>
                          <w:szCs w:val="104"/>
                        </w:rPr>
                        <w:t>Kennismaking</w:t>
                      </w:r>
                      <w:r>
                        <w:rPr>
                          <w:rFonts w:ascii="HelveticaNeueLT Std" w:hAnsi="HelveticaNeueLT Std"/>
                          <w:sz w:val="72"/>
                          <w:szCs w:val="104"/>
                        </w:rPr>
                        <w:t xml:space="preserve"> met</w:t>
                      </w:r>
                      <w:r>
                        <w:rPr>
                          <w:rFonts w:ascii="HelveticaNeueLT Std" w:hAnsi="HelveticaNeueLT Std"/>
                          <w:sz w:val="72"/>
                          <w:szCs w:val="104"/>
                        </w:rPr>
                        <w:br/>
                        <w:t>programmeren</w:t>
                      </w:r>
                    </w:p>
                    <w:p w14:paraId="490EC794" w14:textId="77777777" w:rsidR="00EC4917" w:rsidRPr="003D4BCB" w:rsidRDefault="00EC4917" w:rsidP="00EC4917">
                      <w:pPr>
                        <w:pStyle w:val="Heading1"/>
                        <w:rPr>
                          <w:rFonts w:ascii="HelveticaNeueLT Std" w:hAnsi="HelveticaNeueLT Std"/>
                          <w:sz w:val="72"/>
                          <w:szCs w:val="10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C4917">
        <w:rPr>
          <w:rFonts w:ascii="Trinite Roman Wide" w:hAnsi="Trinite Roman Wide"/>
          <w:noProof/>
          <w:sz w:val="24"/>
          <w:szCs w:val="24"/>
          <w:lang w:eastAsia="nl-N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90EC771" wp14:editId="490EC772">
                <wp:simplePos x="0" y="0"/>
                <wp:positionH relativeFrom="column">
                  <wp:posOffset>3810</wp:posOffset>
                </wp:positionH>
                <wp:positionV relativeFrom="paragraph">
                  <wp:posOffset>6658610</wp:posOffset>
                </wp:positionV>
                <wp:extent cx="6087361" cy="996950"/>
                <wp:effectExtent l="0" t="0" r="2794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361" cy="996950"/>
                          <a:chOff x="0" y="0"/>
                          <a:chExt cx="6087361" cy="996950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087361" cy="467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0EC795" w14:textId="77777777" w:rsidR="00EC4917" w:rsidRPr="000F38D5" w:rsidRDefault="00EC4917" w:rsidP="00EC4917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F38D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Project van de Pedagogische Academie, Hanzehogeschool Groningen en Groningen Programmeert in samenwerking met: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4375" y="590550"/>
                            <a:ext cx="2496185" cy="400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95675" y="457200"/>
                            <a:ext cx="1895475" cy="539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0EC771" id="Group 1" o:spid="_x0000_s1028" style="position:absolute;margin-left:.3pt;margin-top:524.3pt;width:479.3pt;height:78.5pt;z-index:251684864" coordsize="60873,9969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width:60873;height:4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" strokecolor="white [3212]">
                  <v:textbox>
                    <w:txbxContent>
                      <w:p w14:paraId="490EC795" w14:textId="77777777" w:rsidR="00EC4917" w:rsidRPr="000F38D5" w:rsidRDefault="00EC4917" w:rsidP="00EC491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0F38D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Project van de Pedagogische Academie, Hanzehogeschool Groningen en Groningen Programmeert in samenwerking met: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30" type="#_x0000_t75" style="position:absolute;left:7143;top:5905;width:24962;height:4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">
                  <v:imagedata r:id="rId10" o:title=""/>
                  <v:path arrowok="t"/>
                </v:shape>
                <v:shape id="Picture 4" o:spid="_x0000_s1031" type="#_x0000_t75" style="position:absolute;left:34956;top:4572;width:18955;height:5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">
                  <v:imagedata r:id="rId11" o:title=""/>
                  <v:path arrowok="t"/>
                </v:shape>
              </v:group>
            </w:pict>
          </mc:Fallback>
        </mc:AlternateContent>
      </w:r>
    </w:p>
    <w:p w14:paraId="490EC760" w14:textId="77777777" w:rsidR="00526618" w:rsidRPr="000F38D5" w:rsidRDefault="00526618" w:rsidP="00526618">
      <w:pPr>
        <w:rPr>
          <w:rFonts w:ascii="Times New Roman" w:hAnsi="Times New Roman" w:cs="Times New Roman"/>
          <w:sz w:val="40"/>
          <w:szCs w:val="40"/>
        </w:rPr>
      </w:pPr>
      <w:r w:rsidRPr="000F38D5">
        <w:rPr>
          <w:rFonts w:ascii="Times New Roman" w:hAnsi="Times New Roman" w:cs="Times New Roman"/>
          <w:sz w:val="40"/>
          <w:szCs w:val="40"/>
        </w:rPr>
        <w:lastRenderedPageBreak/>
        <w:t>Opdracht 1</w:t>
      </w:r>
    </w:p>
    <w:p w14:paraId="490EC761" w14:textId="77777777" w:rsidR="00526618" w:rsidRPr="000F38D5" w:rsidRDefault="00526618" w:rsidP="00526618">
      <w:pPr>
        <w:rPr>
          <w:rFonts w:ascii="Times New Roman" w:hAnsi="Times New Roman" w:cs="Times New Roman"/>
          <w:sz w:val="24"/>
          <w:szCs w:val="24"/>
        </w:rPr>
      </w:pPr>
    </w:p>
    <w:p w14:paraId="490EC762" w14:textId="0FD085F7" w:rsidR="002F0CFC" w:rsidRPr="000F38D5" w:rsidRDefault="002F0CFC" w:rsidP="00526618">
      <w:pPr>
        <w:rPr>
          <w:rFonts w:ascii="Times New Roman" w:hAnsi="Times New Roman" w:cs="Times New Roman"/>
          <w:sz w:val="24"/>
          <w:szCs w:val="24"/>
        </w:rPr>
      </w:pPr>
      <w:r w:rsidRPr="000F38D5">
        <w:rPr>
          <w:rFonts w:ascii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90EC773" wp14:editId="490EC774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940685" cy="1637665"/>
                <wp:effectExtent l="0" t="0" r="12065" b="19685"/>
                <wp:wrapTight wrapText="bothSides">
                  <wp:wrapPolygon edited="0">
                    <wp:start x="1119" y="0"/>
                    <wp:lineTo x="0" y="1508"/>
                    <wp:lineTo x="0" y="20352"/>
                    <wp:lineTo x="840" y="21608"/>
                    <wp:lineTo x="979" y="21608"/>
                    <wp:lineTo x="20569" y="21608"/>
                    <wp:lineTo x="20709" y="21608"/>
                    <wp:lineTo x="21549" y="20352"/>
                    <wp:lineTo x="21549" y="1508"/>
                    <wp:lineTo x="20429" y="0"/>
                    <wp:lineTo x="1119" y="0"/>
                  </wp:wrapPolygon>
                </wp:wrapTight>
                <wp:docPr id="33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685" cy="1637732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EC796" w14:textId="77777777" w:rsidR="002F0CFC" w:rsidRPr="00AF2F3B" w:rsidRDefault="002F0CFC" w:rsidP="002F0C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 w:rsidRPr="00AF2F3B">
                              <w:rPr>
                                <w:rFonts w:ascii="Courier New" w:hAnsi="Courier New" w:cs="Courier New"/>
                                <w:color w:val="FFFFFF" w:themeColor="background1"/>
                                <w:kern w:val="24"/>
                                <w:szCs w:val="28"/>
                              </w:rPr>
                              <w:t>herhaal x van 0 t/m 4:</w:t>
                            </w:r>
                          </w:p>
                          <w:p w14:paraId="490EC797" w14:textId="77777777" w:rsidR="002F0CFC" w:rsidRPr="00AF2F3B" w:rsidRDefault="002F0CFC" w:rsidP="002F0C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 w:rsidRPr="00AF2F3B">
                              <w:rPr>
                                <w:rFonts w:ascii="Courier New" w:hAnsi="Courier New" w:cs="Courier New"/>
                                <w:color w:val="FFFFFF" w:themeColor="background1"/>
                                <w:kern w:val="24"/>
                                <w:szCs w:val="28"/>
                              </w:rPr>
                              <w:t xml:space="preserve">   teken-lijn-van-6-naar-x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9D222E" id="Rounded Rectangle 15" o:spid="_x0000_s1033" style="position:absolute;margin-left:180.35pt;margin-top:.75pt;width:231.55pt;height:128.95pt;z-index:-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" fillcolor="#393737 [814]" strokecolor="#393737 [814]" strokeweight=".5pt">
                <v:stroke joinstyle="miter"/>
                <v:textbox>
                  <w:txbxContent>
                    <w:p w:rsidR="002F0CFC" w:rsidRPr="00AF2F3B" w:rsidRDefault="002F0CFC" w:rsidP="002F0C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FFFFFF" w:themeColor="background1"/>
                          <w:sz w:val="22"/>
                        </w:rPr>
                      </w:pPr>
                      <w:r w:rsidRPr="00AF2F3B">
                        <w:rPr>
                          <w:rFonts w:ascii="Courier New" w:hAnsi="Courier New" w:cs="Courier New"/>
                          <w:color w:val="FFFFFF" w:themeColor="background1"/>
                          <w:kern w:val="24"/>
                          <w:szCs w:val="28"/>
                        </w:rPr>
                        <w:t>herhaal x van 0 t/m 4:</w:t>
                      </w:r>
                    </w:p>
                    <w:p w:rsidR="002F0CFC" w:rsidRPr="00AF2F3B" w:rsidRDefault="002F0CFC" w:rsidP="002F0C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FFFFFF" w:themeColor="background1"/>
                          <w:sz w:val="22"/>
                        </w:rPr>
                      </w:pPr>
                      <w:r w:rsidRPr="00AF2F3B">
                        <w:rPr>
                          <w:rFonts w:ascii="Courier New" w:hAnsi="Courier New" w:cs="Courier New"/>
                          <w:color w:val="FFFFFF" w:themeColor="background1"/>
                          <w:kern w:val="24"/>
                          <w:szCs w:val="28"/>
                        </w:rPr>
                        <w:t xml:space="preserve">   teken-lijn-van-6-naar-x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9408F7" w:rsidRPr="000F38D5">
        <w:rPr>
          <w:rFonts w:ascii="Times New Roman" w:hAnsi="Times New Roman" w:cs="Times New Roman"/>
          <w:noProof/>
          <w:sz w:val="24"/>
          <w:szCs w:val="24"/>
          <w:lang w:eastAsia="nl-NL"/>
        </w:rPr>
        <w:t>Teken de tekening volgens het programma dat hiernaast staat.</w:t>
      </w:r>
    </w:p>
    <w:p w14:paraId="490EC763" w14:textId="77777777" w:rsidR="00526618" w:rsidRPr="000F38D5" w:rsidRDefault="00526618">
      <w:pPr>
        <w:spacing w:after="160" w:line="259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0F38D5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nl-NL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90EC775" wp14:editId="490EC776">
                <wp:simplePos x="0" y="0"/>
                <wp:positionH relativeFrom="margin">
                  <wp:posOffset>1054119</wp:posOffset>
                </wp:positionH>
                <wp:positionV relativeFrom="paragraph">
                  <wp:posOffset>1905189</wp:posOffset>
                </wp:positionV>
                <wp:extent cx="4012442" cy="4014436"/>
                <wp:effectExtent l="0" t="0" r="0" b="0"/>
                <wp:wrapNone/>
                <wp:docPr id="1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2442" cy="4014436"/>
                          <a:chOff x="0" y="-43782"/>
                          <a:chExt cx="3677337" cy="3679488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360040" y="297517"/>
                            <a:ext cx="2961779" cy="296177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TextBox 2"/>
                        <wps:cNvSpPr txBox="1"/>
                        <wps:spPr>
                          <a:xfrm>
                            <a:off x="1660690" y="-43782"/>
                            <a:ext cx="360045" cy="3835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0EC798" w14:textId="77777777" w:rsidR="00526618" w:rsidRPr="00377CBD" w:rsidRDefault="00526618" w:rsidP="0052661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8"/>
                                </w:rPr>
                              </w:pPr>
                              <w:r w:rsidRPr="00377CBD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position w:val="-10"/>
                                  <w:sz w:val="28"/>
                                  <w:szCs w:val="40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5" name="TextBox 8"/>
                        <wps:cNvSpPr txBox="1"/>
                        <wps:spPr>
                          <a:xfrm>
                            <a:off x="1660690" y="3252166"/>
                            <a:ext cx="360045" cy="3835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0EC799" w14:textId="77777777" w:rsidR="00526618" w:rsidRPr="00377CBD" w:rsidRDefault="00526618" w:rsidP="0052661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77CBD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position w:val="-10"/>
                                  <w:sz w:val="28"/>
                                  <w:szCs w:val="28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6" name="TextBox 9"/>
                        <wps:cNvSpPr txBox="1"/>
                        <wps:spPr>
                          <a:xfrm>
                            <a:off x="0" y="1626117"/>
                            <a:ext cx="360045" cy="3835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0EC79A" w14:textId="77777777" w:rsidR="00526618" w:rsidRPr="00377CBD" w:rsidRDefault="00526618" w:rsidP="0052661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77CBD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position w:val="-10"/>
                                  <w:sz w:val="28"/>
                                  <w:szCs w:val="28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7" name="TextBox 10"/>
                        <wps:cNvSpPr txBox="1"/>
                        <wps:spPr>
                          <a:xfrm>
                            <a:off x="3317292" y="1626116"/>
                            <a:ext cx="360045" cy="3835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0EC79B" w14:textId="77777777" w:rsidR="00526618" w:rsidRPr="00377CBD" w:rsidRDefault="00526618" w:rsidP="0052661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77CBD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position w:val="-10"/>
                                  <w:sz w:val="28"/>
                                  <w:szCs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8" name="TextBox 11"/>
                        <wps:cNvSpPr txBox="1"/>
                        <wps:spPr>
                          <a:xfrm>
                            <a:off x="2880279" y="511783"/>
                            <a:ext cx="360045" cy="3835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0EC79C" w14:textId="77777777" w:rsidR="00526618" w:rsidRPr="00377CBD" w:rsidRDefault="00526618" w:rsidP="0052661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8"/>
                                </w:rPr>
                              </w:pPr>
                              <w:r w:rsidRPr="00377CBD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position w:val="-10"/>
                                  <w:sz w:val="28"/>
                                  <w:szCs w:val="4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9" name="TextBox 12"/>
                        <wps:cNvSpPr txBox="1"/>
                        <wps:spPr>
                          <a:xfrm>
                            <a:off x="360035" y="511782"/>
                            <a:ext cx="360045" cy="3835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0EC79D" w14:textId="77777777" w:rsidR="00526618" w:rsidRPr="00377CBD" w:rsidRDefault="00526618" w:rsidP="0052661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77CBD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position w:val="-10"/>
                                  <w:sz w:val="28"/>
                                  <w:szCs w:val="28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0" name="TextBox 13"/>
                        <wps:cNvSpPr txBox="1"/>
                        <wps:spPr>
                          <a:xfrm>
                            <a:off x="2880279" y="2746382"/>
                            <a:ext cx="360045" cy="3835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0EC79E" w14:textId="77777777" w:rsidR="00526618" w:rsidRPr="00377CBD" w:rsidRDefault="00526618" w:rsidP="0052661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77CBD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position w:val="-10"/>
                                  <w:sz w:val="28"/>
                                  <w:szCs w:val="2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1" name="TextBox 14"/>
                        <wps:cNvSpPr txBox="1"/>
                        <wps:spPr>
                          <a:xfrm>
                            <a:off x="360035" y="2773733"/>
                            <a:ext cx="360045" cy="3835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0EC79F" w14:textId="77777777" w:rsidR="00526618" w:rsidRPr="00377CBD" w:rsidRDefault="00526618" w:rsidP="00526618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77CBD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position w:val="-10"/>
                                  <w:sz w:val="28"/>
                                  <w:szCs w:val="28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5B1854" id="Group 3" o:spid="_x0000_s1034" style="position:absolute;margin-left:83pt;margin-top:150pt;width:315.95pt;height:316.1pt;z-index:251654144;mso-position-horizontal-relative:margin;mso-width-relative:margin;mso-height-relative:margin" coordorigin=",-437" coordsize="36773,36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">
                <v:oval id="Oval 13" o:spid="_x0000_s1035" style="position:absolute;left:3600;top:2975;width:29618;height:29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XspMAA&#10;AADbAAAADwAAAGRycy9kb3ducmV2LnhtbERPTWsCMRC9F/wPYQRvNWsXpKxGEbEgSA+1XryNm3ET&#10;3EyWJOrqr28Khd7m8T5nvuxdK24UovWsYDIuQBDXXltuFBy+P17fQcSErLH1TAoeFGG5GLzMsdL+&#10;zl9026dG5BCOFSowKXWVlLE25DCOfUecubMPDlOGoZE64D2Hu1a+FcVUOrScGwx2tDZUX/ZXp+D5&#10;WfbBHui425ymBq+y3FlZKjUa9qsZiER9+hf/ubc6zy/h95d8gF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XspMAAAADbAAAADwAAAAAAAAAAAAAAAACYAgAAZHJzL2Rvd25y&#10;ZXYueG1sUEsFBgAAAAAEAAQA9QAAAIUDAAAAAA==&#10;" fillcolor="white [3212]" strokecolor="black [3213]" strokeweight="1.5pt">
                  <v:stroke joinstyle="miter"/>
                </v:oval>
                <v:shape id="TextBox 2" o:spid="_x0000_s1036" type="#_x0000_t202" style="position:absolute;left:16606;top:-437;width:3601;height:38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+rJ8EA&#10;AADbAAAADwAAAGRycy9kb3ducmV2LnhtbERP3WrCMBS+H/gO4QjeDJtOhpNqFBkIIu5inQ9wTI5N&#10;sTkpTaz17c1gsLvz8f2e1WZwjeipC7VnBW9ZDoJYe1NzpeD0s5suQISIbLDxTAoeFGCzHr2ssDD+&#10;zt/Ul7ESKYRDgQpsjG0hZdCWHIbMt8SJu/jOYUywq6Tp8J7CXSNneT6XDmtODRZb+rSkr+XNKXi1&#10;bf51vOzPOzPX9noI+OH6g1KT8bBdgog0xH/xn3tv0vx3+P0lHS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PqyfBAAAA2wAAAA8AAAAAAAAAAAAAAAAAmAIAAGRycy9kb3du&#10;cmV2LnhtbFBLBQYAAAAABAAEAPUAAACGAwAAAAA=&#10;" filled="f" stroked="f">
                  <v:textbox>
                    <w:txbxContent>
                      <w:p w:rsidR="00526618" w:rsidRPr="00377CBD" w:rsidRDefault="00526618" w:rsidP="0052661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8"/>
                          </w:rPr>
                        </w:pPr>
                        <w:r w:rsidRPr="00377CBD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position w:val="-10"/>
                            <w:sz w:val="28"/>
                            <w:szCs w:val="40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Box 8" o:spid="_x0000_s1037" type="#_x0000_t202" style="position:absolute;left:16606;top:32521;width:3601;height:38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MOvMEA&#10;AADbAAAADwAAAGRycy9kb3ducmV2LnhtbERP3WrCMBS+H/gO4QjeDJtOmJNqFBkIIu5inQ9wTI5N&#10;sTkpTaz17c1gsLvz8f2e1WZwjeipC7VnBW9ZDoJYe1NzpeD0s5suQISIbLDxTAoeFGCzHr2ssDD+&#10;zt/Ul7ESKYRDgQpsjG0hZdCWHIbMt8SJu/jOYUywq6Tp8J7CXSNneT6XDmtODRZb+rSkr+XNKXi1&#10;bf51vOzPOzPX9noI+OH6g1KT8bBdgog0xH/xn3tv0vx3+P0lHS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DDrzBAAAA2wAAAA8AAAAAAAAAAAAAAAAAmAIAAGRycy9kb3du&#10;cmV2LnhtbFBLBQYAAAAABAAEAPUAAACGAwAAAAA=&#10;" filled="f" stroked="f">
                  <v:textbox>
                    <w:txbxContent>
                      <w:p w:rsidR="00526618" w:rsidRPr="00377CBD" w:rsidRDefault="00526618" w:rsidP="0052661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377CBD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position w:val="-10"/>
                            <w:sz w:val="28"/>
                            <w:szCs w:val="28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Box 9" o:spid="_x0000_s1038" type="#_x0000_t202" style="position:absolute;top:16261;width:3600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GQy8EA&#10;AADbAAAADwAAAGRycy9kb3ducmV2LnhtbERPzWqDQBC+B/oOyxR6CXVNDzZYN6EEAkGaQ5M8wNQd&#10;XdGdFXer9u27gUJv8/H9TrFfbC8mGn3rWMEmSUEQV0633Ci4XY/PWxA+IGvsHZOCH/Kw3z2sCsy1&#10;m/mTpktoRAxhn6MCE8KQS+krQxZ94gbiyNVutBgiHBupR5xjuO3lS5pm0mLLscHgQAdDVXf5tgrW&#10;ZkjPH/Xp66izynSlx1c7lUo9PS7vbyACLeFf/Oc+6Tg/g/sv8QC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RkMvBAAAA2wAAAA8AAAAAAAAAAAAAAAAAmAIAAGRycy9kb3du&#10;cmV2LnhtbFBLBQYAAAAABAAEAPUAAACGAwAAAAA=&#10;" filled="f" stroked="f">
                  <v:textbox>
                    <w:txbxContent>
                      <w:p w:rsidR="00526618" w:rsidRPr="00377CBD" w:rsidRDefault="00526618" w:rsidP="0052661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377CBD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position w:val="-10"/>
                            <w:sz w:val="28"/>
                            <w:szCs w:val="28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shape id="TextBox 10" o:spid="_x0000_s1039" type="#_x0000_t202" style="position:absolute;left:33172;top:16261;width:3601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01UMAA&#10;AADbAAAADwAAAGRycy9kb3ducmV2LnhtbERPzYrCMBC+C/sOYRa8yDbVgy5dY1kWCiJ68OcBZpux&#10;KTaT0sRa394Igrf5+H5nmQ+2ET11vnasYJqkIIhLp2uuFJyOxdc3CB+QNTaOScGdPOSrj9ESM+1u&#10;vKf+ECoRQ9hnqMCE0GZS+tKQRZ+4ljhyZ9dZDBF2ldQd3mK4beQsTefSYs2xwWBLf4bKy+FqFUxM&#10;m+625/V/oeeluWw8Lmy/UWr8Ofz+gAg0hLf45V7rOH8Bz1/iA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901UMAAAADbAAAADwAAAAAAAAAAAAAAAACYAgAAZHJzL2Rvd25y&#10;ZXYueG1sUEsFBgAAAAAEAAQA9QAAAIUDAAAAAA==&#10;" filled="f" stroked="f">
                  <v:textbox>
                    <w:txbxContent>
                      <w:p w:rsidR="00526618" w:rsidRPr="00377CBD" w:rsidRDefault="00526618" w:rsidP="0052661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377CBD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position w:val="-10"/>
                            <w:sz w:val="28"/>
                            <w:szCs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Box 11" o:spid="_x0000_s1040" type="#_x0000_t202" style="position:absolute;left:28802;top:5117;width:3601;height:38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KhIsMA&#10;AADbAAAADwAAAGRycy9kb3ducmV2LnhtbESPzYrCQBCE78K+w9DCXkQn7kGX6CiyIIjowZ8H6M20&#10;mWCmJ2TGmH377YPgrZuqrvp6ue59rTpqYxXYwHSSgSIugq24NHC9bMffoGJCtlgHJgN/FGG9+hgs&#10;MbfhySfqzqlUEsIxRwMupSbXOhaOPMZJaIhFu4XWY5K1LbVt8SnhvtZfWTbTHiuWBocN/Tgq7ueH&#10;NzByTXY83Ha/Wzsr3H0fce67vTGfw36zAJWoT2/z63pnBV9g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KhIsMAAADbAAAADwAAAAAAAAAAAAAAAACYAgAAZHJzL2Rv&#10;d25yZXYueG1sUEsFBgAAAAAEAAQA9QAAAIgDAAAAAA==&#10;" filled="f" stroked="f">
                  <v:textbox>
                    <w:txbxContent>
                      <w:p w:rsidR="00526618" w:rsidRPr="00377CBD" w:rsidRDefault="00526618" w:rsidP="0052661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8"/>
                          </w:rPr>
                        </w:pPr>
                        <w:r w:rsidRPr="00377CBD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position w:val="-10"/>
                            <w:sz w:val="28"/>
                            <w:szCs w:val="4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Box 12" o:spid="_x0000_s1041" type="#_x0000_t202" style="position:absolute;left:3600;top:5117;width:3600;height:38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4EucEA&#10;AADbAAAADwAAAGRycy9kb3ducmV2LnhtbERPzWoCMRC+F3yHMIKX4mbrwdbVKFIQROyhWx9gTMbN&#10;4maybOK6vr0pFHqbj+93VpvBNaKnLtSeFbxlOQhi7U3NlYLTz276ASJEZIONZ1LwoACb9ehlhYXx&#10;d/6mvoyVSCEcClRgY2wLKYO25DBkviVO3MV3DmOCXSVNh/cU7ho5y/O5dFhzarDY0qclfS1vTsGr&#10;bfOv42V/3pm5ttdDwHfXH5SajIftEkSkIf6L/9x7k+Yv4PeXdI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OBLnBAAAA2wAAAA8AAAAAAAAAAAAAAAAAmAIAAGRycy9kb3du&#10;cmV2LnhtbFBLBQYAAAAABAAEAPUAAACGAwAAAAA=&#10;" filled="f" stroked="f">
                  <v:textbox>
                    <w:txbxContent>
                      <w:p w:rsidR="00526618" w:rsidRPr="00377CBD" w:rsidRDefault="00526618" w:rsidP="0052661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377CBD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position w:val="-10"/>
                            <w:sz w:val="28"/>
                            <w:szCs w:val="28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shape>
                <v:shape id="TextBox 13" o:spid="_x0000_s1042" type="#_x0000_t202" style="position:absolute;left:28802;top:27463;width:3601;height:38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hnmbwA&#10;AADbAAAADwAAAGRycy9kb3ducmV2LnhtbERPSwrCMBDdC94hjOBGNNWFSjWKCIKILvwcYGzGpthM&#10;ShNrvb1ZCC4f779ct7YUDdW+cKxgPEpAEGdOF5wruF13wzkIH5A1lo5JwYc8rFfdzhJT7d58puYS&#10;chFD2KeowIRQpVL6zJBFP3IVceQerrYYIqxzqWt8x3BbykmSTKXFgmODwYq2hrLn5WUVDEyVnI6P&#10;/X2np5l5HjzObHNQqt9rNwsQgdrwF//ce61gEtfHL/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WGeZvAAAANsAAAAPAAAAAAAAAAAAAAAAAJgCAABkcnMvZG93bnJldi54&#10;bWxQSwUGAAAAAAQABAD1AAAAgQMAAAAA&#10;" filled="f" stroked="f">
                  <v:textbox>
                    <w:txbxContent>
                      <w:p w:rsidR="00526618" w:rsidRPr="00377CBD" w:rsidRDefault="00526618" w:rsidP="0052661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377CBD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position w:val="-10"/>
                            <w:sz w:val="28"/>
                            <w:szCs w:val="2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Box 14" o:spid="_x0000_s1043" type="#_x0000_t202" style="position:absolute;left:3600;top:27737;width:3600;height:3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TCAsQA&#10;AADbAAAADwAAAGRycy9kb3ducmV2LnhtbESPwWrDMBBE74H8g9hAL6GRnYMbXCuhFAzGtIcm+YCt&#10;tbGMrZWxVMf9+6pQ6HGYmTdMcVrsIGaafOdYQbpLQBA3TnfcKrheyscDCB+QNQ6OScE3eTgd16sC&#10;c+3u/EHzObQiQtjnqMCEMOZS+saQRb9zI3H0bm6yGKKcWqknvEe4HeQ+STJpseO4YHCkV0NNf/6y&#10;CrZmTN7fbtVnqbPG9LXHJzvXSj1slpdnEIGW8B/+a1dawT6F3y/xB8jj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UwgLEAAAA2wAAAA8AAAAAAAAAAAAAAAAAmAIAAGRycy9k&#10;b3ducmV2LnhtbFBLBQYAAAAABAAEAPUAAACJAwAAAAA=&#10;" filled="f" stroked="f">
                  <v:textbox>
                    <w:txbxContent>
                      <w:p w:rsidR="00526618" w:rsidRPr="00377CBD" w:rsidRDefault="00526618" w:rsidP="00526618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377CBD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position w:val="-10"/>
                            <w:sz w:val="28"/>
                            <w:szCs w:val="28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0F38D5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br w:type="page"/>
      </w:r>
    </w:p>
    <w:p w14:paraId="490EC764" w14:textId="77777777" w:rsidR="00526618" w:rsidRPr="000F38D5" w:rsidRDefault="00526618" w:rsidP="00526618">
      <w:pPr>
        <w:rPr>
          <w:rFonts w:ascii="Times New Roman" w:hAnsi="Times New Roman" w:cs="Times New Roman"/>
          <w:sz w:val="40"/>
          <w:szCs w:val="40"/>
        </w:rPr>
      </w:pPr>
      <w:r w:rsidRPr="000F38D5">
        <w:rPr>
          <w:rFonts w:ascii="Times New Roman" w:hAnsi="Times New Roman" w:cs="Times New Roman"/>
          <w:sz w:val="40"/>
          <w:szCs w:val="40"/>
        </w:rPr>
        <w:lastRenderedPageBreak/>
        <w:t>Opdracht 2</w:t>
      </w:r>
    </w:p>
    <w:p w14:paraId="490EC765" w14:textId="77777777" w:rsidR="00CD47BF" w:rsidRPr="000F38D5" w:rsidRDefault="00CD47BF" w:rsidP="00526618">
      <w:pPr>
        <w:rPr>
          <w:rFonts w:ascii="Times New Roman" w:hAnsi="Times New Roman" w:cs="Times New Roman"/>
          <w:sz w:val="24"/>
          <w:szCs w:val="24"/>
        </w:rPr>
      </w:pPr>
    </w:p>
    <w:p w14:paraId="490EC766" w14:textId="1C67C08B" w:rsidR="00CD47BF" w:rsidRPr="000F38D5" w:rsidRDefault="00CD47BF" w:rsidP="00526618">
      <w:pPr>
        <w:rPr>
          <w:rFonts w:ascii="Times New Roman" w:hAnsi="Times New Roman" w:cs="Times New Roman"/>
          <w:sz w:val="24"/>
          <w:szCs w:val="24"/>
        </w:rPr>
      </w:pPr>
      <w:r w:rsidRPr="000F38D5">
        <w:rPr>
          <w:rFonts w:ascii="Times New Roman" w:hAnsi="Times New Roman" w:cs="Times New Roman"/>
          <w:sz w:val="24"/>
          <w:szCs w:val="24"/>
        </w:rPr>
        <w:t xml:space="preserve">Kun jij het programma bedenken wat bij </w:t>
      </w:r>
      <w:r w:rsidR="00B53D18" w:rsidRPr="000F38D5">
        <w:rPr>
          <w:rFonts w:ascii="Times New Roman" w:hAnsi="Times New Roman" w:cs="Times New Roman"/>
          <w:sz w:val="24"/>
          <w:szCs w:val="24"/>
        </w:rPr>
        <w:t>de</w:t>
      </w:r>
      <w:r w:rsidRPr="000F38D5">
        <w:rPr>
          <w:rFonts w:ascii="Times New Roman" w:hAnsi="Times New Roman" w:cs="Times New Roman"/>
          <w:sz w:val="24"/>
          <w:szCs w:val="24"/>
        </w:rPr>
        <w:t xml:space="preserve"> tekening hoort?</w:t>
      </w:r>
      <w:r w:rsidR="000E2C9F">
        <w:rPr>
          <w:rFonts w:ascii="Times New Roman" w:hAnsi="Times New Roman" w:cs="Times New Roman"/>
          <w:sz w:val="24"/>
          <w:szCs w:val="24"/>
        </w:rPr>
        <w:t xml:space="preserve"> Als je het lastig vindt kun je eerst de losse programmeerregels opschrijven, en daarna pas de herhaling proberen te ontdekken.</w:t>
      </w:r>
    </w:p>
    <w:p w14:paraId="490EC767" w14:textId="77777777" w:rsidR="00714962" w:rsidRPr="000F38D5" w:rsidRDefault="00714962" w:rsidP="00714962">
      <w:pPr>
        <w:spacing w:after="160" w:line="259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0F38D5">
        <w:rPr>
          <w:rFonts w:ascii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90EC777" wp14:editId="490EC778">
                <wp:simplePos x="0" y="0"/>
                <wp:positionH relativeFrom="margin">
                  <wp:align>center</wp:align>
                </wp:positionH>
                <wp:positionV relativeFrom="paragraph">
                  <wp:posOffset>279239</wp:posOffset>
                </wp:positionV>
                <wp:extent cx="2941093" cy="2149452"/>
                <wp:effectExtent l="19050" t="19050" r="12065" b="22860"/>
                <wp:wrapTight wrapText="bothSides">
                  <wp:wrapPolygon edited="0">
                    <wp:start x="1679" y="-191"/>
                    <wp:lineTo x="-140" y="-191"/>
                    <wp:lineTo x="-140" y="19915"/>
                    <wp:lineTo x="840" y="21255"/>
                    <wp:lineTo x="1539" y="21638"/>
                    <wp:lineTo x="20010" y="21638"/>
                    <wp:lineTo x="20709" y="21255"/>
                    <wp:lineTo x="21549" y="18766"/>
                    <wp:lineTo x="21549" y="1915"/>
                    <wp:lineTo x="20429" y="-191"/>
                    <wp:lineTo x="19870" y="-191"/>
                    <wp:lineTo x="1679" y="-191"/>
                  </wp:wrapPolygon>
                </wp:wrapTight>
                <wp:docPr id="87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093" cy="214945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EC7A0" w14:textId="77777777" w:rsidR="00714962" w:rsidRPr="00377CBD" w:rsidRDefault="00714962" w:rsidP="0071496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38B95D" id="_x0000_s1044" style="position:absolute;margin-left:0;margin-top:22pt;width:231.6pt;height:169.25pt;z-index:-251635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" fillcolor="white [3212]" strokecolor="#393737 [814]" strokeweight="3pt">
                <v:stroke joinstyle="miter"/>
                <v:textbox>
                  <w:txbxContent>
                    <w:p w:rsidR="00714962" w:rsidRPr="00377CBD" w:rsidRDefault="00714962" w:rsidP="0071496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Pr="000F38D5">
        <w:rPr>
          <w:rFonts w:ascii="Times New Roman" w:hAnsi="Times New Roman" w:cs="Times New Roman"/>
          <w:noProof/>
          <w:sz w:val="24"/>
          <w:szCs w:val="24"/>
          <w:lang w:eastAsia="nl-N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90EC779" wp14:editId="490EC77A">
                <wp:simplePos x="0" y="0"/>
                <wp:positionH relativeFrom="margin">
                  <wp:align>center</wp:align>
                </wp:positionH>
                <wp:positionV relativeFrom="paragraph">
                  <wp:posOffset>2797478</wp:posOffset>
                </wp:positionV>
                <wp:extent cx="3677290" cy="3547780"/>
                <wp:effectExtent l="0" t="0" r="0" b="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90" cy="3547780"/>
                          <a:chOff x="0" y="0"/>
                          <a:chExt cx="3677290" cy="3547780"/>
                        </a:xfrm>
                      </wpg:grpSpPr>
                      <wpg:grpSp>
                        <wpg:cNvPr id="89" name="Group 3"/>
                        <wpg:cNvGrpSpPr/>
                        <wpg:grpSpPr>
                          <a:xfrm>
                            <a:off x="0" y="0"/>
                            <a:ext cx="3677290" cy="3547780"/>
                            <a:chOff x="0" y="0"/>
                            <a:chExt cx="3677290" cy="3547780"/>
                          </a:xfrm>
                        </wpg:grpSpPr>
                        <wps:wsp>
                          <wps:cNvPr id="90" name="Oval 90"/>
                          <wps:cNvSpPr/>
                          <wps:spPr>
                            <a:xfrm>
                              <a:off x="360040" y="297517"/>
                              <a:ext cx="2961779" cy="296177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1" name="TextBox 2"/>
                          <wps:cNvSpPr txBox="1"/>
                          <wps:spPr>
                            <a:xfrm>
                              <a:off x="1660667" y="0"/>
                              <a:ext cx="36004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90EC7A1" w14:textId="77777777" w:rsidR="00714962" w:rsidRPr="00377CBD" w:rsidRDefault="00714962" w:rsidP="0071496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77CBD">
                                  <w:rPr>
                                    <w:rFonts w:ascii="Arial" w:eastAsia="MS PGothic" w:hAnsi="Arial" w:cstheme="minorBidi"/>
                                    <w:color w:val="000000" w:themeColor="text1"/>
                                    <w:kern w:val="24"/>
                                    <w:position w:val="-10"/>
                                    <w:sz w:val="28"/>
                                    <w:szCs w:val="28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rtlCol="0" anchor="ctr">
                            <a:spAutoFit/>
                          </wps:bodyPr>
                        </wps:wsp>
                        <wps:wsp>
                          <wps:cNvPr id="92" name="TextBox 8"/>
                          <wps:cNvSpPr txBox="1"/>
                          <wps:spPr>
                            <a:xfrm>
                              <a:off x="1660688" y="3251870"/>
                              <a:ext cx="36004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90EC7A2" w14:textId="77777777" w:rsidR="00714962" w:rsidRPr="00377CBD" w:rsidRDefault="00714962" w:rsidP="0071496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77CBD">
                                  <w:rPr>
                                    <w:rFonts w:ascii="Arial" w:eastAsia="MS PGothic" w:hAnsi="Arial" w:cstheme="minorBidi"/>
                                    <w:color w:val="000000" w:themeColor="text1"/>
                                    <w:kern w:val="24"/>
                                    <w:position w:val="-10"/>
                                    <w:sz w:val="28"/>
                                    <w:szCs w:val="28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rtlCol="0" anchor="ctr">
                            <a:spAutoFit/>
                          </wps:bodyPr>
                        </wps:wsp>
                        <wps:wsp>
                          <wps:cNvPr id="93" name="TextBox 9"/>
                          <wps:cNvSpPr txBox="1"/>
                          <wps:spPr>
                            <a:xfrm>
                              <a:off x="0" y="1626101"/>
                              <a:ext cx="36004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90EC7A3" w14:textId="77777777" w:rsidR="00714962" w:rsidRPr="00377CBD" w:rsidRDefault="00714962" w:rsidP="0071496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77CBD">
                                  <w:rPr>
                                    <w:rFonts w:ascii="Arial" w:eastAsia="MS PGothic" w:hAnsi="Arial" w:cstheme="minorBidi"/>
                                    <w:color w:val="000000" w:themeColor="text1"/>
                                    <w:kern w:val="24"/>
                                    <w:position w:val="-10"/>
                                    <w:sz w:val="28"/>
                                    <w:szCs w:val="28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rtlCol="0" anchor="ctr">
                            <a:spAutoFit/>
                          </wps:bodyPr>
                        </wps:wsp>
                        <wps:wsp>
                          <wps:cNvPr id="94" name="TextBox 10"/>
                          <wps:cNvSpPr txBox="1"/>
                          <wps:spPr>
                            <a:xfrm>
                              <a:off x="3317245" y="1625968"/>
                              <a:ext cx="36004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90EC7A4" w14:textId="77777777" w:rsidR="00714962" w:rsidRPr="00377CBD" w:rsidRDefault="00714962" w:rsidP="0071496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77CBD">
                                  <w:rPr>
                                    <w:rFonts w:ascii="Arial" w:eastAsia="MS PGothic" w:hAnsi="Arial" w:cstheme="minorBidi"/>
                                    <w:color w:val="000000" w:themeColor="text1"/>
                                    <w:kern w:val="24"/>
                                    <w:position w:val="-10"/>
                                    <w:sz w:val="28"/>
                                    <w:szCs w:val="2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rtlCol="0" anchor="ctr">
                            <a:spAutoFit/>
                          </wps:bodyPr>
                        </wps:wsp>
                        <wps:wsp>
                          <wps:cNvPr id="95" name="TextBox 11"/>
                          <wps:cNvSpPr txBox="1"/>
                          <wps:spPr>
                            <a:xfrm>
                              <a:off x="2880238" y="511736"/>
                              <a:ext cx="36004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90EC7A5" w14:textId="77777777" w:rsidR="00714962" w:rsidRPr="00377CBD" w:rsidRDefault="00714962" w:rsidP="0071496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77CBD">
                                  <w:rPr>
                                    <w:rFonts w:ascii="Arial" w:eastAsia="MS PGothic" w:hAnsi="Arial" w:cstheme="minorBidi"/>
                                    <w:color w:val="000000" w:themeColor="text1"/>
                                    <w:kern w:val="24"/>
                                    <w:position w:val="-10"/>
                                    <w:sz w:val="28"/>
                                    <w:szCs w:val="2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 anchor="ctr">
                            <a:spAutoFit/>
                          </wps:bodyPr>
                        </wps:wsp>
                        <wps:wsp>
                          <wps:cNvPr id="9216" name="TextBox 12"/>
                          <wps:cNvSpPr txBox="1"/>
                          <wps:spPr>
                            <a:xfrm>
                              <a:off x="360035" y="511777"/>
                              <a:ext cx="36004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90EC7A6" w14:textId="77777777" w:rsidR="00714962" w:rsidRPr="00377CBD" w:rsidRDefault="00714962" w:rsidP="0071496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77CBD">
                                  <w:rPr>
                                    <w:rFonts w:ascii="Arial" w:eastAsia="MS PGothic" w:hAnsi="Arial" w:cstheme="minorBidi"/>
                                    <w:color w:val="000000" w:themeColor="text1"/>
                                    <w:kern w:val="24"/>
                                    <w:position w:val="-10"/>
                                    <w:sz w:val="28"/>
                                    <w:szCs w:val="28"/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square" rtlCol="0" anchor="ctr">
                            <a:spAutoFit/>
                          </wps:bodyPr>
                        </wps:wsp>
                        <wps:wsp>
                          <wps:cNvPr id="9217" name="TextBox 13"/>
                          <wps:cNvSpPr txBox="1"/>
                          <wps:spPr>
                            <a:xfrm>
                              <a:off x="2880275" y="2746132"/>
                              <a:ext cx="36004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90EC7A7" w14:textId="77777777" w:rsidR="00714962" w:rsidRPr="00377CBD" w:rsidRDefault="00714962" w:rsidP="0071496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77CBD">
                                  <w:rPr>
                                    <w:rFonts w:ascii="Arial" w:eastAsia="MS PGothic" w:hAnsi="Arial" w:cstheme="minorBidi"/>
                                    <w:color w:val="000000" w:themeColor="text1"/>
                                    <w:kern w:val="24"/>
                                    <w:position w:val="-10"/>
                                    <w:sz w:val="28"/>
                                    <w:szCs w:val="28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rtlCol="0" anchor="ctr">
                            <a:spAutoFit/>
                          </wps:bodyPr>
                        </wps:wsp>
                        <wps:wsp>
                          <wps:cNvPr id="9218" name="TextBox 14"/>
                          <wps:cNvSpPr txBox="1"/>
                          <wps:spPr>
                            <a:xfrm>
                              <a:off x="360035" y="2773706"/>
                              <a:ext cx="36004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90EC7A8" w14:textId="77777777" w:rsidR="00714962" w:rsidRPr="00377CBD" w:rsidRDefault="00714962" w:rsidP="0071496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77CBD">
                                  <w:rPr>
                                    <w:rFonts w:ascii="Arial" w:eastAsia="MS PGothic" w:hAnsi="Arial" w:cstheme="minorBidi"/>
                                    <w:color w:val="000000" w:themeColor="text1"/>
                                    <w:kern w:val="24"/>
                                    <w:position w:val="-10"/>
                                    <w:sz w:val="28"/>
                                    <w:szCs w:val="28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rtlCol="0" anchor="ctr">
                            <a:spAutoFit/>
                          </wps:bodyPr>
                        </wps:wsp>
                      </wpg:grpSp>
                      <wps:wsp>
                        <wps:cNvPr id="9220" name="Straight Connector 7"/>
                        <wps:cNvCnPr/>
                        <wps:spPr>
                          <a:xfrm>
                            <a:off x="1842448" y="293427"/>
                            <a:ext cx="1476799" cy="14775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21" name="Straight Connector 16"/>
                        <wps:cNvCnPr/>
                        <wps:spPr>
                          <a:xfrm>
                            <a:off x="2886502" y="730155"/>
                            <a:ext cx="433742" cy="10471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22" name="Straight Connector 21"/>
                        <wps:cNvCnPr/>
                        <wps:spPr>
                          <a:xfrm flipH="1">
                            <a:off x="2886502" y="1774209"/>
                            <a:ext cx="433742" cy="10471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23" name="Straight Connector 28"/>
                        <wps:cNvCnPr/>
                        <wps:spPr>
                          <a:xfrm flipH="1">
                            <a:off x="1842448" y="1774209"/>
                            <a:ext cx="1480889" cy="14808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25" name="Straight Connector 9218"/>
                        <wps:cNvCnPr/>
                        <wps:spPr>
                          <a:xfrm flipH="1">
                            <a:off x="791570" y="1774209"/>
                            <a:ext cx="2528037" cy="10471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26" name="Straight Connector 9223"/>
                        <wps:cNvCnPr/>
                        <wps:spPr>
                          <a:xfrm flipH="1">
                            <a:off x="361666" y="1774209"/>
                            <a:ext cx="2957689" cy="3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8E9286" id="Group 88" o:spid="_x0000_s1045" style="position:absolute;margin-left:0;margin-top:220.25pt;width:289.55pt;height:279.35pt;z-index:251681792;mso-position-horizontal:center;mso-position-horizontal-relative:margin" coordsize="36772,35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">
                <v:group id="_x0000_s1046" style="position:absolute;width:36772;height:35477" coordsize="36772,35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oval id="Oval 90" o:spid="_x0000_s1047" style="position:absolute;left:3600;top:2975;width:29618;height:29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xicAA&#10;AADbAAAADwAAAGRycy9kb3ducmV2LnhtbERPTWsCMRC9C/6HMEJvmm0XpK5GKWKhIB6qXryNm3ET&#10;3EyWJOq2v94cCj0+3vdi1btW3ClE61nB66QAQVx7bblRcDx8jt9BxISssfVMCn4owmo5HCyw0v7B&#10;33Tfp0bkEI4VKjApdZWUsTbkME58R5y5iw8OU4ahkTrgI4e7Vr4VxVQ6tJwbDHa0NlRf9zen4HdX&#10;9sEe6bTdnKcGb7LcWlkq9TLqP+YgEvXpX/zn/tIKZnl9/pJ/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RRxicAAAADbAAAADwAAAAAAAAAAAAAAAACYAgAAZHJzL2Rvd25y&#10;ZXYueG1sUEsFBgAAAAAEAAQA9QAAAIUDAAAAAA==&#10;" fillcolor="white [3212]" strokecolor="black [3213]" strokeweight="1.5pt">
                    <v:stroke joinstyle="miter"/>
                  </v:oval>
                  <v:shape id="TextBox 2" o:spid="_x0000_s1048" type="#_x0000_t202" style="position:absolute;left:16606;width:3601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+ttsQA&#10;AADbAAAADwAAAGRycy9kb3ducmV2LnhtbESPQWvCQBSE7wX/w/IEb3WjB7HRVVQQte1Fowdvj+wz&#10;iWbfhuyapP++Wyh4HGbmG2a+7EwpGqpdYVnBaBiBIE6tLjhTcE6271MQziNrLC2Tgh9ysFz03uYY&#10;a9vykZqTz0SAsItRQe59FUvp0pwMuqGtiIN3s7VBH2SdSV1jG+CmlOMomkiDBYeFHCva5JQ+Tk+j&#10;wCa3ZLqL7tf2eUnXh6/v5vpZSqUG/W41A+Gp86/wf3uvFXyM4O9L+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PrbbEAAAA2wAAAA8AAAAAAAAAAAAAAAAAmAIAAGRycy9k&#10;b3ducmV2LnhtbFBLBQYAAAAABAAEAPUAAACJAwAAAAA=&#10;" filled="f" stroked="f">
                    <v:textbox style="mso-fit-shape-to-text:t">
                      <w:txbxContent>
                        <w:p w:rsidR="00714962" w:rsidRPr="00377CBD" w:rsidRDefault="00714962" w:rsidP="00714962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8"/>
                              <w:szCs w:val="28"/>
                            </w:rPr>
                          </w:pPr>
                          <w:r w:rsidRPr="00377CBD">
                            <w:rPr>
                              <w:rFonts w:ascii="Arial" w:eastAsia="MS PGothic" w:hAnsi="Arial" w:cstheme="minorBidi"/>
                              <w:color w:val="000000" w:themeColor="text1"/>
                              <w:kern w:val="24"/>
                              <w:position w:val="-10"/>
                              <w:sz w:val="28"/>
                              <w:szCs w:val="28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Box 8" o:spid="_x0000_s1049" type="#_x0000_t202" style="position:absolute;left:16606;top:32518;width:3601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0zwcQA&#10;AADbAAAADwAAAGRycy9kb3ducmV2LnhtbESPQWvCQBSE7wX/w/IEb3WjB7HRVVQo1dqLRg/eHtln&#10;Es2+Ddk1Sf+9Wyh4HGbmG2a+7EwpGqpdYVnBaBiBIE6tLjhTcEo+36cgnEfWWFomBb/kYLnovc0x&#10;1rblAzVHn4kAYRejgtz7KpbSpTkZdENbEQfvamuDPsg6k7rGNsBNKcdRNJEGCw4LOVa0ySm9Hx9G&#10;gU2uyfQrul3axzld7/Y/zeW7lEoN+t1qBsJT51/h//ZWK/gYw9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dM8HEAAAA2wAAAA8AAAAAAAAAAAAAAAAAmAIAAGRycy9k&#10;b3ducmV2LnhtbFBLBQYAAAAABAAEAPUAAACJAwAAAAA=&#10;" filled="f" stroked="f">
                    <v:textbox style="mso-fit-shape-to-text:t">
                      <w:txbxContent>
                        <w:p w:rsidR="00714962" w:rsidRPr="00377CBD" w:rsidRDefault="00714962" w:rsidP="00714962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8"/>
                              <w:szCs w:val="28"/>
                            </w:rPr>
                          </w:pPr>
                          <w:r w:rsidRPr="00377CBD">
                            <w:rPr>
                              <w:rFonts w:ascii="Arial" w:eastAsia="MS PGothic" w:hAnsi="Arial" w:cstheme="minorBidi"/>
                              <w:color w:val="000000" w:themeColor="text1"/>
                              <w:kern w:val="24"/>
                              <w:position w:val="-10"/>
                              <w:sz w:val="28"/>
                              <w:szCs w:val="28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Box 9" o:spid="_x0000_s1050" type="#_x0000_t202" style="position:absolute;top:16261;width:3600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GWWsUA&#10;AADbAAAADwAAAGRycy9kb3ducmV2LnhtbESPQWvCQBSE74X+h+UVvNVNWyga3QQVSq16qdGDt0f2&#10;mcRm34bsmsR/3y0IPQ4z8w0zTwdTi45aV1lW8DKOQBDnVldcKDhkH88TEM4ja6wtk4IbOUiTx4c5&#10;xtr2/E3d3hciQNjFqKD0vomldHlJBt3YNsTBO9vWoA+yLaRusQ9wU8vXKHqXBisOCyU2tCop/9lf&#10;jQKbnbPJZ3Q59ddjvvza7rrTppZKjZ6GxQyEp8H/h+/ttVYwfYO/L+EHyO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0ZZaxQAAANsAAAAPAAAAAAAAAAAAAAAAAJgCAABkcnMv&#10;ZG93bnJldi54bWxQSwUGAAAAAAQABAD1AAAAigMAAAAA&#10;" filled="f" stroked="f">
                    <v:textbox style="mso-fit-shape-to-text:t">
                      <w:txbxContent>
                        <w:p w:rsidR="00714962" w:rsidRPr="00377CBD" w:rsidRDefault="00714962" w:rsidP="00714962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8"/>
                              <w:szCs w:val="28"/>
                            </w:rPr>
                          </w:pPr>
                          <w:r w:rsidRPr="00377CBD">
                            <w:rPr>
                              <w:rFonts w:ascii="Arial" w:eastAsia="MS PGothic" w:hAnsi="Arial" w:cstheme="minorBidi"/>
                              <w:color w:val="000000" w:themeColor="text1"/>
                              <w:kern w:val="24"/>
                              <w:position w:val="-10"/>
                              <w:sz w:val="28"/>
                              <w:szCs w:val="28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Box 10" o:spid="_x0000_s1051" type="#_x0000_t202" style="position:absolute;left:33172;top:16259;width:3600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gOLsUA&#10;AADbAAAADwAAAGRycy9kb3ducmV2LnhtbESPQWvCQBSE74X+h+UVvNVNSyka3QQVSq16qdGDt0f2&#10;mcRm34bsmsR/3y0IPQ4z8w0zTwdTi45aV1lW8DKOQBDnVldcKDhkH88TEM4ja6wtk4IbOUiTx4c5&#10;xtr2/E3d3hciQNjFqKD0vomldHlJBt3YNsTBO9vWoA+yLaRusQ9wU8vXKHqXBisOCyU2tCop/9lf&#10;jQKbnbPJZ3Q59ddjvvza7rrTppZKjZ6GxQyEp8H/h+/ttVYwfYO/L+EHyO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OA4uxQAAANsAAAAPAAAAAAAAAAAAAAAAAJgCAABkcnMv&#10;ZG93bnJldi54bWxQSwUGAAAAAAQABAD1AAAAigMAAAAA&#10;" filled="f" stroked="f">
                    <v:textbox style="mso-fit-shape-to-text:t">
                      <w:txbxContent>
                        <w:p w:rsidR="00714962" w:rsidRPr="00377CBD" w:rsidRDefault="00714962" w:rsidP="00714962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8"/>
                              <w:szCs w:val="28"/>
                            </w:rPr>
                          </w:pPr>
                          <w:r w:rsidRPr="00377CBD">
                            <w:rPr>
                              <w:rFonts w:ascii="Arial" w:eastAsia="MS PGothic" w:hAnsi="Arial" w:cstheme="minorBidi"/>
                              <w:color w:val="000000" w:themeColor="text1"/>
                              <w:kern w:val="24"/>
                              <w:position w:val="-10"/>
                              <w:sz w:val="28"/>
                              <w:szCs w:val="2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Box 11" o:spid="_x0000_s1052" type="#_x0000_t202" style="position:absolute;left:28802;top:5117;width:3600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SrtcUA&#10;AADbAAAADwAAAGRycy9kb3ducmV2LnhtbESPQWvCQBSE74X+h+UVvNVNCy0a3QQVSq16qdGDt0f2&#10;mcRm34bsmsR/3y0IPQ4z8w0zTwdTi45aV1lW8DKOQBDnVldcKDhkH88TEM4ja6wtk4IbOUiTx4c5&#10;xtr2/E3d3hciQNjFqKD0vomldHlJBt3YNsTBO9vWoA+yLaRusQ9wU8vXKHqXBisOCyU2tCop/9lf&#10;jQKbnbPJZ3Q59ddjvvza7rrTppZKjZ6GxQyEp8H/h+/ttVYwfYO/L+EHyO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dKu1xQAAANsAAAAPAAAAAAAAAAAAAAAAAJgCAABkcnMv&#10;ZG93bnJldi54bWxQSwUGAAAAAAQABAD1AAAAigMAAAAA&#10;" filled="f" stroked="f">
                    <v:textbox style="mso-fit-shape-to-text:t">
                      <w:txbxContent>
                        <w:p w:rsidR="00714962" w:rsidRPr="00377CBD" w:rsidRDefault="00714962" w:rsidP="00714962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8"/>
                              <w:szCs w:val="28"/>
                            </w:rPr>
                          </w:pPr>
                          <w:r w:rsidRPr="00377CBD">
                            <w:rPr>
                              <w:rFonts w:ascii="Arial" w:eastAsia="MS PGothic" w:hAnsi="Arial" w:cstheme="minorBidi"/>
                              <w:color w:val="000000" w:themeColor="text1"/>
                              <w:kern w:val="24"/>
                              <w:position w:val="-10"/>
                              <w:sz w:val="28"/>
                              <w:szCs w:val="2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12" o:spid="_x0000_s1053" type="#_x0000_t202" style="position:absolute;left:3600;top:5117;width:3600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SeOscA&#10;AADdAAAADwAAAGRycy9kb3ducmV2LnhtbESPT2vCQBTE70K/w/IKvelGD2KjG7GF0j96aVIPuT2y&#10;zyQ2+zZk1yT99q5Q8DjMzG+YzXY0jeipc7VlBfNZBIK4sLrmUsFP9jZdgXAeWWNjmRT8kYNt8jDZ&#10;YKztwN/Up74UAcIuRgWV920spSsqMuhmtiUO3sl2Bn2QXSl1h0OAm0YuomgpDdYcFips6bWi4je9&#10;GAU2O2Wr9+icD5dj8fK5P/T5VyOVenocd2sQnkZ/D/+3P7SC58V8Cbc34QnI5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0njrHAAAA3QAAAA8AAAAAAAAAAAAAAAAAmAIAAGRy&#10;cy9kb3ducmV2LnhtbFBLBQYAAAAABAAEAPUAAACMAwAAAAA=&#10;" filled="f" stroked="f">
                    <v:textbox style="mso-fit-shape-to-text:t">
                      <w:txbxContent>
                        <w:p w:rsidR="00714962" w:rsidRPr="00377CBD" w:rsidRDefault="00714962" w:rsidP="00714962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8"/>
                              <w:szCs w:val="28"/>
                            </w:rPr>
                          </w:pPr>
                          <w:r w:rsidRPr="00377CBD">
                            <w:rPr>
                              <w:rFonts w:ascii="Arial" w:eastAsia="MS PGothic" w:hAnsi="Arial" w:cstheme="minorBidi"/>
                              <w:color w:val="000000" w:themeColor="text1"/>
                              <w:kern w:val="24"/>
                              <w:position w:val="-10"/>
                              <w:sz w:val="28"/>
                              <w:szCs w:val="28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Box 13" o:spid="_x0000_s1054" type="#_x0000_t202" style="position:absolute;left:28802;top:27461;width:3601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g7occA&#10;AADdAAAADwAAAGRycy9kb3ducmV2LnhtbESPQWvCQBSE70L/w/IK3nSjh6rRTWgLpVq91OjB2yP7&#10;TNJm34bsmqT/vlsQehxm5htmkw6mFh21rrKsYDaNQBDnVldcKDhlb5MlCOeRNdaWScEPOUiTh9EG&#10;Y217/qTu6AsRIOxiVFB638RSurwkg25qG+LgXW1r0AfZFlK32Ae4qeU8ip6kwYrDQokNvZaUfx9v&#10;RoHNrtnyPfq69Ldz/rLbH7rLRy2VGj8Oz2sQngb/H763t1rBaj5bwN+b8ARk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4O6HHAAAA3QAAAA8AAAAAAAAAAAAAAAAAmAIAAGRy&#10;cy9kb3ducmV2LnhtbFBLBQYAAAAABAAEAPUAAACMAwAAAAA=&#10;" filled="f" stroked="f">
                    <v:textbox style="mso-fit-shape-to-text:t">
                      <w:txbxContent>
                        <w:p w:rsidR="00714962" w:rsidRPr="00377CBD" w:rsidRDefault="00714962" w:rsidP="00714962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8"/>
                              <w:szCs w:val="28"/>
                            </w:rPr>
                          </w:pPr>
                          <w:r w:rsidRPr="00377CBD">
                            <w:rPr>
                              <w:rFonts w:ascii="Arial" w:eastAsia="MS PGothic" w:hAnsi="Arial" w:cstheme="minorBidi"/>
                              <w:color w:val="000000" w:themeColor="text1"/>
                              <w:kern w:val="24"/>
                              <w:position w:val="-10"/>
                              <w:sz w:val="28"/>
                              <w:szCs w:val="28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Box 14" o:spid="_x0000_s1055" type="#_x0000_t202" style="position:absolute;left:3600;top:27737;width:3600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v08IA&#10;AADdAAAADwAAAGRycy9kb3ducmV2LnhtbERPy4rCMBTdD/gP4QruxlQX4lSjqCDzcDZaXbi7NNe2&#10;2tyUJrb1781CcHk47/myM6VoqHaFZQWjYQSCOLW64EzBMdl+TkE4j6yxtEwKHuRgueh9zDHWtuU9&#10;NQefiRDCLkYFufdVLKVLczLohrYiDtzF1gZ9gHUmdY1tCDelHEfRRBosODTkWNEmp/R2uBsFNrkk&#10;0+/oem7vp3T9u/tvzn+lVGrQ71YzEJ46/xa/3D9awdd4FOaGN+EJ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Z6/TwgAAAN0AAAAPAAAAAAAAAAAAAAAAAJgCAABkcnMvZG93&#10;bnJldi54bWxQSwUGAAAAAAQABAD1AAAAhwMAAAAA&#10;" filled="f" stroked="f">
                    <v:textbox style="mso-fit-shape-to-text:t">
                      <w:txbxContent>
                        <w:p w:rsidR="00714962" w:rsidRPr="00377CBD" w:rsidRDefault="00714962" w:rsidP="00714962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8"/>
                              <w:szCs w:val="28"/>
                            </w:rPr>
                          </w:pPr>
                          <w:r w:rsidRPr="00377CBD">
                            <w:rPr>
                              <w:rFonts w:ascii="Arial" w:eastAsia="MS PGothic" w:hAnsi="Arial" w:cstheme="minorBidi"/>
                              <w:color w:val="000000" w:themeColor="text1"/>
                              <w:kern w:val="24"/>
                              <w:position w:val="-10"/>
                              <w:sz w:val="28"/>
                              <w:szCs w:val="28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line id="Straight Connector 7" o:spid="_x0000_s1056" style="position:absolute;visibility:visible;mso-wrap-style:square" from="18424,2934" to="33192,17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p5PcAAAADdAAAADwAAAGRycy9kb3ducmV2LnhtbERPy4rCMBTdD/gP4QruxtQuyrQaRQTB&#10;zcD4xOW1ubbF5qYkUevfm8WAy8N5zxa9acWDnG8sK5iMExDEpdUNVwoO+/X3DwgfkDW2lknBizws&#10;5oOvGRbaPnlLj12oRAxhX6CCOoSukNKXNRn0Y9sRR+5qncEQoaukdviM4aaVaZJk0mDDsaHGjlY1&#10;lbfd3Sg40unmsjyX68v5/nc1hzzT8lep0bBfTkEE6sNH/O/eaAV5msb98U18AnL+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B6eT3AAAAA3QAAAA8AAAAAAAAAAAAAAAAA&#10;oQIAAGRycy9kb3ducmV2LnhtbFBLBQYAAAAABAAEAPkAAACOAwAAAAA=&#10;" strokecolor="black [3200]" strokeweight="1pt">
                  <v:stroke joinstyle="miter"/>
                </v:line>
                <v:line id="Straight Connector 16" o:spid="_x0000_s1057" style="position:absolute;visibility:visible;mso-wrap-style:square" from="28865,7301" to="33202,1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bcpsQAAADdAAAADwAAAGRycy9kb3ducmV2LnhtbESPT4vCMBTE74LfITxhb5raQ7Fdo4gg&#10;eBF2/bPs8W3zbIvNS0midr+9EQSPw8z8hpkve9OKGznfWFYwnSQgiEurG64UHA+b8QyED8gaW8uk&#10;4J88LBfDwRwLbe/8Tbd9qESEsC9QQR1CV0jpy5oM+ontiKN3ts5giNJVUju8R7hpZZokmTTYcFyo&#10;saN1TeVlfzUKTvRzcVmey83f7/XrbI55puVOqY9Rv/oEEagP7/CrvdUK8jSdwvNNfAJ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NtymxAAAAN0AAAAPAAAAAAAAAAAA&#10;AAAAAKECAABkcnMvZG93bnJldi54bWxQSwUGAAAAAAQABAD5AAAAkgMAAAAA&#10;" strokecolor="black [3200]" strokeweight="1pt">
                  <v:stroke joinstyle="miter"/>
                </v:line>
                <v:line id="Straight Connector 21" o:spid="_x0000_s1058" style="position:absolute;flip:x;visibility:visible;mso-wrap-style:square" from="28865,17742" to="33202,28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Bn4cYAAADdAAAADwAAAGRycy9kb3ducmV2LnhtbESPT2sCMRTE70K/Q3iF3jTbRURXs1JK&#10;W1pBRNuLt8fm7Z9287Ik6bp+eyMIHoeZ+Q2zWg+mFT0531hW8DxJQBAXVjdcKfj5fh/PQfiArLG1&#10;TArO5GGdP4xWmGl74j31h1CJCGGfoYI6hC6T0hc1GfQT2xFHr7TOYIjSVVI7PEW4aWWaJDNpsOG4&#10;UGNHrzUVf4d/o2C627Z687vr+65ZfJXT44d7Y6PU0+PwsgQRaAj38K39qRUs0jSF65v4BGR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AZ+HGAAAA3QAAAA8AAAAAAAAA&#10;AAAAAAAAoQIAAGRycy9kb3ducmV2LnhtbFBLBQYAAAAABAAEAPkAAACUAwAAAAA=&#10;" strokecolor="black [3200]" strokeweight="1pt">
                  <v:stroke joinstyle="miter"/>
                </v:line>
                <v:line id="Straight Connector 28" o:spid="_x0000_s1059" style="position:absolute;flip:x;visibility:visible;mso-wrap-style:square" from="18424,17742" to="33233,32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zCesYAAADdAAAADwAAAGRycy9kb3ducmV2LnhtbESPQWvCQBSE7wX/w/IEb3VjlKLRVUS0&#10;1IJIbS+9PbLPJJp9G3a3Mf33bqHgcZiZb5jFqjO1aMn5yrKC0TABQZxbXXGh4Otz9zwF4QOyxtoy&#10;KfglD6tl72mBmbY3/qD2FAoRIewzVFCG0GRS+rwkg35oG+Lona0zGKJ0hdQObxFuapkmyYs0WHFc&#10;KLGhTUn59fRjFEyOh1q/X45t21Sz/Xny/eq2bJQa9Lv1HESgLjzC/+03rWCWpmP4exOf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TMwnrGAAAA3QAAAA8AAAAAAAAA&#10;AAAAAAAAoQIAAGRycy9kb3ducmV2LnhtbFBLBQYAAAAABAAEAPkAAACUAwAAAAA=&#10;" strokecolor="black [3200]" strokeweight="1pt">
                  <v:stroke joinstyle="miter"/>
                </v:line>
                <v:line id="Straight Connector 9218" o:spid="_x0000_s1060" style="position:absolute;flip:x;visibility:visible;mso-wrap-style:square" from="7915,17742" to="33196,28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n/lccAAADdAAAADwAAAGRycy9kb3ducmV2LnhtbESPT2vCQBTE70K/w/IKvemmwUqTukop&#10;ragg4p+Lt0f2maTNvg2725h+e1cQehxm5jfMdN6bRnTkfG1ZwfMoAUFcWF1zqeB4+Bq+gvABWWNj&#10;mRT8kYf57GEwxVzbC++o24dSRAj7HBVUIbS5lL6oyKAf2ZY4emfrDIYoXSm1w0uEm0amSTKRBmuO&#10;CxW29FFR8bP/NQrG202j19/brmvrbHUenxbuk41ST4/9+xuIQH34D9/bS60gS9MXuL2JT0DO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af+VxwAAAN0AAAAPAAAAAAAA&#10;AAAAAAAAAKECAABkcnMvZG93bnJldi54bWxQSwUGAAAAAAQABAD5AAAAlQMAAAAA&#10;" strokecolor="black [3200]" strokeweight="1pt">
                  <v:stroke joinstyle="miter"/>
                </v:line>
                <v:line id="Straight Connector 9223" o:spid="_x0000_s1061" style="position:absolute;flip:x;visibility:visible;mso-wrap-style:square" from="3616,17742" to="33193,17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th4sYAAADdAAAADwAAAGRycy9kb3ducmV2LnhtbESPT2vCQBTE74LfYXlCb7oxiNToKiJa&#10;2kIR/1y8PbLPJJp9G3a3Mf323ULB4zAzv2EWq87UoiXnK8sKxqMEBHFudcWFgvNpN3wF4QOyxtoy&#10;KfghD6tlv7fATNsHH6g9hkJECPsMFZQhNJmUPi/JoB/Zhjh6V+sMhihdIbXDR4SbWqZJMpUGK44L&#10;JTa0KSm/H7+Ngsn+q9aft33bNtXs4zq5vLktG6VeBt16DiJQF57h//a7VjBL0yn8vYlP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7YeLGAAAA3QAAAA8AAAAAAAAA&#10;AAAAAAAAoQIAAGRycy9kb3ducmV2LnhtbFBLBQYAAAAABAAEAPkAAACUAwAAAAA=&#10;" strokecolor="black [3200]" strokeweight="1pt">
                  <v:stroke joinstyle="miter"/>
                </v:line>
                <w10:wrap anchorx="margin"/>
              </v:group>
            </w:pict>
          </mc:Fallback>
        </mc:AlternateContent>
      </w:r>
    </w:p>
    <w:p w14:paraId="490EC768" w14:textId="77777777" w:rsidR="00714962" w:rsidRPr="000F38D5" w:rsidRDefault="00714962">
      <w:pPr>
        <w:spacing w:after="160" w:line="259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0F38D5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br w:type="page"/>
      </w:r>
    </w:p>
    <w:p w14:paraId="490EC769" w14:textId="77777777" w:rsidR="00714962" w:rsidRPr="000F38D5" w:rsidRDefault="00714962" w:rsidP="00714962">
      <w:pPr>
        <w:rPr>
          <w:rFonts w:ascii="Times New Roman" w:hAnsi="Times New Roman" w:cs="Times New Roman"/>
          <w:sz w:val="40"/>
          <w:szCs w:val="40"/>
        </w:rPr>
      </w:pPr>
      <w:r w:rsidRPr="000F38D5">
        <w:rPr>
          <w:rFonts w:ascii="Times New Roman" w:hAnsi="Times New Roman" w:cs="Times New Roman"/>
          <w:sz w:val="40"/>
          <w:szCs w:val="40"/>
        </w:rPr>
        <w:lastRenderedPageBreak/>
        <w:t>Opdracht 3</w:t>
      </w:r>
    </w:p>
    <w:p w14:paraId="490EC76A" w14:textId="77777777" w:rsidR="00714962" w:rsidRPr="000F38D5" w:rsidRDefault="00714962" w:rsidP="00714962">
      <w:pPr>
        <w:rPr>
          <w:rFonts w:ascii="Times New Roman" w:hAnsi="Times New Roman" w:cs="Times New Roman"/>
          <w:sz w:val="24"/>
          <w:szCs w:val="24"/>
        </w:rPr>
      </w:pPr>
    </w:p>
    <w:p w14:paraId="490EC76B" w14:textId="2DBB6D7D" w:rsidR="00714962" w:rsidRPr="000F38D5" w:rsidRDefault="00B53D18" w:rsidP="00714962">
      <w:pPr>
        <w:rPr>
          <w:rFonts w:ascii="Times New Roman" w:hAnsi="Times New Roman" w:cs="Times New Roman"/>
          <w:sz w:val="24"/>
          <w:szCs w:val="24"/>
        </w:rPr>
      </w:pPr>
      <w:r w:rsidRPr="000F38D5">
        <w:rPr>
          <w:rFonts w:ascii="Times New Roman" w:hAnsi="Times New Roman" w:cs="Times New Roman"/>
          <w:sz w:val="24"/>
          <w:szCs w:val="24"/>
        </w:rPr>
        <w:t>Bedenk nu zelf een programma en geef deze aan je buurman of buurvrouw. Die voert het programma uit door een tekening te maken.</w:t>
      </w:r>
      <w:r w:rsidR="0058698B">
        <w:rPr>
          <w:rFonts w:ascii="Times New Roman" w:hAnsi="Times New Roman" w:cs="Times New Roman"/>
          <w:sz w:val="24"/>
          <w:szCs w:val="24"/>
        </w:rPr>
        <w:t xml:space="preserve"> Let erop dat je een herhaling in je code gebruikt!</w:t>
      </w:r>
      <w:bookmarkStart w:id="0" w:name="_GoBack"/>
      <w:bookmarkEnd w:id="0"/>
    </w:p>
    <w:p w14:paraId="490EC76C" w14:textId="77777777" w:rsidR="00526618" w:rsidRPr="000F38D5" w:rsidRDefault="00F60EBA">
      <w:pPr>
        <w:spacing w:after="160" w:line="259" w:lineRule="auto"/>
        <w:rPr>
          <w:rFonts w:ascii="Times New Roman" w:eastAsia="Times New Roman" w:hAnsi="Times New Roman" w:cs="Times New Roman"/>
          <w:iCs/>
          <w:sz w:val="24"/>
          <w:szCs w:val="24"/>
          <w:lang w:eastAsia="nl-NL"/>
        </w:rPr>
      </w:pPr>
      <w:r w:rsidRPr="000F38D5">
        <w:rPr>
          <w:rFonts w:ascii="Times New Roman" w:hAnsi="Times New Roman" w:cs="Times New Roman"/>
          <w:noProof/>
          <w:sz w:val="24"/>
          <w:szCs w:val="24"/>
          <w:lang w:eastAsia="nl-NL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90EC77B" wp14:editId="490EC77C">
                <wp:simplePos x="0" y="0"/>
                <wp:positionH relativeFrom="column">
                  <wp:posOffset>1224716</wp:posOffset>
                </wp:positionH>
                <wp:positionV relativeFrom="paragraph">
                  <wp:posOffset>2798379</wp:posOffset>
                </wp:positionV>
                <wp:extent cx="3677290" cy="3547780"/>
                <wp:effectExtent l="0" t="0" r="0" b="0"/>
                <wp:wrapNone/>
                <wp:docPr id="5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90" cy="3547780"/>
                          <a:chOff x="0" y="0"/>
                          <a:chExt cx="3677290" cy="3547780"/>
                        </a:xfrm>
                      </wpg:grpSpPr>
                      <wps:wsp>
                        <wps:cNvPr id="57" name="Oval 57"/>
                        <wps:cNvSpPr/>
                        <wps:spPr>
                          <a:xfrm>
                            <a:off x="360040" y="297517"/>
                            <a:ext cx="2961779" cy="296177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" name="TextBox 2"/>
                        <wps:cNvSpPr txBox="1"/>
                        <wps:spPr>
                          <a:xfrm>
                            <a:off x="1660667" y="0"/>
                            <a:ext cx="360045" cy="2959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0EC7A9" w14:textId="77777777" w:rsidR="00377CBD" w:rsidRPr="00377CBD" w:rsidRDefault="00377CBD" w:rsidP="00377CB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77CBD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position w:val="-10"/>
                                  <w:sz w:val="28"/>
                                  <w:szCs w:val="2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59" name="TextBox 8"/>
                        <wps:cNvSpPr txBox="1"/>
                        <wps:spPr>
                          <a:xfrm>
                            <a:off x="1660688" y="3251870"/>
                            <a:ext cx="360045" cy="2959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0EC7AA" w14:textId="77777777" w:rsidR="00377CBD" w:rsidRPr="00377CBD" w:rsidRDefault="00377CBD" w:rsidP="00377CB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77CBD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position w:val="-10"/>
                                  <w:sz w:val="28"/>
                                  <w:szCs w:val="28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60" name="TextBox 9"/>
                        <wps:cNvSpPr txBox="1"/>
                        <wps:spPr>
                          <a:xfrm>
                            <a:off x="0" y="1626101"/>
                            <a:ext cx="360045" cy="2959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0EC7AB" w14:textId="77777777" w:rsidR="00377CBD" w:rsidRPr="00377CBD" w:rsidRDefault="00377CBD" w:rsidP="00377CB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77CBD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position w:val="-10"/>
                                  <w:sz w:val="28"/>
                                  <w:szCs w:val="28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61" name="TextBox 10"/>
                        <wps:cNvSpPr txBox="1"/>
                        <wps:spPr>
                          <a:xfrm>
                            <a:off x="3317245" y="1625968"/>
                            <a:ext cx="360045" cy="2959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0EC7AC" w14:textId="77777777" w:rsidR="00377CBD" w:rsidRPr="00377CBD" w:rsidRDefault="00377CBD" w:rsidP="00377CB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77CBD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position w:val="-10"/>
                                  <w:sz w:val="28"/>
                                  <w:szCs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62" name="TextBox 11"/>
                        <wps:cNvSpPr txBox="1"/>
                        <wps:spPr>
                          <a:xfrm>
                            <a:off x="2880238" y="511736"/>
                            <a:ext cx="360045" cy="2959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0EC7AD" w14:textId="77777777" w:rsidR="00377CBD" w:rsidRPr="00377CBD" w:rsidRDefault="00377CBD" w:rsidP="00377CB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77CBD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position w:val="-10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63" name="TextBox 12"/>
                        <wps:cNvSpPr txBox="1"/>
                        <wps:spPr>
                          <a:xfrm>
                            <a:off x="360035" y="511777"/>
                            <a:ext cx="360045" cy="2959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0EC7AE" w14:textId="77777777" w:rsidR="00377CBD" w:rsidRPr="00377CBD" w:rsidRDefault="00377CBD" w:rsidP="00377CB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77CBD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position w:val="-10"/>
                                  <w:sz w:val="28"/>
                                  <w:szCs w:val="28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64" name="TextBox 13"/>
                        <wps:cNvSpPr txBox="1"/>
                        <wps:spPr>
                          <a:xfrm>
                            <a:off x="2880275" y="2746132"/>
                            <a:ext cx="360045" cy="2959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0EC7AF" w14:textId="77777777" w:rsidR="00377CBD" w:rsidRPr="00377CBD" w:rsidRDefault="00377CBD" w:rsidP="00377CB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77CBD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position w:val="-10"/>
                                  <w:sz w:val="28"/>
                                  <w:szCs w:val="2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65" name="TextBox 14"/>
                        <wps:cNvSpPr txBox="1"/>
                        <wps:spPr>
                          <a:xfrm>
                            <a:off x="360035" y="2773706"/>
                            <a:ext cx="360045" cy="2959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0EC7B0" w14:textId="77777777" w:rsidR="00377CBD" w:rsidRPr="00377CBD" w:rsidRDefault="00377CBD" w:rsidP="00377CB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77CBD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position w:val="-10"/>
                                  <w:sz w:val="28"/>
                                  <w:szCs w:val="28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2" style="position:absolute;margin-left:96.45pt;margin-top:220.35pt;width:289.55pt;height:279.35pt;z-index:251672576" coordsize="36772,35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">
                <v:oval id="Oval 57" o:spid="_x0000_s1063" style="position:absolute;left:3600;top:2975;width:29618;height:29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TZ8MA&#10;AADbAAAADwAAAGRycy9kb3ducmV2LnhtbESPQWsCMRSE74L/IbxCb5ptF7VsjSKlhYJ4qHrp7XXz&#10;ugndvCxJ1NVfb4SCx2FmvmHmy9614kghWs8KnsYFCOLaa8uNgv3uY/QCIiZkja1nUnCmCMvFcDDH&#10;SvsTf9FxmxqRIRwrVGBS6iopY23IYRz7jjh7vz44TFmGRuqApwx3rXwuiql0aDkvGOzozVD9tz04&#10;BZdN2Qe7p+/1+8/U4EGWaytLpR4f+tUriER9uof/259awWQGty/5B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TZ8MAAADbAAAADwAAAAAAAAAAAAAAAACYAgAAZHJzL2Rv&#10;d25yZXYueG1sUEsFBgAAAAAEAAQA9QAAAIgDAAAAAA==&#10;" fillcolor="white [3212]" strokecolor="black [3213]" strokeweight="1.5pt">
                  <v:stroke joinstyle="miter"/>
                </v:oval>
                <v:shape id="TextBox 2" o:spid="_x0000_s1064" type="#_x0000_t202" style="position:absolute;left:16606;width:3601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y+scEA&#10;AADbAAAADwAAAGRycy9kb3ducmV2LnhtbERPy4rCMBTdC/5DuII7TRUcpGOUURBfs9E6C3eX5tp2&#10;bG5KE9vO35vFgMvDeS9WnSlFQ7UrLCuYjCMQxKnVBWcKrsl2NAfhPLLG0jIp+CMHq2W/t8BY25bP&#10;1Fx8JkIIuxgV5N5XsZQuzcmgG9uKOHB3Wxv0AdaZ1DW2IdyUchpFH9JgwaEhx4o2OaWPy9MosMk9&#10;me+i31v7/EnXh9N3czuWUqnhoPv6BOGp82/xv3uvFczC2PA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MvrHBAAAA2wAAAA8AAAAAAAAAAAAAAAAAmAIAAGRycy9kb3du&#10;cmV2LnhtbFBLBQYAAAAABAAEAPUAAACGAwAAAAA=&#10;" filled="f" stroked="f">
                  <v:textbox style="mso-fit-shape-to-text:t">
                    <w:txbxContent>
                      <w:p w:rsidR="00377CBD" w:rsidRPr="00377CBD" w:rsidRDefault="00377CBD" w:rsidP="00377CB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377CBD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position w:val="-10"/>
                            <w:sz w:val="28"/>
                            <w:szCs w:val="2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Box 8" o:spid="_x0000_s1065" type="#_x0000_t202" style="position:absolute;left:16606;top:32518;width:3601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AbKsUA&#10;AADbAAAADwAAAGRycy9kb3ducmV2LnhtbESPQWvCQBSE74X+h+UVvNVNCy0a3QQVSq16qdGDt0f2&#10;mcRm34bsmsR/3y0IPQ4z8w0zTwdTi45aV1lW8DKOQBDnVldcKDhkH88TEM4ja6wtk4IbOUiTx4c5&#10;xtr2/E3d3hciQNjFqKD0vomldHlJBt3YNsTBO9vWoA+yLaRusQ9wU8vXKHqXBisOCyU2tCop/9lf&#10;jQKbnbPJZ3Q59ddjvvza7rrTppZKjZ6GxQyEp8H/h+/ttVbwNoW/L+EHyO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gBsqxQAAANsAAAAPAAAAAAAAAAAAAAAAAJgCAABkcnMv&#10;ZG93bnJldi54bWxQSwUGAAAAAAQABAD1AAAAigMAAAAA&#10;" filled="f" stroked="f">
                  <v:textbox style="mso-fit-shape-to-text:t">
                    <w:txbxContent>
                      <w:p w:rsidR="00377CBD" w:rsidRPr="00377CBD" w:rsidRDefault="00377CBD" w:rsidP="00377CB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377CBD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position w:val="-10"/>
                            <w:sz w:val="28"/>
                            <w:szCs w:val="28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Box 9" o:spid="_x0000_s1066" type="#_x0000_t202" style="position:absolute;top:16261;width:3600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Z4CsIA&#10;AADbAAAADwAAAGRycy9kb3ducmV2LnhtbERPu2rDMBTdA/kHcQPdYrkdQnCsmLZQ+kiX2MmQ7WJd&#10;P1rryliK7f59NBQyHs47zWbTiZEG11pW8BjFIIhLq1uuFZyKt/UWhPPIGjvLpOCPHGT75SLFRNuJ&#10;jzTmvhYhhF2CChrv+0RKVzZk0EW2Jw5cZQeDPsChlnrAKYSbTj7F8UYabDk0NNjTa0Plb341CmxR&#10;Fdv3+OcyXc/ly+fhe7x8dVKph9X8vAPhafZ38b/7QyvYhPXhS/gBcn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1ngKwgAAANsAAAAPAAAAAAAAAAAAAAAAAJgCAABkcnMvZG93&#10;bnJldi54bWxQSwUGAAAAAAQABAD1AAAAhwMAAAAA&#10;" filled="f" stroked="f">
                  <v:textbox style="mso-fit-shape-to-text:t">
                    <w:txbxContent>
                      <w:p w:rsidR="00377CBD" w:rsidRPr="00377CBD" w:rsidRDefault="00377CBD" w:rsidP="00377CB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377CBD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position w:val="-10"/>
                            <w:sz w:val="28"/>
                            <w:szCs w:val="28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shape id="TextBox 10" o:spid="_x0000_s1067" type="#_x0000_t202" style="position:absolute;left:33172;top:16259;width:3600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rdkcQA&#10;AADbAAAADwAAAGRycy9kb3ducmV2LnhtbESPT4vCMBTE78J+h/AWvGmqB5GuUdYF8e9Fu3vw9mie&#10;bd3mpTSxrd/eCILHYWZ+w8wWnSlFQ7UrLCsYDSMQxKnVBWcKfpPVYArCeWSNpWVScCcHi/lHb4ax&#10;ti0fqTn5TAQIuxgV5N5XsZQuzcmgG9qKOHgXWxv0QdaZ1DW2AW5KOY6iiTRYcFjIsaKfnNL/080o&#10;sMklma6j67m9/aXL7f7QnHelVKr/2X1/gfDU+Xf41d5oBZMRPL+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a3ZHEAAAA2wAAAA8AAAAAAAAAAAAAAAAAmAIAAGRycy9k&#10;b3ducmV2LnhtbFBLBQYAAAAABAAEAPUAAACJAwAAAAA=&#10;" filled="f" stroked="f">
                  <v:textbox style="mso-fit-shape-to-text:t">
                    <w:txbxContent>
                      <w:p w:rsidR="00377CBD" w:rsidRPr="00377CBD" w:rsidRDefault="00377CBD" w:rsidP="00377CB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377CBD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position w:val="-10"/>
                            <w:sz w:val="28"/>
                            <w:szCs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Box 11" o:spid="_x0000_s1068" type="#_x0000_t202" style="position:absolute;left:28802;top:5117;width:3600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hD5sUA&#10;AADbAAAADwAAAGRycy9kb3ducmV2LnhtbESPT2vCQBTE7wW/w/IEb3VjDiFEV6kFaW17qbEHb4/s&#10;M4nNvg3ZzZ9++26h4HGYmd8wm91kGjFQ52rLClbLCARxYXXNpYJzfnhMQTiPrLGxTAp+yMFuO3vY&#10;YKbtyJ80nHwpAoRdhgoq79tMSldUZNAtbUscvKvtDPogu1LqDscAN42MoyiRBmsOCxW29FxR8X3q&#10;jQKbX/P0Jbpdxv6r2B/fP4bLWyOVWsynpzUIT5O/h//br1pBEsPfl/AD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SEPmxQAAANsAAAAPAAAAAAAAAAAAAAAAAJgCAABkcnMv&#10;ZG93bnJldi54bWxQSwUGAAAAAAQABAD1AAAAigMAAAAA&#10;" filled="f" stroked="f">
                  <v:textbox style="mso-fit-shape-to-text:t">
                    <w:txbxContent>
                      <w:p w:rsidR="00377CBD" w:rsidRPr="00377CBD" w:rsidRDefault="00377CBD" w:rsidP="00377CB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377CBD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position w:val="-10"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Box 12" o:spid="_x0000_s1069" type="#_x0000_t202" style="position:absolute;left:3600;top:5117;width:3600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TmfcUA&#10;AADbAAAADwAAAGRycy9kb3ducmV2LnhtbESPQWvCQBSE7wX/w/IEb3VjBZHUjahQtLWXmvaQ2yP7&#10;TKLZtyG7Jum/7woFj8PMfMOs1oOpRUetqywrmE0jEMS51RUXCr7Tt+clCOeRNdaWScEvOVgno6cV&#10;xtr2/EXdyRciQNjFqKD0vomldHlJBt3UNsTBO9vWoA+yLaRusQ9wU8uXKFpIgxWHhRIb2pWUX083&#10;o8Cm53S5jy5Zf/vJt+/Hzy77qKVSk/GweQXhafCP8H/7oBUs5nD/En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OZ9xQAAANsAAAAPAAAAAAAAAAAAAAAAAJgCAABkcnMv&#10;ZG93bnJldi54bWxQSwUGAAAAAAQABAD1AAAAigMAAAAA&#10;" filled="f" stroked="f">
                  <v:textbox style="mso-fit-shape-to-text:t">
                    <w:txbxContent>
                      <w:p w:rsidR="00377CBD" w:rsidRPr="00377CBD" w:rsidRDefault="00377CBD" w:rsidP="00377CB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377CBD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position w:val="-10"/>
                            <w:sz w:val="28"/>
                            <w:szCs w:val="28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shape>
                <v:shape id="TextBox 13" o:spid="_x0000_s1070" type="#_x0000_t202" style="position:absolute;left:28802;top:27461;width:3601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1+CcUA&#10;AADbAAAADwAAAGRycy9kb3ducmV2LnhtbESPQWvCQBSE7wX/w/IEb3VjEZHUjahQtLWXmvaQ2yP7&#10;TKLZtyG7Jum/7woFj8PMfMOs1oOpRUetqywrmE0jEMS51RUXCr7Tt+clCOeRNdaWScEvOVgno6cV&#10;xtr2/EXdyRciQNjFqKD0vomldHlJBt3UNsTBO9vWoA+yLaRusQ9wU8uXKFpIgxWHhRIb2pWUX083&#10;o8Cm53S5jy5Zf/vJt+/Hzy77qKVSk/GweQXhafCP8H/7oBUs5nD/En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7X4JxQAAANsAAAAPAAAAAAAAAAAAAAAAAJgCAABkcnMv&#10;ZG93bnJldi54bWxQSwUGAAAAAAQABAD1AAAAigMAAAAA&#10;" filled="f" stroked="f">
                  <v:textbox style="mso-fit-shape-to-text:t">
                    <w:txbxContent>
                      <w:p w:rsidR="00377CBD" w:rsidRPr="00377CBD" w:rsidRDefault="00377CBD" w:rsidP="00377CB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377CBD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position w:val="-10"/>
                            <w:sz w:val="28"/>
                            <w:szCs w:val="2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Box 14" o:spid="_x0000_s1071" type="#_x0000_t202" style="position:absolute;left:3600;top:27737;width:3600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HbksUA&#10;AADbAAAADwAAAGRycy9kb3ducmV2LnhtbESPQWvCQBSE7wX/w/IEb3VjQZHUjahQtLWXmvaQ2yP7&#10;TKLZtyG7Jum/7woFj8PMfMOs1oOpRUetqywrmE0jEMS51RUXCr7Tt+clCOeRNdaWScEvOVgno6cV&#10;xtr2/EXdyRciQNjFqKD0vomldHlJBt3UNsTBO9vWoA+yLaRusQ9wU8uXKFpIgxWHhRIb2pWUX083&#10;o8Cm53S5jy5Zf/vJt+/Hzy77qKVSk/GweQXhafCP8H/7oBUs5nD/En6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oduSxQAAANsAAAAPAAAAAAAAAAAAAAAAAJgCAABkcnMv&#10;ZG93bnJldi54bWxQSwUGAAAAAAQABAD1AAAAigMAAAAA&#10;" filled="f" stroked="f">
                  <v:textbox style="mso-fit-shape-to-text:t">
                    <w:txbxContent>
                      <w:p w:rsidR="00377CBD" w:rsidRPr="00377CBD" w:rsidRDefault="00377CBD" w:rsidP="00377CB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377CBD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position w:val="-10"/>
                            <w:sz w:val="28"/>
                            <w:szCs w:val="28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14962" w:rsidRPr="000F38D5">
        <w:rPr>
          <w:rFonts w:ascii="Times New Roman" w:hAnsi="Times New Roman" w:cs="Times New Roman"/>
          <w:noProof/>
          <w:sz w:val="24"/>
          <w:szCs w:val="24"/>
          <w:lang w:eastAsia="nl-N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90EC77D" wp14:editId="490EC77E">
                <wp:simplePos x="0" y="0"/>
                <wp:positionH relativeFrom="margin">
                  <wp:align>center</wp:align>
                </wp:positionH>
                <wp:positionV relativeFrom="paragraph">
                  <wp:posOffset>279239</wp:posOffset>
                </wp:positionV>
                <wp:extent cx="2941093" cy="2149452"/>
                <wp:effectExtent l="19050" t="19050" r="12065" b="22860"/>
                <wp:wrapTight wrapText="bothSides">
                  <wp:wrapPolygon edited="0">
                    <wp:start x="1679" y="-191"/>
                    <wp:lineTo x="-140" y="-191"/>
                    <wp:lineTo x="-140" y="19915"/>
                    <wp:lineTo x="840" y="21255"/>
                    <wp:lineTo x="1539" y="21638"/>
                    <wp:lineTo x="20010" y="21638"/>
                    <wp:lineTo x="20709" y="21255"/>
                    <wp:lineTo x="21549" y="18766"/>
                    <wp:lineTo x="21549" y="1915"/>
                    <wp:lineTo x="20429" y="-191"/>
                    <wp:lineTo x="19870" y="-191"/>
                    <wp:lineTo x="1679" y="-191"/>
                  </wp:wrapPolygon>
                </wp:wrapTight>
                <wp:docPr id="44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093" cy="214945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EC7B1" w14:textId="77777777" w:rsidR="00377CBD" w:rsidRPr="00377CBD" w:rsidRDefault="00377CBD" w:rsidP="00377C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A5B711" id="_x0000_s1072" style="position:absolute;margin-left:0;margin-top:22pt;width:231.6pt;height:169.25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" fillcolor="white [3212]" strokecolor="#393737 [814]" strokeweight="3pt">
                <v:stroke joinstyle="miter"/>
                <v:textbox>
                  <w:txbxContent>
                    <w:p w:rsidR="00377CBD" w:rsidRPr="00377CBD" w:rsidRDefault="00377CBD" w:rsidP="00377C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  <w10:wrap type="tight" anchorx="margin"/>
              </v:roundrect>
            </w:pict>
          </mc:Fallback>
        </mc:AlternateContent>
      </w:r>
    </w:p>
    <w:sectPr w:rsidR="00526618" w:rsidRPr="000F38D5" w:rsidSect="009432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3629" w:right="1134" w:bottom="1134" w:left="1134" w:header="170" w:footer="170" w:gutter="0"/>
      <w:paperSrc w:first="27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EC781" w14:textId="77777777" w:rsidR="00CA491A" w:rsidRDefault="00CA491A" w:rsidP="00D86094">
      <w:r>
        <w:separator/>
      </w:r>
    </w:p>
  </w:endnote>
  <w:endnote w:type="continuationSeparator" w:id="0">
    <w:p w14:paraId="490EC782" w14:textId="77777777" w:rsidR="00CA491A" w:rsidRDefault="00CA491A" w:rsidP="00D86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inite Roman Wide">
    <w:altName w:val="Microsoft YaHei"/>
    <w:panose1 w:val="020B0500000000000000"/>
    <w:charset w:val="00"/>
    <w:family w:val="swiss"/>
    <w:pitch w:val="variable"/>
    <w:sig w:usb0="800000A7" w:usb1="00000000" w:usb2="00000000" w:usb3="00000000" w:csb0="0000000B" w:csb1="00000000"/>
  </w:font>
  <w:font w:name="HelveticaNeueLT St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EC785" w14:textId="77777777" w:rsidR="00EC4917" w:rsidRDefault="00EC49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EC786" w14:textId="77777777" w:rsidR="00EC4917" w:rsidRDefault="00EC49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EC788" w14:textId="77777777" w:rsidR="00EC4917" w:rsidRDefault="00EC49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0EC77F" w14:textId="77777777" w:rsidR="00CA491A" w:rsidRDefault="00CA491A" w:rsidP="00D86094">
      <w:r>
        <w:separator/>
      </w:r>
    </w:p>
  </w:footnote>
  <w:footnote w:type="continuationSeparator" w:id="0">
    <w:p w14:paraId="490EC780" w14:textId="77777777" w:rsidR="00CA491A" w:rsidRDefault="00CA491A" w:rsidP="00D86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EC783" w14:textId="77777777" w:rsidR="00EC4917" w:rsidRDefault="00EC49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EC784" w14:textId="77777777" w:rsidR="008F7B1E" w:rsidRDefault="00EC4917" w:rsidP="00D86094">
    <w:pPr>
      <w:pStyle w:val="Header"/>
    </w:pPr>
    <w:r w:rsidRPr="003E4A34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0EC789" wp14:editId="490EC78A">
              <wp:simplePos x="0" y="0"/>
              <wp:positionH relativeFrom="leftMargin">
                <wp:posOffset>7012305</wp:posOffset>
              </wp:positionH>
              <wp:positionV relativeFrom="paragraph">
                <wp:posOffset>-118745</wp:posOffset>
              </wp:positionV>
              <wp:extent cx="171450" cy="10677525"/>
              <wp:effectExtent l="0" t="0" r="0" b="952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50" cy="10677525"/>
                      </a:xfrm>
                      <a:prstGeom prst="rect">
                        <a:avLst/>
                      </a:prstGeom>
                      <a:gradFill>
                        <a:gsLst>
                          <a:gs pos="50000">
                            <a:schemeClr val="bg1"/>
                          </a:gs>
                          <a:gs pos="0">
                            <a:srgbClr val="EE7F31"/>
                          </a:gs>
                          <a:gs pos="100000">
                            <a:srgbClr val="00CDC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4E3B26" id="Rectangle 10" o:spid="_x0000_s1026" style="position:absolute;margin-left:552.15pt;margin-top:-9.35pt;width:13.5pt;height:840.7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" fillcolor="#ee7f31" stroked="f" strokeweight="1pt">
              <v:fill color2="#00cdcf" colors="0 #ee7f31;.5 white;1 #00cdcf" focus="100%" type="gradient"/>
              <w10:wrap anchorx="margin"/>
            </v:rect>
          </w:pict>
        </mc:Fallback>
      </mc:AlternateContent>
    </w:r>
    <w:r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490EC78B" wp14:editId="490EC78C">
          <wp:simplePos x="0" y="0"/>
          <wp:positionH relativeFrom="margin">
            <wp:posOffset>127635</wp:posOffset>
          </wp:positionH>
          <wp:positionV relativeFrom="page">
            <wp:posOffset>342900</wp:posOffset>
          </wp:positionV>
          <wp:extent cx="1743075" cy="471805"/>
          <wp:effectExtent l="0" t="0" r="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4718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490EC78D" wp14:editId="490EC78E">
          <wp:simplePos x="0" y="0"/>
          <wp:positionH relativeFrom="page">
            <wp:posOffset>4733925</wp:posOffset>
          </wp:positionH>
          <wp:positionV relativeFrom="page">
            <wp:posOffset>382905</wp:posOffset>
          </wp:positionV>
          <wp:extent cx="1980565" cy="424815"/>
          <wp:effectExtent l="0" t="0" r="63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0565" cy="424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inite Roman Wide" w:hAnsi="Trinite Roman Wide"/>
        <w:noProof/>
        <w:sz w:val="24"/>
        <w:szCs w:val="24"/>
        <w:lang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0EC78F" wp14:editId="490EC790">
              <wp:simplePos x="0" y="0"/>
              <wp:positionH relativeFrom="leftMargin">
                <wp:posOffset>381000</wp:posOffset>
              </wp:positionH>
              <wp:positionV relativeFrom="paragraph">
                <wp:posOffset>-117475</wp:posOffset>
              </wp:positionV>
              <wp:extent cx="171450" cy="1067752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50" cy="10677525"/>
                      </a:xfrm>
                      <a:prstGeom prst="rect">
                        <a:avLst/>
                      </a:prstGeom>
                      <a:gradFill>
                        <a:gsLst>
                          <a:gs pos="50000">
                            <a:schemeClr val="bg1"/>
                          </a:gs>
                          <a:gs pos="0">
                            <a:srgbClr val="EE7F31"/>
                          </a:gs>
                          <a:gs pos="100000">
                            <a:srgbClr val="00CDC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3A0E8B" id="Rectangle 5" o:spid="_x0000_s1026" style="position:absolute;margin-left:30pt;margin-top:-9.25pt;width:13.5pt;height:8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" fillcolor="#ee7f31" stroked="f" strokeweight="1pt">
              <v:fill color2="#00cdcf" colors="0 #ee7f31;.5 white;1 #00cdcf" focus="100%" type="gradient"/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EC787" w14:textId="77777777" w:rsidR="00EC4917" w:rsidRDefault="00EC49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2545"/>
    <w:multiLevelType w:val="multilevel"/>
    <w:tmpl w:val="286031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05E5F"/>
    <w:multiLevelType w:val="multilevel"/>
    <w:tmpl w:val="74DA2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820E1"/>
    <w:multiLevelType w:val="multilevel"/>
    <w:tmpl w:val="0C3221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C2A22"/>
    <w:multiLevelType w:val="hybridMultilevel"/>
    <w:tmpl w:val="7EC247A2"/>
    <w:lvl w:ilvl="0" w:tplc="0413000F">
      <w:start w:val="1"/>
      <w:numFmt w:val="decimal"/>
      <w:lvlText w:val="%1."/>
      <w:lvlJc w:val="left"/>
      <w:pPr>
        <w:ind w:left="3903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4623" w:hanging="360"/>
      </w:pPr>
    </w:lvl>
    <w:lvl w:ilvl="2" w:tplc="0413001B" w:tentative="1">
      <w:start w:val="1"/>
      <w:numFmt w:val="lowerRoman"/>
      <w:lvlText w:val="%3."/>
      <w:lvlJc w:val="right"/>
      <w:pPr>
        <w:ind w:left="5343" w:hanging="180"/>
      </w:pPr>
    </w:lvl>
    <w:lvl w:ilvl="3" w:tplc="0413000F" w:tentative="1">
      <w:start w:val="1"/>
      <w:numFmt w:val="decimal"/>
      <w:lvlText w:val="%4."/>
      <w:lvlJc w:val="left"/>
      <w:pPr>
        <w:ind w:left="6063" w:hanging="360"/>
      </w:pPr>
    </w:lvl>
    <w:lvl w:ilvl="4" w:tplc="04130019" w:tentative="1">
      <w:start w:val="1"/>
      <w:numFmt w:val="lowerLetter"/>
      <w:lvlText w:val="%5."/>
      <w:lvlJc w:val="left"/>
      <w:pPr>
        <w:ind w:left="6783" w:hanging="360"/>
      </w:pPr>
    </w:lvl>
    <w:lvl w:ilvl="5" w:tplc="0413001B" w:tentative="1">
      <w:start w:val="1"/>
      <w:numFmt w:val="lowerRoman"/>
      <w:lvlText w:val="%6."/>
      <w:lvlJc w:val="right"/>
      <w:pPr>
        <w:ind w:left="7503" w:hanging="180"/>
      </w:pPr>
    </w:lvl>
    <w:lvl w:ilvl="6" w:tplc="0413000F" w:tentative="1">
      <w:start w:val="1"/>
      <w:numFmt w:val="decimal"/>
      <w:lvlText w:val="%7."/>
      <w:lvlJc w:val="left"/>
      <w:pPr>
        <w:ind w:left="8223" w:hanging="360"/>
      </w:pPr>
    </w:lvl>
    <w:lvl w:ilvl="7" w:tplc="04130019" w:tentative="1">
      <w:start w:val="1"/>
      <w:numFmt w:val="lowerLetter"/>
      <w:lvlText w:val="%8."/>
      <w:lvlJc w:val="left"/>
      <w:pPr>
        <w:ind w:left="8943" w:hanging="360"/>
      </w:pPr>
    </w:lvl>
    <w:lvl w:ilvl="8" w:tplc="0413001B" w:tentative="1">
      <w:start w:val="1"/>
      <w:numFmt w:val="lowerRoman"/>
      <w:lvlText w:val="%9."/>
      <w:lvlJc w:val="right"/>
      <w:pPr>
        <w:ind w:left="9663" w:hanging="180"/>
      </w:pPr>
    </w:lvl>
  </w:abstractNum>
  <w:abstractNum w:abstractNumId="4" w15:restartNumberingAfterBreak="0">
    <w:nsid w:val="114A67DE"/>
    <w:multiLevelType w:val="multilevel"/>
    <w:tmpl w:val="01069C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1277D"/>
    <w:multiLevelType w:val="multilevel"/>
    <w:tmpl w:val="1BB6784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8539D4"/>
    <w:multiLevelType w:val="multilevel"/>
    <w:tmpl w:val="989616E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17054"/>
    <w:multiLevelType w:val="multilevel"/>
    <w:tmpl w:val="0D1AF7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491C72"/>
    <w:multiLevelType w:val="multilevel"/>
    <w:tmpl w:val="CE3A1D0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6F7491"/>
    <w:multiLevelType w:val="hybridMultilevel"/>
    <w:tmpl w:val="BC7EC7C6"/>
    <w:lvl w:ilvl="0" w:tplc="04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A3A8F"/>
    <w:multiLevelType w:val="multilevel"/>
    <w:tmpl w:val="8108A7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7F63FC"/>
    <w:multiLevelType w:val="multilevel"/>
    <w:tmpl w:val="EBB03E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EE4D96"/>
    <w:multiLevelType w:val="multilevel"/>
    <w:tmpl w:val="8F40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610D8D"/>
    <w:multiLevelType w:val="multilevel"/>
    <w:tmpl w:val="3CDACEA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025B00"/>
    <w:multiLevelType w:val="multilevel"/>
    <w:tmpl w:val="C93A54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266399"/>
    <w:multiLevelType w:val="hybridMultilevel"/>
    <w:tmpl w:val="EEB8B1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03DD0"/>
    <w:multiLevelType w:val="multilevel"/>
    <w:tmpl w:val="20828E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A121E4"/>
    <w:multiLevelType w:val="multilevel"/>
    <w:tmpl w:val="BCAED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714D6E"/>
    <w:multiLevelType w:val="multilevel"/>
    <w:tmpl w:val="899CAD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7166C2"/>
    <w:multiLevelType w:val="multilevel"/>
    <w:tmpl w:val="C65EA72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F64DA9"/>
    <w:multiLevelType w:val="multilevel"/>
    <w:tmpl w:val="4604577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41219E"/>
    <w:multiLevelType w:val="multilevel"/>
    <w:tmpl w:val="D528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D54290"/>
    <w:multiLevelType w:val="multilevel"/>
    <w:tmpl w:val="96247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7C5DED"/>
    <w:multiLevelType w:val="hybridMultilevel"/>
    <w:tmpl w:val="6C7C4C14"/>
    <w:lvl w:ilvl="0" w:tplc="AFDAAF02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A8745F"/>
    <w:multiLevelType w:val="multilevel"/>
    <w:tmpl w:val="3EFA90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DF17D7"/>
    <w:multiLevelType w:val="multilevel"/>
    <w:tmpl w:val="9B8E0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BB13C1"/>
    <w:multiLevelType w:val="multilevel"/>
    <w:tmpl w:val="2424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D664B1"/>
    <w:multiLevelType w:val="multilevel"/>
    <w:tmpl w:val="6DE69A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B8283E"/>
    <w:multiLevelType w:val="multilevel"/>
    <w:tmpl w:val="211229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400296"/>
    <w:multiLevelType w:val="multilevel"/>
    <w:tmpl w:val="AD1824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9F76A0"/>
    <w:multiLevelType w:val="multilevel"/>
    <w:tmpl w:val="625605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0F2B70"/>
    <w:multiLevelType w:val="multilevel"/>
    <w:tmpl w:val="23B8B3B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942746"/>
    <w:multiLevelType w:val="multilevel"/>
    <w:tmpl w:val="C14C167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201816"/>
    <w:multiLevelType w:val="multilevel"/>
    <w:tmpl w:val="91FCDB0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7A2AD2"/>
    <w:multiLevelType w:val="multilevel"/>
    <w:tmpl w:val="F966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3F0622"/>
    <w:multiLevelType w:val="multilevel"/>
    <w:tmpl w:val="04D6D6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AC3604"/>
    <w:multiLevelType w:val="multilevel"/>
    <w:tmpl w:val="FE489D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B64CF7"/>
    <w:multiLevelType w:val="multilevel"/>
    <w:tmpl w:val="E9E80D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900253"/>
    <w:multiLevelType w:val="multilevel"/>
    <w:tmpl w:val="0C3221F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 w15:restartNumberingAfterBreak="0">
    <w:nsid w:val="6A68534D"/>
    <w:multiLevelType w:val="multilevel"/>
    <w:tmpl w:val="0CE63A7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C671C8"/>
    <w:multiLevelType w:val="multilevel"/>
    <w:tmpl w:val="C72C9B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166E7C"/>
    <w:multiLevelType w:val="multilevel"/>
    <w:tmpl w:val="AC9C54B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3B616E"/>
    <w:multiLevelType w:val="multilevel"/>
    <w:tmpl w:val="F94A35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5826A6"/>
    <w:multiLevelType w:val="multilevel"/>
    <w:tmpl w:val="F634A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365528"/>
    <w:multiLevelType w:val="multilevel"/>
    <w:tmpl w:val="3AE6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847656"/>
    <w:multiLevelType w:val="multilevel"/>
    <w:tmpl w:val="13EEF37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211DB5"/>
    <w:multiLevelType w:val="multilevel"/>
    <w:tmpl w:val="A83C73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2"/>
  </w:num>
  <w:num w:numId="3">
    <w:abstractNumId w:val="34"/>
  </w:num>
  <w:num w:numId="4">
    <w:abstractNumId w:val="26"/>
  </w:num>
  <w:num w:numId="5">
    <w:abstractNumId w:val="22"/>
  </w:num>
  <w:num w:numId="6">
    <w:abstractNumId w:val="1"/>
  </w:num>
  <w:num w:numId="7">
    <w:abstractNumId w:val="24"/>
    <w:lvlOverride w:ilvl="0">
      <w:lvl w:ilvl="0">
        <w:numFmt w:val="decimal"/>
        <w:lvlText w:val="%1."/>
        <w:lvlJc w:val="left"/>
      </w:lvl>
    </w:lvlOverride>
  </w:num>
  <w:num w:numId="8">
    <w:abstractNumId w:val="46"/>
    <w:lvlOverride w:ilvl="0">
      <w:lvl w:ilvl="0">
        <w:numFmt w:val="decimal"/>
        <w:lvlText w:val="%1."/>
        <w:lvlJc w:val="left"/>
      </w:lvl>
    </w:lvlOverride>
  </w:num>
  <w:num w:numId="9">
    <w:abstractNumId w:val="43"/>
  </w:num>
  <w:num w:numId="10">
    <w:abstractNumId w:val="37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35"/>
    <w:lvlOverride w:ilvl="0">
      <w:lvl w:ilvl="0">
        <w:numFmt w:val="decimal"/>
        <w:lvlText w:val="%1."/>
        <w:lvlJc w:val="left"/>
      </w:lvl>
    </w:lvlOverride>
  </w:num>
  <w:num w:numId="13">
    <w:abstractNumId w:val="30"/>
    <w:lvlOverride w:ilvl="0">
      <w:lvl w:ilvl="0">
        <w:numFmt w:val="decimal"/>
        <w:lvlText w:val="%1."/>
        <w:lvlJc w:val="left"/>
      </w:lvl>
    </w:lvlOverride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40"/>
    <w:lvlOverride w:ilvl="0">
      <w:lvl w:ilvl="0">
        <w:numFmt w:val="decimal"/>
        <w:lvlText w:val="%1."/>
        <w:lvlJc w:val="left"/>
      </w:lvl>
    </w:lvlOverride>
  </w:num>
  <w:num w:numId="16">
    <w:abstractNumId w:val="0"/>
    <w:lvlOverride w:ilvl="0">
      <w:lvl w:ilvl="0">
        <w:numFmt w:val="decimal"/>
        <w:lvlText w:val="%1."/>
        <w:lvlJc w:val="left"/>
      </w:lvl>
    </w:lvlOverride>
  </w:num>
  <w:num w:numId="17">
    <w:abstractNumId w:val="14"/>
    <w:lvlOverride w:ilvl="0">
      <w:lvl w:ilvl="0">
        <w:numFmt w:val="decimal"/>
        <w:lvlText w:val="%1."/>
        <w:lvlJc w:val="left"/>
      </w:lvl>
    </w:lvlOverride>
  </w:num>
  <w:num w:numId="18">
    <w:abstractNumId w:val="11"/>
    <w:lvlOverride w:ilvl="0">
      <w:lvl w:ilvl="0">
        <w:numFmt w:val="decimal"/>
        <w:lvlText w:val="%1."/>
        <w:lvlJc w:val="left"/>
      </w:lvl>
    </w:lvlOverride>
  </w:num>
  <w:num w:numId="19">
    <w:abstractNumId w:val="27"/>
    <w:lvlOverride w:ilvl="0">
      <w:lvl w:ilvl="0">
        <w:numFmt w:val="decimal"/>
        <w:lvlText w:val="%1."/>
        <w:lvlJc w:val="left"/>
      </w:lvl>
    </w:lvlOverride>
  </w:num>
  <w:num w:numId="20">
    <w:abstractNumId w:val="28"/>
    <w:lvlOverride w:ilvl="0">
      <w:lvl w:ilvl="0">
        <w:numFmt w:val="decimal"/>
        <w:lvlText w:val="%1."/>
        <w:lvlJc w:val="left"/>
      </w:lvl>
    </w:lvlOverride>
  </w:num>
  <w:num w:numId="21">
    <w:abstractNumId w:val="4"/>
    <w:lvlOverride w:ilvl="0">
      <w:lvl w:ilvl="0">
        <w:numFmt w:val="decimal"/>
        <w:lvlText w:val="%1."/>
        <w:lvlJc w:val="left"/>
      </w:lvl>
    </w:lvlOverride>
  </w:num>
  <w:num w:numId="22">
    <w:abstractNumId w:val="44"/>
  </w:num>
  <w:num w:numId="23">
    <w:abstractNumId w:val="25"/>
  </w:num>
  <w:num w:numId="24">
    <w:abstractNumId w:val="2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5">
    <w:abstractNumId w:val="17"/>
    <w:lvlOverride w:ilvl="0">
      <w:lvl w:ilvl="0">
        <w:numFmt w:val="decimal"/>
        <w:lvlText w:val="%1."/>
        <w:lvlJc w:val="left"/>
      </w:lvl>
    </w:lvlOverride>
  </w:num>
  <w:num w:numId="26">
    <w:abstractNumId w:val="42"/>
    <w:lvlOverride w:ilvl="0">
      <w:lvl w:ilvl="0">
        <w:numFmt w:val="decimal"/>
        <w:lvlText w:val="%1."/>
        <w:lvlJc w:val="left"/>
      </w:lvl>
    </w:lvlOverride>
  </w:num>
  <w:num w:numId="27">
    <w:abstractNumId w:val="29"/>
    <w:lvlOverride w:ilvl="0">
      <w:lvl w:ilvl="0">
        <w:numFmt w:val="decimal"/>
        <w:lvlText w:val="%1."/>
        <w:lvlJc w:val="left"/>
      </w:lvl>
    </w:lvlOverride>
  </w:num>
  <w:num w:numId="28">
    <w:abstractNumId w:val="18"/>
    <w:lvlOverride w:ilvl="0">
      <w:lvl w:ilvl="0">
        <w:numFmt w:val="decimal"/>
        <w:lvlText w:val="%1."/>
        <w:lvlJc w:val="left"/>
      </w:lvl>
    </w:lvlOverride>
  </w:num>
  <w:num w:numId="29">
    <w:abstractNumId w:val="16"/>
    <w:lvlOverride w:ilvl="0">
      <w:lvl w:ilvl="0">
        <w:numFmt w:val="decimal"/>
        <w:lvlText w:val="%1."/>
        <w:lvlJc w:val="left"/>
      </w:lvl>
    </w:lvlOverride>
  </w:num>
  <w:num w:numId="30">
    <w:abstractNumId w:val="31"/>
    <w:lvlOverride w:ilvl="0">
      <w:lvl w:ilvl="0">
        <w:numFmt w:val="decimal"/>
        <w:lvlText w:val="%1."/>
        <w:lvlJc w:val="left"/>
      </w:lvl>
    </w:lvlOverride>
  </w:num>
  <w:num w:numId="31">
    <w:abstractNumId w:val="8"/>
    <w:lvlOverride w:ilvl="0">
      <w:lvl w:ilvl="0">
        <w:numFmt w:val="decimal"/>
        <w:lvlText w:val="%1."/>
        <w:lvlJc w:val="left"/>
      </w:lvl>
    </w:lvlOverride>
  </w:num>
  <w:num w:numId="32">
    <w:abstractNumId w:val="20"/>
    <w:lvlOverride w:ilvl="0">
      <w:lvl w:ilvl="0">
        <w:numFmt w:val="decimal"/>
        <w:lvlText w:val="%1."/>
        <w:lvlJc w:val="left"/>
      </w:lvl>
    </w:lvlOverride>
  </w:num>
  <w:num w:numId="33">
    <w:abstractNumId w:val="36"/>
    <w:lvlOverride w:ilvl="0">
      <w:lvl w:ilvl="0">
        <w:numFmt w:val="decimal"/>
        <w:lvlText w:val="%1."/>
        <w:lvlJc w:val="left"/>
      </w:lvl>
    </w:lvlOverride>
  </w:num>
  <w:num w:numId="34">
    <w:abstractNumId w:val="6"/>
    <w:lvlOverride w:ilvl="0">
      <w:lvl w:ilvl="0">
        <w:numFmt w:val="decimal"/>
        <w:lvlText w:val="%1."/>
        <w:lvlJc w:val="left"/>
      </w:lvl>
    </w:lvlOverride>
  </w:num>
  <w:num w:numId="35">
    <w:abstractNumId w:val="39"/>
    <w:lvlOverride w:ilvl="0">
      <w:lvl w:ilvl="0">
        <w:numFmt w:val="decimal"/>
        <w:lvlText w:val="%1."/>
        <w:lvlJc w:val="left"/>
      </w:lvl>
    </w:lvlOverride>
  </w:num>
  <w:num w:numId="36">
    <w:abstractNumId w:val="45"/>
    <w:lvlOverride w:ilvl="0">
      <w:lvl w:ilvl="0">
        <w:numFmt w:val="decimal"/>
        <w:lvlText w:val="%1."/>
        <w:lvlJc w:val="left"/>
      </w:lvl>
    </w:lvlOverride>
  </w:num>
  <w:num w:numId="37">
    <w:abstractNumId w:val="32"/>
    <w:lvlOverride w:ilvl="0">
      <w:lvl w:ilvl="0">
        <w:numFmt w:val="decimal"/>
        <w:lvlText w:val="%1."/>
        <w:lvlJc w:val="left"/>
      </w:lvl>
    </w:lvlOverride>
  </w:num>
  <w:num w:numId="38">
    <w:abstractNumId w:val="5"/>
    <w:lvlOverride w:ilvl="0">
      <w:lvl w:ilvl="0">
        <w:numFmt w:val="decimal"/>
        <w:lvlText w:val="%1."/>
        <w:lvlJc w:val="left"/>
      </w:lvl>
    </w:lvlOverride>
  </w:num>
  <w:num w:numId="39">
    <w:abstractNumId w:val="33"/>
    <w:lvlOverride w:ilvl="0">
      <w:lvl w:ilvl="0">
        <w:numFmt w:val="decimal"/>
        <w:lvlText w:val="%1."/>
        <w:lvlJc w:val="left"/>
      </w:lvl>
    </w:lvlOverride>
  </w:num>
  <w:num w:numId="40">
    <w:abstractNumId w:val="41"/>
    <w:lvlOverride w:ilvl="0">
      <w:lvl w:ilvl="0">
        <w:numFmt w:val="decimal"/>
        <w:lvlText w:val="%1."/>
        <w:lvlJc w:val="left"/>
      </w:lvl>
    </w:lvlOverride>
  </w:num>
  <w:num w:numId="41">
    <w:abstractNumId w:val="13"/>
    <w:lvlOverride w:ilvl="0">
      <w:lvl w:ilvl="0">
        <w:numFmt w:val="decimal"/>
        <w:lvlText w:val="%1."/>
        <w:lvlJc w:val="left"/>
      </w:lvl>
    </w:lvlOverride>
  </w:num>
  <w:num w:numId="42">
    <w:abstractNumId w:val="19"/>
    <w:lvlOverride w:ilvl="0">
      <w:lvl w:ilvl="0">
        <w:numFmt w:val="decimal"/>
        <w:lvlText w:val="%1."/>
        <w:lvlJc w:val="left"/>
      </w:lvl>
    </w:lvlOverride>
  </w:num>
  <w:num w:numId="43">
    <w:abstractNumId w:val="3"/>
  </w:num>
  <w:num w:numId="44">
    <w:abstractNumId w:val="38"/>
  </w:num>
  <w:num w:numId="45">
    <w:abstractNumId w:val="15"/>
  </w:num>
  <w:num w:numId="46">
    <w:abstractNumId w:val="9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9A"/>
    <w:rsid w:val="000A021D"/>
    <w:rsid w:val="000E2C9F"/>
    <w:rsid w:val="000F38D5"/>
    <w:rsid w:val="00147E9A"/>
    <w:rsid w:val="00194865"/>
    <w:rsid w:val="001C699D"/>
    <w:rsid w:val="001D15EF"/>
    <w:rsid w:val="001E6BA0"/>
    <w:rsid w:val="002338F2"/>
    <w:rsid w:val="002703B3"/>
    <w:rsid w:val="002C1B71"/>
    <w:rsid w:val="002F0CFC"/>
    <w:rsid w:val="00320FCF"/>
    <w:rsid w:val="00377CBD"/>
    <w:rsid w:val="00383E8C"/>
    <w:rsid w:val="00391CF4"/>
    <w:rsid w:val="003B6FB3"/>
    <w:rsid w:val="003C6C6E"/>
    <w:rsid w:val="003F4FA4"/>
    <w:rsid w:val="00416BDB"/>
    <w:rsid w:val="00432148"/>
    <w:rsid w:val="0047561A"/>
    <w:rsid w:val="0047629F"/>
    <w:rsid w:val="004B118B"/>
    <w:rsid w:val="004C79DB"/>
    <w:rsid w:val="00526618"/>
    <w:rsid w:val="00531EF3"/>
    <w:rsid w:val="005510E7"/>
    <w:rsid w:val="0058698B"/>
    <w:rsid w:val="005B5027"/>
    <w:rsid w:val="005E06D9"/>
    <w:rsid w:val="005E0881"/>
    <w:rsid w:val="00631A9F"/>
    <w:rsid w:val="00640589"/>
    <w:rsid w:val="00641884"/>
    <w:rsid w:val="006924F9"/>
    <w:rsid w:val="006D26AD"/>
    <w:rsid w:val="006D7CDC"/>
    <w:rsid w:val="006E0A92"/>
    <w:rsid w:val="006E5317"/>
    <w:rsid w:val="00714962"/>
    <w:rsid w:val="007468D1"/>
    <w:rsid w:val="00776A2A"/>
    <w:rsid w:val="007D566F"/>
    <w:rsid w:val="00847776"/>
    <w:rsid w:val="00863A41"/>
    <w:rsid w:val="00881074"/>
    <w:rsid w:val="00891AA8"/>
    <w:rsid w:val="00896789"/>
    <w:rsid w:val="008D788C"/>
    <w:rsid w:val="008F2CB3"/>
    <w:rsid w:val="008F78D3"/>
    <w:rsid w:val="008F7B1E"/>
    <w:rsid w:val="009408F7"/>
    <w:rsid w:val="009432DD"/>
    <w:rsid w:val="00955F21"/>
    <w:rsid w:val="00970FF1"/>
    <w:rsid w:val="009D1AE1"/>
    <w:rsid w:val="00A00540"/>
    <w:rsid w:val="00A0603F"/>
    <w:rsid w:val="00A13659"/>
    <w:rsid w:val="00A151E3"/>
    <w:rsid w:val="00AB64AA"/>
    <w:rsid w:val="00AC0A7B"/>
    <w:rsid w:val="00AF1C30"/>
    <w:rsid w:val="00AF2F3B"/>
    <w:rsid w:val="00AF799A"/>
    <w:rsid w:val="00B009EA"/>
    <w:rsid w:val="00B06043"/>
    <w:rsid w:val="00B51FE7"/>
    <w:rsid w:val="00B53D18"/>
    <w:rsid w:val="00BA1DAF"/>
    <w:rsid w:val="00BB5B9B"/>
    <w:rsid w:val="00BC6487"/>
    <w:rsid w:val="00BD083C"/>
    <w:rsid w:val="00BF774C"/>
    <w:rsid w:val="00C10B85"/>
    <w:rsid w:val="00CA491A"/>
    <w:rsid w:val="00CC7034"/>
    <w:rsid w:val="00CD47BF"/>
    <w:rsid w:val="00D40814"/>
    <w:rsid w:val="00D86094"/>
    <w:rsid w:val="00D877AC"/>
    <w:rsid w:val="00DA7F70"/>
    <w:rsid w:val="00DB2BD2"/>
    <w:rsid w:val="00E35DC4"/>
    <w:rsid w:val="00E656A5"/>
    <w:rsid w:val="00E658EC"/>
    <w:rsid w:val="00EC4917"/>
    <w:rsid w:val="00F60EBA"/>
    <w:rsid w:val="00F80250"/>
    <w:rsid w:val="00F84C61"/>
    <w:rsid w:val="00FB4F34"/>
    <w:rsid w:val="00FF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4:docId w14:val="490EC75F"/>
  <w15:docId w15:val="{C3EEBC6A-D2B5-40D9-BE59-68229AFF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094"/>
    <w:pPr>
      <w:spacing w:after="0" w:line="240" w:lineRule="auto"/>
    </w:pPr>
    <w:rPr>
      <w:rFonts w:ascii="Arial" w:hAnsi="Arial" w:cs="Arial"/>
      <w:sz w:val="36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A7B"/>
    <w:pPr>
      <w:jc w:val="center"/>
      <w:outlineLvl w:val="0"/>
    </w:pPr>
    <w:rPr>
      <w:b/>
      <w:color w:val="000000" w:themeColor="text1"/>
      <w:sz w:val="152"/>
      <w:szCs w:val="1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6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C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B1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B1E"/>
  </w:style>
  <w:style w:type="paragraph" w:styleId="Footer">
    <w:name w:val="footer"/>
    <w:basedOn w:val="Normal"/>
    <w:link w:val="FooterChar"/>
    <w:uiPriority w:val="99"/>
    <w:unhideWhenUsed/>
    <w:rsid w:val="008F7B1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B1E"/>
  </w:style>
  <w:style w:type="paragraph" w:styleId="BalloonText">
    <w:name w:val="Balloon Text"/>
    <w:basedOn w:val="Normal"/>
    <w:link w:val="BalloonTextChar"/>
    <w:uiPriority w:val="99"/>
    <w:semiHidden/>
    <w:unhideWhenUsed/>
    <w:rsid w:val="005510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0E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7E9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C0A7B"/>
    <w:rPr>
      <w:rFonts w:ascii="Arial" w:hAnsi="Arial" w:cs="Arial"/>
      <w:b/>
      <w:color w:val="000000" w:themeColor="text1"/>
      <w:sz w:val="152"/>
      <w:szCs w:val="152"/>
    </w:rPr>
  </w:style>
  <w:style w:type="character" w:styleId="Hyperlink">
    <w:name w:val="Hyperlink"/>
    <w:basedOn w:val="DefaultParagraphFont"/>
    <w:uiPriority w:val="99"/>
    <w:unhideWhenUsed/>
    <w:rsid w:val="00AF799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56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2C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8F2CB3"/>
    <w:pPr>
      <w:spacing w:after="0" w:line="240" w:lineRule="auto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uiPriority w:val="39"/>
    <w:rsid w:val="006D2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64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6618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8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uisstijl%20Toolkit\Subtiel_NL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74704-F3EC-4FE6-A8B9-7823A315E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Subtiel_NL.dotm</Template>
  <TotalTime>121</TotalTime>
  <Pages>4</Pages>
  <Words>73</Words>
  <Characters>404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Hanzehogeschool Groningen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h.h.faber@pl.hanze.nl</dc:creator>
  <cp:lastModifiedBy>Faber HH, Hylke</cp:lastModifiedBy>
  <cp:revision>51</cp:revision>
  <cp:lastPrinted>2016-02-22T10:26:00Z</cp:lastPrinted>
  <dcterms:created xsi:type="dcterms:W3CDTF">2016-02-08T12:27:00Z</dcterms:created>
  <dcterms:modified xsi:type="dcterms:W3CDTF">2017-03-10T11:44:00Z</dcterms:modified>
</cp:coreProperties>
</file>