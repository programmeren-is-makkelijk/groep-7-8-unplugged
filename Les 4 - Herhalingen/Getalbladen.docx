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B90E8" w14:textId="739DCF1F" w:rsidR="005E5114" w:rsidRPr="00496DB8" w:rsidRDefault="005E5114" w:rsidP="00496DB8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t>12</w:t>
      </w:r>
    </w:p>
    <w:p w14:paraId="2E8B90EA" w14:textId="72EB2876" w:rsidR="005E5114" w:rsidRPr="00496DB8" w:rsidRDefault="005E5114" w:rsidP="00496DB8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lastRenderedPageBreak/>
        <w:t>19</w:t>
      </w:r>
    </w:p>
    <w:p w14:paraId="2E8B90EC" w14:textId="79B8F993" w:rsidR="005E5114" w:rsidRPr="00496DB8" w:rsidRDefault="005E5114" w:rsidP="00496DB8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lastRenderedPageBreak/>
        <w:t>23</w:t>
      </w:r>
    </w:p>
    <w:p w14:paraId="2E8B90EE" w14:textId="048577C8" w:rsidR="005E5114" w:rsidRPr="00496DB8" w:rsidRDefault="005E5114" w:rsidP="00496DB8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lastRenderedPageBreak/>
        <w:t>25</w:t>
      </w:r>
    </w:p>
    <w:p w14:paraId="2E8B90F0" w14:textId="3EDF786A" w:rsidR="005E5114" w:rsidRPr="00496DB8" w:rsidRDefault="005E5114" w:rsidP="00496DB8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lastRenderedPageBreak/>
        <w:t>31</w:t>
      </w:r>
    </w:p>
    <w:p w14:paraId="2E8B90F2" w14:textId="026993B2" w:rsidR="005E5114" w:rsidRPr="00496DB8" w:rsidRDefault="005E5114" w:rsidP="00496DB8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lastRenderedPageBreak/>
        <w:t>34</w:t>
      </w:r>
    </w:p>
    <w:p w14:paraId="2E8B90F4" w14:textId="7A4D57C2" w:rsidR="005E5114" w:rsidRPr="00496DB8" w:rsidRDefault="005E5114" w:rsidP="00496DB8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lastRenderedPageBreak/>
        <w:t>44</w:t>
      </w:r>
      <w:bookmarkStart w:id="0" w:name="_GoBack"/>
      <w:bookmarkEnd w:id="0"/>
    </w:p>
    <w:p w14:paraId="2E8B90F5" w14:textId="77777777" w:rsidR="00526618" w:rsidRPr="00496DB8" w:rsidRDefault="005E5114" w:rsidP="005E5114">
      <w:pPr>
        <w:spacing w:after="160" w:line="259" w:lineRule="auto"/>
        <w:jc w:val="center"/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</w:pPr>
      <w:r w:rsidRPr="00496DB8">
        <w:rPr>
          <w:rFonts w:ascii="Times New Roman" w:eastAsia="Times New Roman" w:hAnsi="Times New Roman" w:cs="Times New Roman"/>
          <w:iCs/>
          <w:sz w:val="512"/>
          <w:szCs w:val="512"/>
          <w:lang w:eastAsia="nl-NL"/>
        </w:rPr>
        <w:lastRenderedPageBreak/>
        <w:t>49</w:t>
      </w:r>
    </w:p>
    <w:sectPr w:rsidR="00526618" w:rsidRPr="00496DB8" w:rsidSect="00943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B90F8" w14:textId="77777777" w:rsidR="00CA491A" w:rsidRDefault="00CA491A" w:rsidP="00D86094">
      <w:r>
        <w:separator/>
      </w:r>
    </w:p>
  </w:endnote>
  <w:endnote w:type="continuationSeparator" w:id="0">
    <w:p w14:paraId="2E8B90F9" w14:textId="77777777" w:rsidR="00CA491A" w:rsidRDefault="00CA491A" w:rsidP="00D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nite Roman Wide">
    <w:altName w:val="Microsoft YaHei"/>
    <w:panose1 w:val="020B0500000000000000"/>
    <w:charset w:val="00"/>
    <w:family w:val="swiss"/>
    <w:pitch w:val="variable"/>
    <w:sig w:usb0="800000A7" w:usb1="00000000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B90FC" w14:textId="77777777" w:rsidR="0094334B" w:rsidRDefault="00943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B90FD" w14:textId="77777777" w:rsidR="0094334B" w:rsidRDefault="009433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B90FF" w14:textId="77777777" w:rsidR="0094334B" w:rsidRDefault="00943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B90F6" w14:textId="77777777" w:rsidR="00CA491A" w:rsidRDefault="00CA491A" w:rsidP="00D86094">
      <w:r>
        <w:separator/>
      </w:r>
    </w:p>
  </w:footnote>
  <w:footnote w:type="continuationSeparator" w:id="0">
    <w:p w14:paraId="2E8B90F7" w14:textId="77777777" w:rsidR="00CA491A" w:rsidRDefault="00CA491A" w:rsidP="00D8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B90FA" w14:textId="77777777" w:rsidR="0094334B" w:rsidRDefault="00943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B90FB" w14:textId="77777777" w:rsidR="008F7B1E" w:rsidRPr="0080072A" w:rsidRDefault="0094334B" w:rsidP="0080072A">
    <w:pPr>
      <w:pStyle w:val="Header"/>
    </w:pPr>
    <w:r w:rsidRPr="003E4A34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8B9100" wp14:editId="2E8B9101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D6688" id="Rectangle 10" o:spid="_x0000_s1026" style="position:absolute;margin-left:552.15pt;margin-top:-9.35pt;width:13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E8B9102" wp14:editId="2E8B9103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2E8B9104" wp14:editId="2E8B9105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8B9106" wp14:editId="2E8B9107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F9FF8E" id="Rectangle 5" o:spid="_x0000_s1026" style="position:absolute;margin-left:30pt;margin-top:-9.25pt;width:13.5pt;height:8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B90FE" w14:textId="77777777" w:rsidR="0094334B" w:rsidRDefault="00943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545"/>
    <w:multiLevelType w:val="multilevel"/>
    <w:tmpl w:val="28603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05E5F"/>
    <w:multiLevelType w:val="multilevel"/>
    <w:tmpl w:val="74DA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820E1"/>
    <w:multiLevelType w:val="multilevel"/>
    <w:tmpl w:val="0C322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C2A22"/>
    <w:multiLevelType w:val="hybridMultilevel"/>
    <w:tmpl w:val="7EC247A2"/>
    <w:lvl w:ilvl="0" w:tplc="0413000F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4623" w:hanging="360"/>
      </w:pPr>
    </w:lvl>
    <w:lvl w:ilvl="2" w:tplc="0413001B" w:tentative="1">
      <w:start w:val="1"/>
      <w:numFmt w:val="lowerRoman"/>
      <w:lvlText w:val="%3."/>
      <w:lvlJc w:val="right"/>
      <w:pPr>
        <w:ind w:left="5343" w:hanging="180"/>
      </w:pPr>
    </w:lvl>
    <w:lvl w:ilvl="3" w:tplc="0413000F" w:tentative="1">
      <w:start w:val="1"/>
      <w:numFmt w:val="decimal"/>
      <w:lvlText w:val="%4."/>
      <w:lvlJc w:val="left"/>
      <w:pPr>
        <w:ind w:left="6063" w:hanging="360"/>
      </w:pPr>
    </w:lvl>
    <w:lvl w:ilvl="4" w:tplc="04130019" w:tentative="1">
      <w:start w:val="1"/>
      <w:numFmt w:val="lowerLetter"/>
      <w:lvlText w:val="%5."/>
      <w:lvlJc w:val="left"/>
      <w:pPr>
        <w:ind w:left="6783" w:hanging="360"/>
      </w:pPr>
    </w:lvl>
    <w:lvl w:ilvl="5" w:tplc="0413001B" w:tentative="1">
      <w:start w:val="1"/>
      <w:numFmt w:val="lowerRoman"/>
      <w:lvlText w:val="%6."/>
      <w:lvlJc w:val="right"/>
      <w:pPr>
        <w:ind w:left="7503" w:hanging="180"/>
      </w:pPr>
    </w:lvl>
    <w:lvl w:ilvl="6" w:tplc="0413000F" w:tentative="1">
      <w:start w:val="1"/>
      <w:numFmt w:val="decimal"/>
      <w:lvlText w:val="%7."/>
      <w:lvlJc w:val="left"/>
      <w:pPr>
        <w:ind w:left="8223" w:hanging="360"/>
      </w:pPr>
    </w:lvl>
    <w:lvl w:ilvl="7" w:tplc="04130019" w:tentative="1">
      <w:start w:val="1"/>
      <w:numFmt w:val="lowerLetter"/>
      <w:lvlText w:val="%8."/>
      <w:lvlJc w:val="left"/>
      <w:pPr>
        <w:ind w:left="8943" w:hanging="360"/>
      </w:pPr>
    </w:lvl>
    <w:lvl w:ilvl="8" w:tplc="0413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4" w15:restartNumberingAfterBreak="0">
    <w:nsid w:val="114A67DE"/>
    <w:multiLevelType w:val="multilevel"/>
    <w:tmpl w:val="01069C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77D"/>
    <w:multiLevelType w:val="multilevel"/>
    <w:tmpl w:val="1BB678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539D4"/>
    <w:multiLevelType w:val="multilevel"/>
    <w:tmpl w:val="989616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17054"/>
    <w:multiLevelType w:val="multilevel"/>
    <w:tmpl w:val="0D1AF7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91C72"/>
    <w:multiLevelType w:val="multilevel"/>
    <w:tmpl w:val="CE3A1D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F7491"/>
    <w:multiLevelType w:val="hybridMultilevel"/>
    <w:tmpl w:val="BC7EC7C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A3A8F"/>
    <w:multiLevelType w:val="multilevel"/>
    <w:tmpl w:val="8108A7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F63FC"/>
    <w:multiLevelType w:val="multilevel"/>
    <w:tmpl w:val="EBB03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10D8D"/>
    <w:multiLevelType w:val="multilevel"/>
    <w:tmpl w:val="3CDACE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25B00"/>
    <w:multiLevelType w:val="multilevel"/>
    <w:tmpl w:val="C93A5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66399"/>
    <w:multiLevelType w:val="hybridMultilevel"/>
    <w:tmpl w:val="EEB8B1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03DD0"/>
    <w:multiLevelType w:val="multilevel"/>
    <w:tmpl w:val="20828E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121E4"/>
    <w:multiLevelType w:val="multilevel"/>
    <w:tmpl w:val="BCAED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714D6E"/>
    <w:multiLevelType w:val="multilevel"/>
    <w:tmpl w:val="899CAD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166C2"/>
    <w:multiLevelType w:val="multilevel"/>
    <w:tmpl w:val="C65EA7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64DA9"/>
    <w:multiLevelType w:val="multilevel"/>
    <w:tmpl w:val="460457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54290"/>
    <w:multiLevelType w:val="multilevel"/>
    <w:tmpl w:val="962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C5DED"/>
    <w:multiLevelType w:val="hybridMultilevel"/>
    <w:tmpl w:val="6C7C4C14"/>
    <w:lvl w:ilvl="0" w:tplc="AFDAAF0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8745F"/>
    <w:multiLevelType w:val="multilevel"/>
    <w:tmpl w:val="3EFA9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F17D7"/>
    <w:multiLevelType w:val="multilevel"/>
    <w:tmpl w:val="9B8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B13C1"/>
    <w:multiLevelType w:val="multilevel"/>
    <w:tmpl w:val="242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664B1"/>
    <w:multiLevelType w:val="multilevel"/>
    <w:tmpl w:val="6DE69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B8283E"/>
    <w:multiLevelType w:val="multilevel"/>
    <w:tmpl w:val="211229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00296"/>
    <w:multiLevelType w:val="multilevel"/>
    <w:tmpl w:val="AD182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F76A0"/>
    <w:multiLevelType w:val="multilevel"/>
    <w:tmpl w:val="625605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0F2B70"/>
    <w:multiLevelType w:val="multilevel"/>
    <w:tmpl w:val="23B8B3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942746"/>
    <w:multiLevelType w:val="multilevel"/>
    <w:tmpl w:val="C14C16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201816"/>
    <w:multiLevelType w:val="multilevel"/>
    <w:tmpl w:val="91FCDB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A2AD2"/>
    <w:multiLevelType w:val="multilevel"/>
    <w:tmpl w:val="F96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F0622"/>
    <w:multiLevelType w:val="multilevel"/>
    <w:tmpl w:val="04D6D6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AC3604"/>
    <w:multiLevelType w:val="multilevel"/>
    <w:tmpl w:val="FE489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64CF7"/>
    <w:multiLevelType w:val="multilevel"/>
    <w:tmpl w:val="E9E80D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900253"/>
    <w:multiLevelType w:val="multilevel"/>
    <w:tmpl w:val="0C3221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6A68534D"/>
    <w:multiLevelType w:val="multilevel"/>
    <w:tmpl w:val="0CE63A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C671C8"/>
    <w:multiLevelType w:val="multilevel"/>
    <w:tmpl w:val="C72C9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166E7C"/>
    <w:multiLevelType w:val="multilevel"/>
    <w:tmpl w:val="AC9C54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3B616E"/>
    <w:multiLevelType w:val="multilevel"/>
    <w:tmpl w:val="F94A35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5826A6"/>
    <w:multiLevelType w:val="multilevel"/>
    <w:tmpl w:val="F634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365528"/>
    <w:multiLevelType w:val="multilevel"/>
    <w:tmpl w:val="3AE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847656"/>
    <w:multiLevelType w:val="multilevel"/>
    <w:tmpl w:val="13EEF3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211DB5"/>
    <w:multiLevelType w:val="multilevel"/>
    <w:tmpl w:val="A83C7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2"/>
  </w:num>
  <w:num w:numId="3">
    <w:abstractNumId w:val="34"/>
  </w:num>
  <w:num w:numId="4">
    <w:abstractNumId w:val="26"/>
  </w:num>
  <w:num w:numId="5">
    <w:abstractNumId w:val="22"/>
  </w:num>
  <w:num w:numId="6">
    <w:abstractNumId w:val="1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46"/>
    <w:lvlOverride w:ilvl="0">
      <w:lvl w:ilvl="0">
        <w:numFmt w:val="decimal"/>
        <w:lvlText w:val="%1."/>
        <w:lvlJc w:val="left"/>
      </w:lvl>
    </w:lvlOverride>
  </w:num>
  <w:num w:numId="9">
    <w:abstractNumId w:val="43"/>
  </w:num>
  <w:num w:numId="10">
    <w:abstractNumId w:val="3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4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7"/>
    <w:lvlOverride w:ilvl="0">
      <w:lvl w:ilvl="0">
        <w:numFmt w:val="decimal"/>
        <w:lvlText w:val="%1."/>
        <w:lvlJc w:val="left"/>
      </w:lvl>
    </w:lvlOverride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4"/>
  </w:num>
  <w:num w:numId="23">
    <w:abstractNumId w:val="25"/>
  </w:num>
  <w:num w:numId="24">
    <w:abstractNumId w:val="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42"/>
    <w:lvlOverride w:ilvl="0">
      <w:lvl w:ilvl="0">
        <w:numFmt w:val="decimal"/>
        <w:lvlText w:val="%1."/>
        <w:lvlJc w:val="left"/>
      </w:lvl>
    </w:lvlOverride>
  </w:num>
  <w:num w:numId="27">
    <w:abstractNumId w:val="29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6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20"/>
    <w:lvlOverride w:ilvl="0">
      <w:lvl w:ilvl="0">
        <w:numFmt w:val="decimal"/>
        <w:lvlText w:val="%1."/>
        <w:lvlJc w:val="left"/>
      </w:lvl>
    </w:lvlOverride>
  </w:num>
  <w:num w:numId="33">
    <w:abstractNumId w:val="3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45"/>
    <w:lvlOverride w:ilvl="0">
      <w:lvl w:ilvl="0">
        <w:numFmt w:val="decimal"/>
        <w:lvlText w:val="%1."/>
        <w:lvlJc w:val="left"/>
      </w:lvl>
    </w:lvlOverride>
  </w:num>
  <w:num w:numId="37">
    <w:abstractNumId w:val="32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33"/>
    <w:lvlOverride w:ilvl="0">
      <w:lvl w:ilvl="0">
        <w:numFmt w:val="decimal"/>
        <w:lvlText w:val="%1."/>
        <w:lvlJc w:val="left"/>
      </w:lvl>
    </w:lvlOverride>
  </w:num>
  <w:num w:numId="40">
    <w:abstractNumId w:val="41"/>
    <w:lvlOverride w:ilvl="0">
      <w:lvl w:ilvl="0">
        <w:numFmt w:val="decimal"/>
        <w:lvlText w:val="%1."/>
        <w:lvlJc w:val="left"/>
      </w:lvl>
    </w:lvlOverride>
  </w:num>
  <w:num w:numId="41">
    <w:abstractNumId w:val="13"/>
    <w:lvlOverride w:ilvl="0">
      <w:lvl w:ilvl="0">
        <w:numFmt w:val="decimal"/>
        <w:lvlText w:val="%1."/>
        <w:lvlJc w:val="left"/>
      </w:lvl>
    </w:lvlOverride>
  </w:num>
  <w:num w:numId="42">
    <w:abstractNumId w:val="19"/>
    <w:lvlOverride w:ilvl="0">
      <w:lvl w:ilvl="0">
        <w:numFmt w:val="decimal"/>
        <w:lvlText w:val="%1."/>
        <w:lvlJc w:val="left"/>
      </w:lvl>
    </w:lvlOverride>
  </w:num>
  <w:num w:numId="43">
    <w:abstractNumId w:val="3"/>
  </w:num>
  <w:num w:numId="44">
    <w:abstractNumId w:val="38"/>
  </w:num>
  <w:num w:numId="45">
    <w:abstractNumId w:val="15"/>
  </w:num>
  <w:num w:numId="46">
    <w:abstractNumId w:val="9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A"/>
    <w:rsid w:val="000A021D"/>
    <w:rsid w:val="00147E9A"/>
    <w:rsid w:val="00194865"/>
    <w:rsid w:val="001C699D"/>
    <w:rsid w:val="001D15EF"/>
    <w:rsid w:val="001E6BA0"/>
    <w:rsid w:val="002338F2"/>
    <w:rsid w:val="002703B3"/>
    <w:rsid w:val="002C1B71"/>
    <w:rsid w:val="002F0CFC"/>
    <w:rsid w:val="00320FCF"/>
    <w:rsid w:val="00377CBD"/>
    <w:rsid w:val="00383E8C"/>
    <w:rsid w:val="00391CF4"/>
    <w:rsid w:val="003B6FB3"/>
    <w:rsid w:val="003C6C6E"/>
    <w:rsid w:val="003F4FA4"/>
    <w:rsid w:val="00416BDB"/>
    <w:rsid w:val="00432148"/>
    <w:rsid w:val="004516B0"/>
    <w:rsid w:val="0047561A"/>
    <w:rsid w:val="0047629F"/>
    <w:rsid w:val="00496DB8"/>
    <w:rsid w:val="004B118B"/>
    <w:rsid w:val="004C79DB"/>
    <w:rsid w:val="00526618"/>
    <w:rsid w:val="00531EF3"/>
    <w:rsid w:val="005510E7"/>
    <w:rsid w:val="005B5027"/>
    <w:rsid w:val="005E06D9"/>
    <w:rsid w:val="005E0881"/>
    <w:rsid w:val="005E5114"/>
    <w:rsid w:val="00631A9F"/>
    <w:rsid w:val="00640589"/>
    <w:rsid w:val="00641884"/>
    <w:rsid w:val="006924F9"/>
    <w:rsid w:val="006D26AD"/>
    <w:rsid w:val="006D7CDC"/>
    <w:rsid w:val="006E0A92"/>
    <w:rsid w:val="006E5317"/>
    <w:rsid w:val="00714962"/>
    <w:rsid w:val="007468D1"/>
    <w:rsid w:val="00776A2A"/>
    <w:rsid w:val="007D566F"/>
    <w:rsid w:val="0080072A"/>
    <w:rsid w:val="00847776"/>
    <w:rsid w:val="00863A41"/>
    <w:rsid w:val="00881074"/>
    <w:rsid w:val="00891AA8"/>
    <w:rsid w:val="00896789"/>
    <w:rsid w:val="008D788C"/>
    <w:rsid w:val="008F2CB3"/>
    <w:rsid w:val="008F78D3"/>
    <w:rsid w:val="008F7B1E"/>
    <w:rsid w:val="009432DD"/>
    <w:rsid w:val="0094334B"/>
    <w:rsid w:val="00955F21"/>
    <w:rsid w:val="009D1AE1"/>
    <w:rsid w:val="00A00540"/>
    <w:rsid w:val="00A13659"/>
    <w:rsid w:val="00A151E3"/>
    <w:rsid w:val="00AB64AA"/>
    <w:rsid w:val="00AC0A7B"/>
    <w:rsid w:val="00AF1C30"/>
    <w:rsid w:val="00AF799A"/>
    <w:rsid w:val="00B009EA"/>
    <w:rsid w:val="00B06043"/>
    <w:rsid w:val="00BA1DAF"/>
    <w:rsid w:val="00BB5B9B"/>
    <w:rsid w:val="00BC6487"/>
    <w:rsid w:val="00BD083C"/>
    <w:rsid w:val="00C10B85"/>
    <w:rsid w:val="00CA491A"/>
    <w:rsid w:val="00CC7034"/>
    <w:rsid w:val="00CD47BF"/>
    <w:rsid w:val="00D86094"/>
    <w:rsid w:val="00D877AC"/>
    <w:rsid w:val="00DA7F70"/>
    <w:rsid w:val="00DB2BD2"/>
    <w:rsid w:val="00E35DC4"/>
    <w:rsid w:val="00E656A5"/>
    <w:rsid w:val="00E658EC"/>
    <w:rsid w:val="00F60EBA"/>
    <w:rsid w:val="00F80250"/>
    <w:rsid w:val="00F84C61"/>
    <w:rsid w:val="00FB4F34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2E8B90E7"/>
  <w15:docId w15:val="{C3EEBC6A-D2B5-40D9-BE59-68229AF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94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B1E"/>
  </w:style>
  <w:style w:type="paragraph" w:styleId="Footer">
    <w:name w:val="footer"/>
    <w:basedOn w:val="Normal"/>
    <w:link w:val="Foot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B1E"/>
  </w:style>
  <w:style w:type="paragraph" w:styleId="BalloonText">
    <w:name w:val="Balloon Text"/>
    <w:basedOn w:val="Normal"/>
    <w:link w:val="BalloonTextChar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DefaultParagraphFont"/>
    <w:uiPriority w:val="99"/>
    <w:unhideWhenUsed/>
    <w:rsid w:val="00AF79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uiPriority w:val="39"/>
    <w:rsid w:val="006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4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61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51C98-3CAB-4878-BF36-ECF6E154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Subtiel_NL.dotm</Template>
  <TotalTime>120</TotalTime>
  <Pages>8</Pages>
  <Words>4</Words>
  <Characters>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h.h.faber@pl.hanze.nl</dc:creator>
  <cp:lastModifiedBy>Faber HH, Hylke</cp:lastModifiedBy>
  <cp:revision>44</cp:revision>
  <cp:lastPrinted>2016-02-11T13:40:00Z</cp:lastPrinted>
  <dcterms:created xsi:type="dcterms:W3CDTF">2016-02-08T12:27:00Z</dcterms:created>
  <dcterms:modified xsi:type="dcterms:W3CDTF">2016-12-09T12:14:00Z</dcterms:modified>
</cp:coreProperties>
</file>