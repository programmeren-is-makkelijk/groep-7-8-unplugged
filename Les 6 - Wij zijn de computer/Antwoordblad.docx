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C984F" w14:textId="77777777" w:rsidR="009E48AA" w:rsidRDefault="00986B45">
      <w:pPr>
        <w:spacing w:after="160" w:line="259" w:lineRule="auto"/>
        <w:rPr>
          <w:rFonts w:ascii="TriniteNo2" w:eastAsia="Times New Roman" w:hAnsi="TriniteNo2"/>
          <w:color w:val="000000"/>
          <w:sz w:val="24"/>
          <w:szCs w:val="24"/>
          <w:lang w:eastAsia="nl-NL"/>
        </w:rPr>
      </w:pPr>
      <w:r w:rsidRPr="00986B45">
        <w:rPr>
          <w:rFonts w:ascii="TriniteNo2" w:eastAsia="Times New Roman" w:hAnsi="TriniteNo2"/>
          <w:noProof/>
          <w:color w:val="000000"/>
          <w:sz w:val="24"/>
          <w:szCs w:val="24"/>
          <w:lang w:eastAsia="nl-NL"/>
        </w:rPr>
        <mc:AlternateContent>
          <mc:Choice Requires="wps">
            <w:drawing>
              <wp:anchor distT="0" distB="0" distL="114300" distR="114300" simplePos="0" relativeHeight="251661312" behindDoc="0" locked="0" layoutInCell="1" allowOverlap="1" wp14:anchorId="404C987B" wp14:editId="404C987C">
                <wp:simplePos x="0" y="0"/>
                <wp:positionH relativeFrom="margin">
                  <wp:posOffset>2727960</wp:posOffset>
                </wp:positionH>
                <wp:positionV relativeFrom="paragraph">
                  <wp:posOffset>2610484</wp:posOffset>
                </wp:positionV>
                <wp:extent cx="3373755" cy="1114425"/>
                <wp:effectExtent l="0" t="0" r="1714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1114425"/>
                        </a:xfrm>
                        <a:prstGeom prst="rect">
                          <a:avLst/>
                        </a:prstGeom>
                        <a:solidFill>
                          <a:srgbClr val="FFFFFF"/>
                        </a:solidFill>
                        <a:ln w="9525">
                          <a:solidFill>
                            <a:schemeClr val="bg1"/>
                          </a:solidFill>
                          <a:miter lim="800000"/>
                          <a:headEnd/>
                          <a:tailEnd/>
                        </a:ln>
                      </wps:spPr>
                      <wps:txbx>
                        <w:txbxContent>
                          <w:p w14:paraId="404C9893" w14:textId="77777777" w:rsidR="00986B45" w:rsidRPr="0027040D" w:rsidRDefault="00986B45" w:rsidP="00986B45">
                            <w:pPr>
                              <w:jc w:val="right"/>
                              <w:rPr>
                                <w:sz w:val="52"/>
                                <w:szCs w:val="28"/>
                              </w:rPr>
                            </w:pPr>
                            <w:r w:rsidRPr="0027040D">
                              <w:rPr>
                                <w:sz w:val="52"/>
                                <w:szCs w:val="28"/>
                              </w:rPr>
                              <w:t>antwoordblad</w:t>
                            </w:r>
                          </w:p>
                          <w:p w14:paraId="404C9894" w14:textId="77777777" w:rsidR="00986B45" w:rsidRPr="0027040D" w:rsidRDefault="00986B45" w:rsidP="00986B45">
                            <w:pPr>
                              <w:jc w:val="right"/>
                              <w:rPr>
                                <w:sz w:val="52"/>
                                <w:szCs w:val="28"/>
                              </w:rPr>
                            </w:pPr>
                            <w:r w:rsidRPr="0027040D">
                              <w:rPr>
                                <w:sz w:val="52"/>
                                <w:szCs w:val="28"/>
                              </w:rPr>
                              <w:t>wij zijn de 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C987B" id="_x0000_t202" coordsize="21600,21600" o:spt="202" path="m,l,21600r21600,l21600,xe">
                <v:stroke joinstyle="miter"/>
                <v:path gradientshapeok="t" o:connecttype="rect"/>
              </v:shapetype>
              <v:shape id="Text Box 2" o:spid="_x0000_s1026" type="#_x0000_t202" style="position:absolute;margin-left:214.8pt;margin-top:205.55pt;width:265.65pt;height:8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" strokecolor="white [3212]">
                <v:textbox>
                  <w:txbxContent>
                    <w:p w14:paraId="404C9893" w14:textId="77777777" w:rsidR="00986B45" w:rsidRPr="0027040D" w:rsidRDefault="00986B45" w:rsidP="00986B45">
                      <w:pPr>
                        <w:jc w:val="right"/>
                        <w:rPr>
                          <w:sz w:val="52"/>
                          <w:szCs w:val="28"/>
                        </w:rPr>
                      </w:pPr>
                      <w:r w:rsidRPr="0027040D">
                        <w:rPr>
                          <w:sz w:val="52"/>
                          <w:szCs w:val="28"/>
                        </w:rPr>
                        <w:t>antwoordblad</w:t>
                      </w:r>
                    </w:p>
                    <w:p w14:paraId="404C9894" w14:textId="77777777" w:rsidR="00986B45" w:rsidRPr="0027040D" w:rsidRDefault="00986B45" w:rsidP="00986B45">
                      <w:pPr>
                        <w:jc w:val="right"/>
                        <w:rPr>
                          <w:sz w:val="52"/>
                          <w:szCs w:val="28"/>
                        </w:rPr>
                      </w:pPr>
                      <w:r w:rsidRPr="0027040D">
                        <w:rPr>
                          <w:sz w:val="52"/>
                          <w:szCs w:val="28"/>
                        </w:rPr>
                        <w:t>wij zijn de computer</w:t>
                      </w:r>
                    </w:p>
                  </w:txbxContent>
                </v:textbox>
                <w10:wrap anchorx="margin"/>
              </v:shape>
            </w:pict>
          </mc:Fallback>
        </mc:AlternateContent>
      </w:r>
      <w:r w:rsidRPr="00986B45">
        <w:rPr>
          <w:rFonts w:ascii="TriniteNo2" w:eastAsia="Times New Roman" w:hAnsi="TriniteNo2"/>
          <w:noProof/>
          <w:color w:val="000000"/>
          <w:sz w:val="24"/>
          <w:szCs w:val="24"/>
          <w:lang w:eastAsia="nl-NL"/>
        </w:rPr>
        <mc:AlternateContent>
          <mc:Choice Requires="wps">
            <w:drawing>
              <wp:anchor distT="0" distB="0" distL="114300" distR="114300" simplePos="0" relativeHeight="251659264" behindDoc="0" locked="0" layoutInCell="1" allowOverlap="1" wp14:anchorId="404C987D" wp14:editId="404C987E">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04C9895" w14:textId="77777777" w:rsidR="00233F4C" w:rsidRPr="0027040D" w:rsidRDefault="00233F4C" w:rsidP="00233F4C">
                            <w:pPr>
                              <w:pStyle w:val="Heading1"/>
                              <w:rPr>
                                <w:sz w:val="72"/>
                                <w:szCs w:val="104"/>
                              </w:rPr>
                            </w:pPr>
                            <w:r w:rsidRPr="0027040D">
                              <w:rPr>
                                <w:sz w:val="72"/>
                                <w:szCs w:val="104"/>
                              </w:rPr>
                              <w:t>Kennismaking met</w:t>
                            </w:r>
                            <w:r w:rsidRPr="0027040D">
                              <w:rPr>
                                <w:sz w:val="72"/>
                                <w:szCs w:val="104"/>
                              </w:rPr>
                              <w:br/>
                              <w:t>programmeren</w:t>
                            </w:r>
                          </w:p>
                          <w:p w14:paraId="404C9896" w14:textId="77777777" w:rsidR="00986B45" w:rsidRPr="0027040D" w:rsidRDefault="00986B45" w:rsidP="00986B45">
                            <w:pPr>
                              <w:pStyle w:val="Heading1"/>
                              <w:rPr>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04C987D" id="_x0000_s1027" type="#_x0000_t202" style="position:absolute;margin-left:0;margin-top:-.05pt;width:468.75pt;height:10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" filled="f" stroked="f" strokecolor="black [3213]">
                <v:textbox>
                  <w:txbxContent>
                    <w:p w14:paraId="404C9895" w14:textId="77777777" w:rsidR="00233F4C" w:rsidRPr="0027040D" w:rsidRDefault="00233F4C" w:rsidP="00233F4C">
                      <w:pPr>
                        <w:pStyle w:val="Heading1"/>
                        <w:rPr>
                          <w:sz w:val="72"/>
                          <w:szCs w:val="104"/>
                        </w:rPr>
                      </w:pPr>
                      <w:r w:rsidRPr="0027040D">
                        <w:rPr>
                          <w:sz w:val="72"/>
                          <w:szCs w:val="104"/>
                        </w:rPr>
                        <w:t>Kennismaking met</w:t>
                      </w:r>
                      <w:r w:rsidRPr="0027040D">
                        <w:rPr>
                          <w:sz w:val="72"/>
                          <w:szCs w:val="104"/>
                        </w:rPr>
                        <w:br/>
                        <w:t>programmeren</w:t>
                      </w:r>
                    </w:p>
                    <w:p w14:paraId="404C9896" w14:textId="77777777" w:rsidR="00986B45" w:rsidRPr="0027040D" w:rsidRDefault="00986B45" w:rsidP="00986B45">
                      <w:pPr>
                        <w:pStyle w:val="Heading1"/>
                        <w:rPr>
                          <w:sz w:val="72"/>
                          <w:szCs w:val="104"/>
                        </w:rPr>
                      </w:pPr>
                    </w:p>
                  </w:txbxContent>
                </v:textbox>
                <w10:wrap anchorx="margin"/>
              </v:shape>
            </w:pict>
          </mc:Fallback>
        </mc:AlternateContent>
      </w:r>
      <w:r w:rsidRPr="00986B45">
        <w:rPr>
          <w:rFonts w:ascii="TriniteNo2" w:eastAsia="Times New Roman" w:hAnsi="TriniteNo2"/>
          <w:noProof/>
          <w:color w:val="000000"/>
          <w:sz w:val="24"/>
          <w:szCs w:val="24"/>
          <w:lang w:eastAsia="nl-NL"/>
        </w:rPr>
        <mc:AlternateContent>
          <mc:Choice Requires="wpg">
            <w:drawing>
              <wp:anchor distT="0" distB="0" distL="114300" distR="114300" simplePos="0" relativeHeight="251660288" behindDoc="0" locked="0" layoutInCell="1" allowOverlap="1" wp14:anchorId="404C987F" wp14:editId="404C9880">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404C9897" w14:textId="77777777" w:rsidR="00986B45" w:rsidRPr="0027040D" w:rsidRDefault="00986B45" w:rsidP="00986B45">
                              <w:pPr>
                                <w:rPr>
                                  <w:rFonts w:ascii="Times New Roman" w:hAnsi="Times New Roman" w:cs="Times New Roman"/>
                                  <w:sz w:val="24"/>
                                  <w:szCs w:val="28"/>
                                </w:rPr>
                              </w:pPr>
                              <w:r w:rsidRPr="0027040D">
                                <w:rPr>
                                  <w:rFonts w:ascii="Times New Roman" w:hAnsi="Times New Roman" w:cs="Times New Roman"/>
                                  <w:sz w:val="24"/>
                                  <w:szCs w:val="28"/>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404C987F" id="Group 3" o:spid="_x0000_s1028" style="position:absolute;margin-left:.3pt;margin-top:524.3pt;width:479.3pt;height:78.5pt;z-index:251660288"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GSR&#10;x0z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 id="_x0000_s1029"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404C9897" w14:textId="77777777" w:rsidR="00986B45" w:rsidRPr="0027040D" w:rsidRDefault="00986B45" w:rsidP="00986B45">
                        <w:pPr>
                          <w:rPr>
                            <w:rFonts w:ascii="Times New Roman" w:hAnsi="Times New Roman" w:cs="Times New Roman"/>
                            <w:sz w:val="24"/>
                            <w:szCs w:val="28"/>
                          </w:rPr>
                        </w:pPr>
                        <w:r w:rsidRPr="0027040D">
                          <w:rPr>
                            <w:rFonts w:ascii="Times New Roman" w:hAnsi="Times New Roman" w:cs="Times New Roman"/>
                            <w:sz w:val="24"/>
                            <w:szCs w:val="28"/>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0"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1"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009E48AA">
        <w:rPr>
          <w:rFonts w:ascii="TriniteNo2" w:eastAsia="Times New Roman" w:hAnsi="TriniteNo2"/>
          <w:color w:val="000000"/>
          <w:sz w:val="24"/>
          <w:szCs w:val="24"/>
          <w:lang w:eastAsia="nl-NL"/>
        </w:rPr>
        <w:br w:type="page"/>
      </w:r>
    </w:p>
    <w:p w14:paraId="404C9850" w14:textId="77777777" w:rsidR="0047561A" w:rsidRPr="00161802" w:rsidRDefault="00AB00AB" w:rsidP="00A70CC3">
      <w:pPr>
        <w:rPr>
          <w:rFonts w:ascii="Times New Roman" w:eastAsia="Times New Roman" w:hAnsi="Times New Roman" w:cs="Times New Roman"/>
          <w:color w:val="000000"/>
          <w:sz w:val="24"/>
          <w:szCs w:val="24"/>
          <w:lang w:eastAsia="nl-NL"/>
        </w:rPr>
      </w:pPr>
      <w:bookmarkStart w:id="0" w:name="_GoBack"/>
      <w:r w:rsidRPr="00161802">
        <w:rPr>
          <w:rFonts w:ascii="Times New Roman" w:eastAsia="Times New Roman" w:hAnsi="Times New Roman" w:cs="Times New Roman"/>
          <w:color w:val="000000"/>
          <w:sz w:val="24"/>
          <w:szCs w:val="24"/>
          <w:lang w:eastAsia="nl-NL"/>
        </w:rPr>
        <w:lastRenderedPageBreak/>
        <w:t xml:space="preserve">1. </w:t>
      </w:r>
      <w:r w:rsidR="009410D5" w:rsidRPr="00161802">
        <w:rPr>
          <w:rFonts w:ascii="Times New Roman" w:eastAsia="Times New Roman" w:hAnsi="Times New Roman" w:cs="Times New Roman"/>
          <w:color w:val="000000"/>
          <w:sz w:val="24"/>
          <w:szCs w:val="24"/>
          <w:lang w:eastAsia="nl-NL"/>
        </w:rPr>
        <w:t>2</w:t>
      </w:r>
    </w:p>
    <w:p w14:paraId="404C9851" w14:textId="77777777" w:rsidR="009410D5" w:rsidRPr="00161802" w:rsidRDefault="009410D5"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2. 6</w:t>
      </w:r>
    </w:p>
    <w:p w14:paraId="404C9852" w14:textId="77777777" w:rsidR="009410D5" w:rsidRPr="00161802" w:rsidRDefault="009410D5"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3. 4</w:t>
      </w:r>
    </w:p>
    <w:p w14:paraId="404C9853" w14:textId="77777777" w:rsidR="009410D5" w:rsidRPr="00161802" w:rsidRDefault="009410D5"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4. ‘aantal vliegende dieren’ + ‘aantal niet vliegende dieren’</w:t>
      </w:r>
    </w:p>
    <w:p w14:paraId="404C9854" w14:textId="77777777" w:rsidR="009410D5" w:rsidRPr="00161802" w:rsidRDefault="009410D5"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5. Ben je een huisdier?</w:t>
      </w:r>
    </w:p>
    <w:p w14:paraId="404C9855" w14:textId="77777777" w:rsidR="009410D5" w:rsidRPr="00161802" w:rsidRDefault="009410D5"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6. 2</w:t>
      </w:r>
    </w:p>
    <w:p w14:paraId="404C9856" w14:textId="77777777" w:rsidR="009410D5" w:rsidRPr="00161802" w:rsidRDefault="009410D5"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7. 4</w:t>
      </w:r>
    </w:p>
    <w:p w14:paraId="404C9857" w14:textId="77777777" w:rsidR="009410D5" w:rsidRPr="00161802" w:rsidRDefault="009410D5"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8. voorwaarde: Ben je zoogdier?; variabele links: aantal zoogdieren; variabele rechts: aantal niet zoogdieren</w:t>
      </w:r>
    </w:p>
    <w:p w14:paraId="404C9858" w14:textId="77777777" w:rsidR="0051412B" w:rsidRPr="00161802" w:rsidRDefault="0051412B"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9.</w:t>
      </w:r>
    </w:p>
    <w:tbl>
      <w:tblPr>
        <w:tblStyle w:val="TableGrid"/>
        <w:tblW w:w="0" w:type="auto"/>
        <w:tblLook w:val="04A0" w:firstRow="1" w:lastRow="0" w:firstColumn="1" w:lastColumn="0" w:noHBand="0" w:noVBand="1"/>
      </w:tblPr>
      <w:tblGrid>
        <w:gridCol w:w="2405"/>
        <w:gridCol w:w="7224"/>
      </w:tblGrid>
      <w:tr w:rsidR="0051412B" w:rsidRPr="00161802" w14:paraId="404C985B" w14:textId="77777777" w:rsidTr="0051412B">
        <w:trPr>
          <w:trHeight w:val="567"/>
        </w:trPr>
        <w:tc>
          <w:tcPr>
            <w:tcW w:w="2405" w:type="dxa"/>
            <w:vAlign w:val="center"/>
          </w:tcPr>
          <w:p w14:paraId="404C9859" w14:textId="77777777" w:rsidR="0051412B" w:rsidRPr="00161802" w:rsidRDefault="0051412B" w:rsidP="0051412B">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vissen</w:t>
            </w:r>
          </w:p>
        </w:tc>
        <w:tc>
          <w:tcPr>
            <w:tcW w:w="7224" w:type="dxa"/>
            <w:vAlign w:val="center"/>
          </w:tcPr>
          <w:p w14:paraId="404C985A" w14:textId="77777777" w:rsidR="0051412B" w:rsidRPr="00161802" w:rsidRDefault="0051412B" w:rsidP="0051412B">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2</w:t>
            </w:r>
          </w:p>
        </w:tc>
      </w:tr>
      <w:tr w:rsidR="0051412B" w:rsidRPr="00161802" w14:paraId="404C985E" w14:textId="77777777" w:rsidTr="0051412B">
        <w:trPr>
          <w:trHeight w:val="567"/>
        </w:trPr>
        <w:tc>
          <w:tcPr>
            <w:tcW w:w="2405" w:type="dxa"/>
            <w:vAlign w:val="center"/>
          </w:tcPr>
          <w:p w14:paraId="404C985C" w14:textId="77777777" w:rsidR="0051412B" w:rsidRPr="00161802" w:rsidRDefault="0051412B" w:rsidP="0051412B">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vogels</w:t>
            </w:r>
          </w:p>
        </w:tc>
        <w:tc>
          <w:tcPr>
            <w:tcW w:w="7224" w:type="dxa"/>
            <w:vAlign w:val="center"/>
          </w:tcPr>
          <w:p w14:paraId="404C985D" w14:textId="77777777" w:rsidR="0051412B" w:rsidRPr="00161802" w:rsidRDefault="0051412B" w:rsidP="0051412B">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2</w:t>
            </w:r>
          </w:p>
        </w:tc>
      </w:tr>
      <w:tr w:rsidR="0051412B" w:rsidRPr="00161802" w14:paraId="404C9861" w14:textId="77777777" w:rsidTr="0051412B">
        <w:trPr>
          <w:trHeight w:val="567"/>
        </w:trPr>
        <w:tc>
          <w:tcPr>
            <w:tcW w:w="2405" w:type="dxa"/>
            <w:vAlign w:val="center"/>
          </w:tcPr>
          <w:p w14:paraId="404C985F" w14:textId="77777777" w:rsidR="0051412B" w:rsidRPr="00161802" w:rsidRDefault="0051412B" w:rsidP="00E84228">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andere dieren</w:t>
            </w:r>
          </w:p>
        </w:tc>
        <w:tc>
          <w:tcPr>
            <w:tcW w:w="7224" w:type="dxa"/>
            <w:vAlign w:val="center"/>
          </w:tcPr>
          <w:p w14:paraId="404C9860" w14:textId="77777777" w:rsidR="0051412B" w:rsidRPr="00161802" w:rsidRDefault="0051412B" w:rsidP="0051412B">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2</w:t>
            </w:r>
          </w:p>
        </w:tc>
      </w:tr>
    </w:tbl>
    <w:p w14:paraId="404C9862" w14:textId="77777777" w:rsidR="0051412B" w:rsidRPr="00161802" w:rsidRDefault="0051412B" w:rsidP="00A70CC3">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10. 6 + 4 = 10</w:t>
      </w:r>
    </w:p>
    <w:p w14:paraId="404C9863" w14:textId="77777777" w:rsidR="0051412B" w:rsidRPr="00161802" w:rsidRDefault="0051412B" w:rsidP="0051412B">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11.</w:t>
      </w:r>
    </w:p>
    <w:tbl>
      <w:tblPr>
        <w:tblStyle w:val="TableGrid"/>
        <w:tblW w:w="0" w:type="auto"/>
        <w:tblLook w:val="04A0" w:firstRow="1" w:lastRow="0" w:firstColumn="1" w:lastColumn="0" w:noHBand="0" w:noVBand="1"/>
      </w:tblPr>
      <w:tblGrid>
        <w:gridCol w:w="2405"/>
        <w:gridCol w:w="7224"/>
      </w:tblGrid>
      <w:tr w:rsidR="0051412B" w:rsidRPr="00161802" w14:paraId="404C9866" w14:textId="77777777" w:rsidTr="00E84228">
        <w:trPr>
          <w:trHeight w:val="567"/>
        </w:trPr>
        <w:tc>
          <w:tcPr>
            <w:tcW w:w="2405" w:type="dxa"/>
            <w:vAlign w:val="center"/>
          </w:tcPr>
          <w:p w14:paraId="404C9864" w14:textId="77777777" w:rsidR="0051412B" w:rsidRPr="00161802" w:rsidRDefault="0051412B" w:rsidP="0051412B">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vissen</w:t>
            </w:r>
          </w:p>
        </w:tc>
        <w:tc>
          <w:tcPr>
            <w:tcW w:w="7224" w:type="dxa"/>
            <w:vAlign w:val="center"/>
          </w:tcPr>
          <w:p w14:paraId="404C9865" w14:textId="77777777" w:rsidR="0051412B" w:rsidRPr="00161802" w:rsidRDefault="0051412B" w:rsidP="00E84228">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10</w:t>
            </w:r>
          </w:p>
        </w:tc>
      </w:tr>
      <w:tr w:rsidR="0051412B" w:rsidRPr="00161802" w14:paraId="404C9869" w14:textId="77777777" w:rsidTr="00E84228">
        <w:trPr>
          <w:trHeight w:val="567"/>
        </w:trPr>
        <w:tc>
          <w:tcPr>
            <w:tcW w:w="2405" w:type="dxa"/>
            <w:vAlign w:val="center"/>
          </w:tcPr>
          <w:p w14:paraId="404C9867" w14:textId="77777777" w:rsidR="0051412B" w:rsidRPr="00161802" w:rsidRDefault="0051412B" w:rsidP="00E84228">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vogels</w:t>
            </w:r>
          </w:p>
        </w:tc>
        <w:tc>
          <w:tcPr>
            <w:tcW w:w="7224" w:type="dxa"/>
            <w:vAlign w:val="center"/>
          </w:tcPr>
          <w:p w14:paraId="404C9868" w14:textId="77777777" w:rsidR="0051412B" w:rsidRPr="00161802" w:rsidRDefault="0051412B" w:rsidP="00E84228">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20</w:t>
            </w:r>
          </w:p>
        </w:tc>
      </w:tr>
      <w:tr w:rsidR="0051412B" w:rsidRPr="00161802" w14:paraId="404C986C" w14:textId="77777777" w:rsidTr="00E84228">
        <w:trPr>
          <w:trHeight w:val="567"/>
        </w:trPr>
        <w:tc>
          <w:tcPr>
            <w:tcW w:w="2405" w:type="dxa"/>
            <w:vAlign w:val="center"/>
          </w:tcPr>
          <w:p w14:paraId="404C986A" w14:textId="77777777" w:rsidR="0051412B" w:rsidRPr="00161802" w:rsidRDefault="0051412B" w:rsidP="00E84228">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andere dieren</w:t>
            </w:r>
          </w:p>
        </w:tc>
        <w:tc>
          <w:tcPr>
            <w:tcW w:w="7224" w:type="dxa"/>
            <w:vAlign w:val="center"/>
          </w:tcPr>
          <w:p w14:paraId="404C986B" w14:textId="77777777" w:rsidR="0051412B" w:rsidRPr="00161802" w:rsidRDefault="0051412B" w:rsidP="00E84228">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1</w:t>
            </w:r>
          </w:p>
        </w:tc>
      </w:tr>
    </w:tbl>
    <w:p w14:paraId="404C986D" w14:textId="77777777" w:rsidR="0051412B" w:rsidRPr="00161802" w:rsidRDefault="0051412B" w:rsidP="0051412B">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12. 31 + 21 = 52</w:t>
      </w:r>
    </w:p>
    <w:p w14:paraId="404C986E" w14:textId="77777777" w:rsidR="0051412B" w:rsidRPr="00161802" w:rsidRDefault="0051412B" w:rsidP="0051412B">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13.</w:t>
      </w:r>
    </w:p>
    <w:tbl>
      <w:tblPr>
        <w:tblStyle w:val="TableGrid"/>
        <w:tblW w:w="0" w:type="auto"/>
        <w:tblLook w:val="04A0" w:firstRow="1" w:lastRow="0" w:firstColumn="1" w:lastColumn="0" w:noHBand="0" w:noVBand="1"/>
      </w:tblPr>
      <w:tblGrid>
        <w:gridCol w:w="2405"/>
        <w:gridCol w:w="7224"/>
      </w:tblGrid>
      <w:tr w:rsidR="0051412B" w:rsidRPr="00161802" w14:paraId="404C9871" w14:textId="77777777" w:rsidTr="00E84228">
        <w:trPr>
          <w:trHeight w:val="567"/>
        </w:trPr>
        <w:tc>
          <w:tcPr>
            <w:tcW w:w="2405" w:type="dxa"/>
            <w:vAlign w:val="center"/>
          </w:tcPr>
          <w:p w14:paraId="404C986F" w14:textId="77777777" w:rsidR="0051412B" w:rsidRPr="00161802" w:rsidRDefault="0051412B" w:rsidP="0051412B">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vissen</w:t>
            </w:r>
          </w:p>
        </w:tc>
        <w:tc>
          <w:tcPr>
            <w:tcW w:w="7224" w:type="dxa"/>
            <w:vAlign w:val="center"/>
          </w:tcPr>
          <w:p w14:paraId="404C9870" w14:textId="77777777" w:rsidR="0051412B" w:rsidRPr="00161802" w:rsidRDefault="0051412B" w:rsidP="00E84228">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10</w:t>
            </w:r>
          </w:p>
        </w:tc>
      </w:tr>
      <w:tr w:rsidR="0051412B" w:rsidRPr="00161802" w14:paraId="404C9874" w14:textId="77777777" w:rsidTr="00E84228">
        <w:trPr>
          <w:trHeight w:val="567"/>
        </w:trPr>
        <w:tc>
          <w:tcPr>
            <w:tcW w:w="2405" w:type="dxa"/>
            <w:vAlign w:val="center"/>
          </w:tcPr>
          <w:p w14:paraId="404C9872" w14:textId="77777777" w:rsidR="0051412B" w:rsidRPr="00161802" w:rsidRDefault="0051412B" w:rsidP="0051412B">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vogels</w:t>
            </w:r>
          </w:p>
        </w:tc>
        <w:tc>
          <w:tcPr>
            <w:tcW w:w="7224" w:type="dxa"/>
            <w:vAlign w:val="center"/>
          </w:tcPr>
          <w:p w14:paraId="404C9873" w14:textId="77777777" w:rsidR="0051412B" w:rsidRPr="00161802" w:rsidRDefault="0051412B" w:rsidP="00E84228">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20</w:t>
            </w:r>
          </w:p>
        </w:tc>
      </w:tr>
      <w:tr w:rsidR="0051412B" w:rsidRPr="00161802" w14:paraId="404C9877" w14:textId="77777777" w:rsidTr="00E84228">
        <w:trPr>
          <w:trHeight w:val="567"/>
        </w:trPr>
        <w:tc>
          <w:tcPr>
            <w:tcW w:w="2405" w:type="dxa"/>
            <w:vAlign w:val="center"/>
          </w:tcPr>
          <w:p w14:paraId="404C9875" w14:textId="77777777" w:rsidR="0051412B" w:rsidRPr="00161802" w:rsidRDefault="0051412B" w:rsidP="00E84228">
            <w:pPr>
              <w:jc w:val="right"/>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aantal andere dieren</w:t>
            </w:r>
          </w:p>
        </w:tc>
        <w:tc>
          <w:tcPr>
            <w:tcW w:w="7224" w:type="dxa"/>
            <w:vAlign w:val="center"/>
          </w:tcPr>
          <w:p w14:paraId="404C9876" w14:textId="77777777" w:rsidR="0051412B" w:rsidRPr="00161802" w:rsidRDefault="0051412B" w:rsidP="00E84228">
            <w:pPr>
              <w:jc w:val="center"/>
              <w:rPr>
                <w:rFonts w:ascii="Times New Roman" w:eastAsia="Times New Roman" w:hAnsi="Times New Roman" w:cs="Times New Roman"/>
                <w:i/>
                <w:sz w:val="24"/>
                <w:szCs w:val="24"/>
                <w:lang w:eastAsia="nl-NL"/>
              </w:rPr>
            </w:pPr>
            <w:r w:rsidRPr="00161802">
              <w:rPr>
                <w:rFonts w:ascii="Times New Roman" w:eastAsia="Times New Roman" w:hAnsi="Times New Roman" w:cs="Times New Roman"/>
                <w:i/>
                <w:sz w:val="24"/>
                <w:szCs w:val="24"/>
                <w:lang w:eastAsia="nl-NL"/>
              </w:rPr>
              <w:t>1</w:t>
            </w:r>
          </w:p>
        </w:tc>
      </w:tr>
    </w:tbl>
    <w:p w14:paraId="404C9878" w14:textId="77777777" w:rsidR="0051412B" w:rsidRPr="00161802" w:rsidRDefault="0051412B" w:rsidP="0051412B">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14. 31 + 11 = 42</w:t>
      </w:r>
    </w:p>
    <w:p w14:paraId="404C9879" w14:textId="77777777" w:rsidR="0051412B" w:rsidRPr="00161802" w:rsidRDefault="0051412B" w:rsidP="0051412B">
      <w:pPr>
        <w:rPr>
          <w:rFonts w:ascii="Times New Roman" w:eastAsia="Times New Roman" w:hAnsi="Times New Roman" w:cs="Times New Roman"/>
          <w:color w:val="000000"/>
          <w:sz w:val="24"/>
          <w:szCs w:val="24"/>
          <w:lang w:eastAsia="nl-NL"/>
        </w:rPr>
      </w:pPr>
      <w:r w:rsidRPr="00161802">
        <w:rPr>
          <w:rFonts w:ascii="Times New Roman" w:eastAsia="Times New Roman" w:hAnsi="Times New Roman" w:cs="Times New Roman"/>
          <w:color w:val="000000"/>
          <w:sz w:val="24"/>
          <w:szCs w:val="24"/>
          <w:lang w:eastAsia="nl-NL"/>
        </w:rPr>
        <w:t>15. in de verzameling zitten meer vogels dan vissen. Als je met je eerste vraag meteen de 20 vogels in een variabele kan stoppen, hoeven zij niet de tweede vraag te ontvangen, en dus bespaar je tijd.</w:t>
      </w:r>
    </w:p>
    <w:bookmarkEnd w:id="0"/>
    <w:p w14:paraId="404C987A" w14:textId="77777777" w:rsidR="0051412B" w:rsidRPr="00161802" w:rsidRDefault="0051412B" w:rsidP="00A70CC3">
      <w:pPr>
        <w:rPr>
          <w:rFonts w:ascii="Times New Roman" w:eastAsia="Times New Roman" w:hAnsi="Times New Roman" w:cs="Times New Roman"/>
          <w:color w:val="000000"/>
          <w:sz w:val="24"/>
          <w:szCs w:val="24"/>
          <w:lang w:eastAsia="nl-NL"/>
        </w:rPr>
      </w:pPr>
    </w:p>
    <w:sectPr w:rsidR="0051412B" w:rsidRPr="00161802" w:rsidSect="009432DD">
      <w:headerReference w:type="even" r:id="rId12"/>
      <w:headerReference w:type="default" r:id="rId13"/>
      <w:footerReference w:type="even" r:id="rId14"/>
      <w:footerReference w:type="default" r:id="rId15"/>
      <w:headerReference w:type="first" r:id="rId16"/>
      <w:footerReference w:type="first" r:id="rId17"/>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C9883" w14:textId="77777777" w:rsidR="00216782" w:rsidRDefault="00216782" w:rsidP="00D86094">
      <w:r>
        <w:separator/>
      </w:r>
    </w:p>
  </w:endnote>
  <w:endnote w:type="continuationSeparator" w:id="0">
    <w:p w14:paraId="404C9884" w14:textId="77777777" w:rsidR="00216782" w:rsidRDefault="00216782"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No2">
    <w:altName w:val="Courier New"/>
    <w:panose1 w:val="00000400000000000000"/>
    <w:charset w:val="00"/>
    <w:family w:val="auto"/>
    <w:pitch w:val="variable"/>
    <w:sig w:usb0="00000003" w:usb1="00000000" w:usb2="00000000" w:usb3="00000000" w:csb0="00000001" w:csb1="00000000"/>
  </w:font>
  <w:font w:name="Trinite Roman Wide">
    <w:altName w:val="Microsoft YaHei"/>
    <w:panose1 w:val="020B0500000000000000"/>
    <w:charset w:val="00"/>
    <w:family w:val="swiss"/>
    <w:pitch w:val="variable"/>
    <w:sig w:usb0="800000A7" w:usb1="00000000"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9887" w14:textId="77777777" w:rsidR="00CE6870" w:rsidRDefault="00CE6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9888" w14:textId="77777777" w:rsidR="00CE6870" w:rsidRDefault="00CE68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988A" w14:textId="77777777" w:rsidR="00CE6870" w:rsidRDefault="00CE6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C9881" w14:textId="77777777" w:rsidR="00216782" w:rsidRDefault="00216782" w:rsidP="00D86094">
      <w:r>
        <w:separator/>
      </w:r>
    </w:p>
  </w:footnote>
  <w:footnote w:type="continuationSeparator" w:id="0">
    <w:p w14:paraId="404C9882" w14:textId="77777777" w:rsidR="00216782" w:rsidRDefault="00216782"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9885" w14:textId="77777777" w:rsidR="00CE6870" w:rsidRDefault="00CE6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9886" w14:textId="77777777" w:rsidR="00216782" w:rsidRDefault="00CE6870" w:rsidP="00D86094">
    <w:pPr>
      <w:pStyle w:val="Header"/>
    </w:pPr>
    <w:r w:rsidRPr="003E4A34">
      <w:rPr>
        <w:noProof/>
        <w:lang w:eastAsia="nl-NL"/>
      </w:rPr>
      <mc:AlternateContent>
        <mc:Choice Requires="wps">
          <w:drawing>
            <wp:anchor distT="0" distB="0" distL="114300" distR="114300" simplePos="0" relativeHeight="251662336" behindDoc="0" locked="0" layoutInCell="1" allowOverlap="1" wp14:anchorId="404C988B" wp14:editId="404C988C">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6C773"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404C988D" wp14:editId="404C988E">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404C988F" wp14:editId="404C9890">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404C9891" wp14:editId="404C9892">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0AD40"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C9889" w14:textId="77777777" w:rsidR="00CE6870" w:rsidRDefault="00CE6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A021D"/>
    <w:rsid w:val="00112652"/>
    <w:rsid w:val="00147E9A"/>
    <w:rsid w:val="00161802"/>
    <w:rsid w:val="00194865"/>
    <w:rsid w:val="001C699D"/>
    <w:rsid w:val="001D15EF"/>
    <w:rsid w:val="001E6BA0"/>
    <w:rsid w:val="00216782"/>
    <w:rsid w:val="002338F2"/>
    <w:rsid w:val="00233F4C"/>
    <w:rsid w:val="0027040D"/>
    <w:rsid w:val="002941CA"/>
    <w:rsid w:val="002C1B71"/>
    <w:rsid w:val="00383E8C"/>
    <w:rsid w:val="00391CF4"/>
    <w:rsid w:val="003C6C6E"/>
    <w:rsid w:val="003F4FA4"/>
    <w:rsid w:val="00400876"/>
    <w:rsid w:val="0047561A"/>
    <w:rsid w:val="0047629F"/>
    <w:rsid w:val="00482098"/>
    <w:rsid w:val="00482329"/>
    <w:rsid w:val="004B118B"/>
    <w:rsid w:val="004C79DB"/>
    <w:rsid w:val="0051412B"/>
    <w:rsid w:val="005510E7"/>
    <w:rsid w:val="005B0003"/>
    <w:rsid w:val="005B5027"/>
    <w:rsid w:val="005E06D9"/>
    <w:rsid w:val="00631A9F"/>
    <w:rsid w:val="00640589"/>
    <w:rsid w:val="00641884"/>
    <w:rsid w:val="00692527"/>
    <w:rsid w:val="006D26AD"/>
    <w:rsid w:val="006E5317"/>
    <w:rsid w:val="007468D1"/>
    <w:rsid w:val="007D566F"/>
    <w:rsid w:val="00847776"/>
    <w:rsid w:val="00891AA8"/>
    <w:rsid w:val="008F2CB3"/>
    <w:rsid w:val="008F7B1E"/>
    <w:rsid w:val="00900608"/>
    <w:rsid w:val="009210F2"/>
    <w:rsid w:val="009410D5"/>
    <w:rsid w:val="009432DD"/>
    <w:rsid w:val="00943315"/>
    <w:rsid w:val="00955F21"/>
    <w:rsid w:val="00986B45"/>
    <w:rsid w:val="009D1AE1"/>
    <w:rsid w:val="009E48AA"/>
    <w:rsid w:val="00A151E3"/>
    <w:rsid w:val="00A70CC3"/>
    <w:rsid w:val="00AA74CA"/>
    <w:rsid w:val="00AB00AB"/>
    <w:rsid w:val="00AB64AA"/>
    <w:rsid w:val="00AC0A7B"/>
    <w:rsid w:val="00AF1C30"/>
    <w:rsid w:val="00AF799A"/>
    <w:rsid w:val="00BE3E5D"/>
    <w:rsid w:val="00C5627C"/>
    <w:rsid w:val="00CA491A"/>
    <w:rsid w:val="00CE6870"/>
    <w:rsid w:val="00D86094"/>
    <w:rsid w:val="00DB2BD2"/>
    <w:rsid w:val="00F72037"/>
    <w:rsid w:val="00F80250"/>
    <w:rsid w:val="00FB4F34"/>
    <w:rsid w:val="00FB5D30"/>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04C984F"/>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table" w:styleId="TableGrid">
    <w:name w:val="Table Grid"/>
    <w:basedOn w:val="TableNormal"/>
    <w:uiPriority w:val="59"/>
    <w:rsid w:val="006D2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55583">
      <w:bodyDiv w:val="1"/>
      <w:marLeft w:val="0"/>
      <w:marRight w:val="0"/>
      <w:marTop w:val="0"/>
      <w:marBottom w:val="0"/>
      <w:divBdr>
        <w:top w:val="none" w:sz="0" w:space="0" w:color="auto"/>
        <w:left w:val="none" w:sz="0" w:space="0" w:color="auto"/>
        <w:bottom w:val="none" w:sz="0" w:space="0" w:color="auto"/>
        <w:right w:val="none" w:sz="0" w:space="0" w:color="auto"/>
      </w:divBdr>
    </w:div>
    <w:div w:id="171489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1742-D81C-4C1C-A2E3-973723BF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31</TotalTime>
  <Pages>2</Pages>
  <Words>102</Words>
  <Characters>563</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h.h.faber@pl.hanze.nl</dc:creator>
  <cp:lastModifiedBy>Faber HH, Hylke</cp:lastModifiedBy>
  <cp:revision>28</cp:revision>
  <dcterms:created xsi:type="dcterms:W3CDTF">2016-02-08T12:27:00Z</dcterms:created>
  <dcterms:modified xsi:type="dcterms:W3CDTF">2016-12-16T09:27:00Z</dcterms:modified>
</cp:coreProperties>
</file>