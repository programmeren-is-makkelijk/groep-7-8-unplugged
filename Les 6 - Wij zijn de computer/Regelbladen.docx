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444" w:rsidRDefault="00AF1444" w:rsidP="00AF1444">
      <w:pPr>
        <w:rPr>
          <w:rFonts w:ascii="TriniteNo2" w:hAnsi="TriniteNo2"/>
          <w:sz w:val="24"/>
          <w:szCs w:val="24"/>
        </w:rPr>
      </w:pPr>
      <w:r w:rsidRPr="00AF1444">
        <w:rPr>
          <w:rFonts w:ascii="TriniteNo2" w:hAnsi="TriniteNo2"/>
          <w:noProof/>
          <w:sz w:val="24"/>
          <w:szCs w:val="24"/>
          <w:lang w:eastAsia="nl-N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A8767F" wp14:editId="7CD6DCD2">
                <wp:simplePos x="0" y="0"/>
                <wp:positionH relativeFrom="margin">
                  <wp:align>center</wp:align>
                </wp:positionH>
                <wp:positionV relativeFrom="page">
                  <wp:posOffset>1104900</wp:posOffset>
                </wp:positionV>
                <wp:extent cx="3524250" cy="3860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444" w:rsidRPr="00AF1444" w:rsidRDefault="00AF1444" w:rsidP="00AF1444">
                            <w:pPr>
                              <w:jc w:val="center"/>
                              <w:rPr>
                                <w:sz w:val="72"/>
                                <w:lang w:val="en-US"/>
                              </w:rPr>
                            </w:pPr>
                            <w:r w:rsidRPr="00AF1444">
                              <w:rPr>
                                <w:sz w:val="72"/>
                              </w:rPr>
                              <w:t>Alle leerlingen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A876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7pt;width:277.5pt;height:30.4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" filled="f" stroked="f">
                <v:textbox style="mso-fit-shape-to-text:t">
                  <w:txbxContent>
                    <w:p w:rsidR="00AF1444" w:rsidRPr="00AF1444" w:rsidRDefault="00AF1444" w:rsidP="00AF1444">
                      <w:pPr>
                        <w:jc w:val="center"/>
                        <w:rPr>
                          <w:sz w:val="72"/>
                          <w:lang w:val="en-US"/>
                        </w:rPr>
                      </w:pPr>
                      <w:r w:rsidRPr="00AF1444">
                        <w:rPr>
                          <w:sz w:val="72"/>
                        </w:rPr>
                        <w:t>Alle leerlingen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66395">
        <w:rPr>
          <w:rFonts w:ascii="TriniteNo2" w:hAnsi="TriniteNo2"/>
          <w:noProof/>
          <w:sz w:val="24"/>
          <w:szCs w:val="24"/>
          <w:lang w:eastAsia="nl-NL"/>
        </w:rPr>
        <w:drawing>
          <wp:anchor distT="0" distB="0" distL="114300" distR="114300" simplePos="0" relativeHeight="251657216" behindDoc="0" locked="0" layoutInCell="1" allowOverlap="1" wp14:anchorId="2FD9FD7C" wp14:editId="58DE3E09">
            <wp:simplePos x="0" y="0"/>
            <wp:positionH relativeFrom="column">
              <wp:posOffset>4185285</wp:posOffset>
            </wp:positionH>
            <wp:positionV relativeFrom="paragraph">
              <wp:posOffset>1848485</wp:posOffset>
            </wp:positionV>
            <wp:extent cx="838200" cy="955040"/>
            <wp:effectExtent l="0" t="0" r="0" b="0"/>
            <wp:wrapNone/>
            <wp:docPr id="215" name="Content Placeholder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Content Placeholder 2"/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55040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66395">
        <w:rPr>
          <w:rFonts w:ascii="TriniteNo2" w:hAnsi="TriniteNo2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FEBDC1" wp14:editId="27C270D4">
                <wp:simplePos x="0" y="0"/>
                <wp:positionH relativeFrom="column">
                  <wp:posOffset>3328035</wp:posOffset>
                </wp:positionH>
                <wp:positionV relativeFrom="paragraph">
                  <wp:posOffset>2915285</wp:posOffset>
                </wp:positionV>
                <wp:extent cx="2600325" cy="419100"/>
                <wp:effectExtent l="0" t="0" r="9525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444" w:rsidRPr="00CF4100" w:rsidRDefault="003674F9" w:rsidP="00AF1444">
                            <w:pPr>
                              <w:jc w:val="center"/>
                            </w:pPr>
                            <w:r>
                              <w:t>aantal niet jongens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EBDC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62.05pt;margin-top:229.55pt;width:204.75pt;height:33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" stroked="f">
                <v:textbox>
                  <w:txbxContent>
                    <w:p w:rsidR="00AF1444" w:rsidRPr="00CF4100" w:rsidRDefault="003674F9" w:rsidP="00AF1444">
                      <w:pPr>
                        <w:jc w:val="center"/>
                      </w:pPr>
                      <w:r>
                        <w:t>aantal niet jongens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initeNo2" w:hAnsi="TriniteNo2"/>
          <w:noProof/>
          <w:sz w:val="24"/>
          <w:szCs w:val="24"/>
          <w:lang w:eastAsia="nl-NL"/>
        </w:rPr>
        <mc:AlternateContent>
          <mc:Choice Requires="wpg">
            <w:drawing>
              <wp:inline distT="0" distB="0" distL="0" distR="0" wp14:anchorId="16DB992A" wp14:editId="018F9F94">
                <wp:extent cx="5734800" cy="3319780"/>
                <wp:effectExtent l="0" t="0" r="18415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800" cy="3319780"/>
                          <a:chOff x="0" y="114300"/>
                          <a:chExt cx="5734800" cy="3319780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0" y="1771180"/>
                            <a:ext cx="2516504" cy="957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1444" w:rsidRDefault="00AF1444" w:rsidP="00AF1444">
                              <w:pPr>
                                <w:jc w:val="center"/>
                              </w:pPr>
                              <w:r>
                                <w:t>Ja</w:t>
                              </w:r>
                              <w:r>
                                <w:tab/>
                              </w:r>
                              <w:r>
                                <w:tab/>
                                <w:t>Nee</w:t>
                              </w:r>
                            </w:p>
                            <w:p w:rsidR="00AF1444" w:rsidRDefault="00AF1444" w:rsidP="00AF1444">
                              <w:pPr>
                                <w:jc w:val="center"/>
                              </w:pPr>
                            </w:p>
                            <w:p w:rsidR="00AF1444" w:rsidRPr="00106127" w:rsidRDefault="00AF1444" w:rsidP="00AF1444">
                              <w:pPr>
                                <w:jc w:val="center"/>
                              </w:pPr>
                              <w:r>
                                <w:t>Ben je</w:t>
                              </w:r>
                              <w:r w:rsidR="003674F9">
                                <w:t xml:space="preserve"> een jongen</w:t>
                              </w:r>
                              <w: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0" y="114300"/>
                            <a:ext cx="5734800" cy="1038225"/>
                            <a:chOff x="0" y="114300"/>
                            <a:chExt cx="5734800" cy="1038225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114300"/>
                              <a:ext cx="57348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" name="Pictur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47650"/>
                              <a:ext cx="819150" cy="8191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1" name="TextBox 11"/>
                        <wps:cNvSpPr txBox="1"/>
                        <wps:spPr>
                          <a:xfrm>
                            <a:off x="2419350" y="247650"/>
                            <a:ext cx="1276350" cy="2280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F1444" w:rsidRDefault="00AF1444" w:rsidP="00AF144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HelveticaNeueLT Std" w:eastAsia="MS PGothic" w:hAnsi="HelveticaNeueLT Std" w:cstheme="minorBidi"/>
                                  <w:color w:val="000000" w:themeColor="text1"/>
                                  <w:kern w:val="24"/>
                                  <w:position w:val="-72"/>
                                  <w:sz w:val="288"/>
                                  <w:szCs w:val="288"/>
                                  <w:vertAlign w:val="subscript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rtlCol="0" anchor="t">
                          <a:noAutofit/>
                        </wps:bodyPr>
                      </wps:wsp>
                      <wps:wsp>
                        <wps:cNvPr id="57" name="Right Arrow 57"/>
                        <wps:cNvSpPr/>
                        <wps:spPr>
                          <a:xfrm>
                            <a:off x="3181350" y="2114550"/>
                            <a:ext cx="787400" cy="171450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ight Arrow 58"/>
                        <wps:cNvSpPr/>
                        <wps:spPr>
                          <a:xfrm rot="10800000">
                            <a:off x="2133600" y="2114550"/>
                            <a:ext cx="787400" cy="171450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Content Placeholder 2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1100" y="1981200"/>
                            <a:ext cx="838200" cy="95504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38" y="3047366"/>
                            <a:ext cx="2600959" cy="386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1444" w:rsidRPr="00AF1444" w:rsidRDefault="003674F9" w:rsidP="00AF1444">
                              <w:pPr>
                                <w:jc w:val="center"/>
                              </w:pPr>
                              <w:r>
                                <w:t>aantal jongens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DB992A" id="Group 14" o:spid="_x0000_s1028" style="width:451.55pt;height:261.4pt;mso-position-horizontal-relative:char;mso-position-vertical-relative:line" coordorigin=",1143" coordsize="57348,33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">
                <v:shape id="_x0000_s1029" type="#_x0000_t202" style="position:absolute;left:18097;top:17711;width:25165;height:9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+uqsIA&#10;AADbAAAADwAAAGRycy9kb3ducmV2LnhtbERP22oCMRB9F/oPYYS+FM221AurUUqLYPuiq37AsBk3&#10;q8lk2URd/74pFHybw7nOfNk5K67UhtqzgtdhBoK49LrmSsFhvxpMQYSIrNF6JgV3CrBcPPXmmGt/&#10;44Kuu1iJFMIhRwUmxiaXMpSGHIahb4gTd/Stw5hgW0nd4i2FOyvfsmwsHdacGgw29GmoPO8uTsH2&#10;e3IZbYqXSXP6eV+b7m6L1ZdV6rnffcxAROriQ/zvXus0fwR/v6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f66qwgAAANsAAAAPAAAAAAAAAAAAAAAAAJgCAABkcnMvZG93&#10;bnJldi54bWxQSwUGAAAAAAQABAD1AAAAhwMAAAAA&#10;" strokecolor="white [3212]">
                  <v:textbox style="mso-fit-shape-to-text:t">
                    <w:txbxContent>
                      <w:p w:rsidR="00AF1444" w:rsidRDefault="00AF1444" w:rsidP="00AF1444">
                        <w:pPr>
                          <w:jc w:val="center"/>
                        </w:pPr>
                        <w:r>
                          <w:t>Ja</w:t>
                        </w:r>
                        <w:r>
                          <w:tab/>
                        </w:r>
                        <w:r>
                          <w:tab/>
                          <w:t>Nee</w:t>
                        </w:r>
                      </w:p>
                      <w:p w:rsidR="00AF1444" w:rsidRDefault="00AF1444" w:rsidP="00AF1444">
                        <w:pPr>
                          <w:jc w:val="center"/>
                        </w:pPr>
                      </w:p>
                      <w:p w:rsidR="00AF1444" w:rsidRPr="00106127" w:rsidRDefault="00AF1444" w:rsidP="00AF1444">
                        <w:pPr>
                          <w:jc w:val="center"/>
                        </w:pPr>
                        <w:r>
                          <w:t>Ben je</w:t>
                        </w:r>
                        <w:r w:rsidR="003674F9">
                          <w:t xml:space="preserve"> een jongen</w:t>
                        </w:r>
                        <w:r>
                          <w:t>?</w:t>
                        </w:r>
                      </w:p>
                    </w:txbxContent>
                  </v:textbox>
                </v:shape>
                <v:group id="Group 16" o:spid="_x0000_s1030" style="position:absolute;top:1143;width:57348;height:10382" coordorigin=",1143" coordsize="57348,10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ctangle 17" o:spid="_x0000_s1031" style="position:absolute;top:1143;width:57348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hll8AA&#10;AADbAAAADwAAAGRycy9kb3ducmV2LnhtbERPS2vCQBC+F/wPywje6kYPKqmr+MBHe6vanofsNAlm&#10;ZkN21eiv7xaE3ubje8503nKlrtT40omBQT8BRZI5W0pu4HTcvE5A+YBisXJCBu7kYT7rvEwxte4m&#10;n3Q9hFzFEPEpGihCqFOtfVYQo++7miRyP65hDBE2ubYN3mI4V3qYJCPNWEpsKLCmVUHZ+XBhA/wh&#10;y/prlyAPR+8Pz9l2vC6/jel128UbqEBt+Bc/3Xsb54/h75d4gJ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6hll8AAAADbAAAADwAAAAAAAAAAAAAAAACYAgAAZHJzL2Rvd25y&#10;ZXYueG1sUEsFBgAAAAAEAAQA9QAAAIUDAAAAAA==&#10;" fillcolor="white [3212]" strokecolor="black [3213]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32" type="#_x0000_t75" style="position:absolute;top:2476;width:8191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MlMi9AAAA2wAAAA8AAABkcnMvZG93bnJldi54bWxEj80KwjAQhO+C7xBW8KapRUWqUUQUPHjx&#10;5wGWZm2LzaYkqda3N4LgcZiZb5jVpjO1eJLzlWUFk3ECgji3uuJCwe16GC1A+ICssbZMCt7kYbPu&#10;91aYafviMz0voRARwj5DBWUITSalz0sy6Me2IY7e3TqDIUpXSO3wFeGmlmmSzKXBiuNCiQ3tSsof&#10;l9YooJNJp6drOtvPXWuqFlnOiJUaDrrtEkSgLvzDv/ZRK0gn8P0Sf4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MyUyL0AAADbAAAADwAAAAAAAAAAAAAAAACfAgAAZHJz&#10;L2Rvd25yZXYueG1sUEsFBgAAAAAEAAQA9wAAAIkDAAAAAA==&#10;">
                    <v:imagedata r:id="rId8" o:title=""/>
                    <v:path arrowok="t"/>
                  </v:shape>
                </v:group>
                <v:shape id="TextBox 11" o:spid="_x0000_s1033" type="#_x0000_t202" style="position:absolute;left:24193;top:2476;width:12764;height:22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AF1444" w:rsidRDefault="00AF1444" w:rsidP="00AF144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HelveticaNeueLT Std" w:eastAsia="MS PGothic" w:hAnsi="HelveticaNeueLT Std" w:cstheme="minorBidi"/>
                            <w:color w:val="000000" w:themeColor="text1"/>
                            <w:kern w:val="24"/>
                            <w:position w:val="-72"/>
                            <w:sz w:val="288"/>
                            <w:szCs w:val="288"/>
                            <w:vertAlign w:val="subscript"/>
                          </w:rPr>
                          <w:t>?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57" o:spid="_x0000_s1034" type="#_x0000_t13" style="position:absolute;left:31813;top:21145;width:787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iSSMYA&#10;AADbAAAADwAAAGRycy9kb3ducmV2LnhtbESPQWvCQBSE70L/w/IKvZlNhdYaXaW0CIpUNIrnZ/aZ&#10;pM2+Ddk1Rn99Vyj0OMzMN8xk1plKtNS40rKC5ygGQZxZXXKuYL+b999AOI+ssbJMCq7kYDZ96E0w&#10;0fbCW2pTn4sAYZeggsL7OpHSZQUZdJGtiYN3so1BH2STS93gJcBNJQdx/CoNlhwWCqzpo6DsJz0b&#10;BaMu3azbZfm5OFTH0XD/9b2aD25KPT1272MQnjr/H/5rL7SClyHcv4Qf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iSSMYAAADbAAAADwAAAAAAAAAAAAAAAACYAgAAZHJz&#10;L2Rvd25yZXYueG1sUEsFBgAAAAAEAAQA9QAAAIsDAAAAAA==&#10;" adj="19248" fillcolor="black [3213]" stroked="f" strokeweight="1pt"/>
                <v:shape id="Right Arrow 58" o:spid="_x0000_s1035" type="#_x0000_t13" style="position:absolute;left:21336;top:21145;width:7874;height:171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7SFMAA&#10;AADbAAAADwAAAGRycy9kb3ducmV2LnhtbERPyWrDMBC9F/IPYgK5lERuocV1ooRSYsjFkO3S22BN&#10;bBNrZCR5yd9Hh0KPj7dvdpNpxUDON5YVvK0SEMSl1Q1XCq6XfJmC8AFZY2uZFDzIw247e9lgpu3I&#10;JxrOoRIxhH2GCuoQukxKX9Zk0K9sRxy5m3UGQ4SuktrhGMNNK9+T5FMabDg21NjRT03l/dwbBTx9&#10;3V7LfYHHIu9TTO/9796RUov59L0GEWgK/+I/90Er+Ihj45f4A+T2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U7SFMAAAADbAAAADwAAAAAAAAAAAAAAAACYAgAAZHJzL2Rvd25y&#10;ZXYueG1sUEsFBgAAAAAEAAQA9QAAAIUDAAAAAA==&#10;" adj="19248" fillcolor="black [3213]" stroked="f" strokeweight="1pt"/>
                <v:shape id="_x0000_s1037" type="#_x0000_t202" style="position:absolute;left:3238;top:30473;width:26009;height:3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hUsUA&#10;AADcAAAADwAAAGRycy9kb3ducmV2LnhtbESPQWvCQBCF74L/YRnBm24sJNjoKlIolJJDY3vocciO&#10;2ZjsbJpdNf77bqHgbYb35n1vtvvRduJKg28cK1gtExDEldMN1wq+Pl8XaxA+IGvsHJOCO3nY76aT&#10;Leba3bik6zHUIoawz1GBCaHPpfSVIYt+6XriqJ3cYDHEdailHvAWw20nn5IkkxYbjgSDPb0Yqtrj&#10;xUZI4atL6X7Oq6KV36bNMP0w70rNZ+NhAyLQGB7m/+s3Hes/p/D3TJx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l2FSxQAAANwAAAAPAAAAAAAAAAAAAAAAAJgCAABkcnMv&#10;ZG93bnJldi54bWxQSwUGAAAAAAQABAD1AAAAigMAAAAA&#10;" stroked="f">
                  <v:textbox style="mso-fit-shape-to-text:t">
                    <w:txbxContent>
                      <w:p w:rsidR="00AF1444" w:rsidRPr="00AF1444" w:rsidRDefault="003674F9" w:rsidP="00AF1444">
                        <w:pPr>
                          <w:jc w:val="center"/>
                        </w:pPr>
                        <w:r>
                          <w:t>aantal jongens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4EFF" w:rsidRDefault="00FE4EFF"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-887920</wp:posOffset>
                </wp:positionH>
                <wp:positionV relativeFrom="paragraph">
                  <wp:posOffset>1021896</wp:posOffset>
                </wp:positionV>
                <wp:extent cx="7543800" cy="5744402"/>
                <wp:effectExtent l="0" t="0" r="0" b="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5744402"/>
                          <a:chOff x="0" y="0"/>
                          <a:chExt cx="7543800" cy="5744402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4380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7F9C" w:rsidRPr="00AF1444" w:rsidRDefault="007B7F9C" w:rsidP="007B7F9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---------------------------------------------------------------------------- hier vouwen ----------------------------------------------------------------------------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2612572" y="142433"/>
                            <a:ext cx="2304414" cy="5601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7F9C" w:rsidRPr="007B7F9C" w:rsidRDefault="007B7F9C" w:rsidP="007B7F9C">
                              <w:pPr>
                                <w:jc w:val="center"/>
                                <w:rPr>
                                  <w:rFonts w:ascii="HelveticaNeueLT Std" w:hAnsi="HelveticaNeueLT Std"/>
                                  <w:sz w:val="640"/>
                                  <w:lang w:val="en-US"/>
                                </w:rPr>
                              </w:pPr>
                              <w:r w:rsidRPr="007B7F9C">
                                <w:rPr>
                                  <w:rFonts w:ascii="HelveticaNeueLT Std" w:hAnsi="HelveticaNeueLT Std"/>
                                  <w:sz w:val="640"/>
                                </w:rPr>
                                <w:t>?</w:t>
                              </w:r>
                            </w:p>
                            <w:p w:rsidR="007B7F9C" w:rsidRDefault="007B7F9C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9" o:spid="_x0000_s1038" style="position:absolute;margin-left:-69.9pt;margin-top:80.45pt;width:594pt;height:452.3pt;z-index:251667456;mso-position-horizontal-relative:text;mso-position-vertical-relative:text" coordsize="75438,57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">
                <v:shape id="_x0000_s1039" type="#_x0000_t202" style="position:absolute;width:75438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<v:textbox style="mso-fit-shape-to-text:t">
                    <w:txbxContent>
                      <w:p w:rsidR="007B7F9C" w:rsidRPr="00AF1444" w:rsidRDefault="007B7F9C" w:rsidP="007B7F9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---------------------------------------------------------------------------- hier vouwen ----------------------------------------------------------------------------</w:t>
                        </w:r>
                      </w:p>
                    </w:txbxContent>
                  </v:textbox>
                </v:shape>
                <v:shape id="_x0000_s1040" type="#_x0000_t202" style="position:absolute;left:26125;top:1424;width:23044;height:5602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XisMA&#10;AADaAAAADwAAAGRycy9kb3ducmV2LnhtbESPT2vCQBTE70K/w/IKXqRuVCwhukpsKAg9SFO9P7LP&#10;JJh9G7Lb/Pn23UKhx2FmfsPsj6NpRE+dqy0rWC0jEMSF1TWXCq5f7y8xCOeRNTaWScFEDo6Hp9ke&#10;E20H/qQ+96UIEHYJKqi8bxMpXVGRQbe0LXHw7rYz6IPsSqk7HALcNHIdRa/SYM1hocKW3ioqHvm3&#10;UZD2C64/YnPNbtmpnbbxJe+3F6Xmz2O6A+Fp9P/hv/ZZK9jA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aXisMAAADaAAAADwAAAAAAAAAAAAAAAACYAgAAZHJzL2Rv&#10;d25yZXYueG1sUEsFBgAAAAAEAAQA9QAAAIgDAAAAAA==&#10;" filled="f" stroked="f">
                  <v:textbox style="mso-fit-shape-to-text:t">
                    <w:txbxContent>
                      <w:p w:rsidR="007B7F9C" w:rsidRPr="007B7F9C" w:rsidRDefault="007B7F9C" w:rsidP="007B7F9C">
                        <w:pPr>
                          <w:jc w:val="center"/>
                          <w:rPr>
                            <w:rFonts w:ascii="HelveticaNeueLT Std" w:hAnsi="HelveticaNeueLT Std"/>
                            <w:sz w:val="640"/>
                            <w:lang w:val="en-US"/>
                          </w:rPr>
                        </w:pPr>
                        <w:r w:rsidRPr="007B7F9C">
                          <w:rPr>
                            <w:rFonts w:ascii="HelveticaNeueLT Std" w:hAnsi="HelveticaNeueLT Std"/>
                            <w:sz w:val="640"/>
                          </w:rPr>
                          <w:t>?</w:t>
                        </w:r>
                      </w:p>
                      <w:p w:rsidR="007B7F9C" w:rsidRDefault="007B7F9C"/>
                    </w:txbxContent>
                  </v:textbox>
                </v:shape>
              </v:group>
            </w:pict>
          </mc:Fallback>
        </mc:AlternateContent>
      </w:r>
      <w:r w:rsidR="007B7F9C">
        <w:br w:type="page"/>
      </w:r>
      <w:r w:rsidRPr="00FE4EFF">
        <w:rPr>
          <w:noProof/>
          <w:lang w:eastAsia="nl-NL"/>
        </w:rPr>
        <w:lastRenderedPageBreak/>
        <w:drawing>
          <wp:anchor distT="0" distB="0" distL="114300" distR="114300" simplePos="0" relativeHeight="251675648" behindDoc="0" locked="0" layoutInCell="1" allowOverlap="1" wp14:anchorId="6D757399" wp14:editId="4DE0AF17">
            <wp:simplePos x="0" y="0"/>
            <wp:positionH relativeFrom="column">
              <wp:posOffset>4229735</wp:posOffset>
            </wp:positionH>
            <wp:positionV relativeFrom="paragraph">
              <wp:posOffset>1887855</wp:posOffset>
            </wp:positionV>
            <wp:extent cx="838200" cy="955040"/>
            <wp:effectExtent l="0" t="0" r="0" b="0"/>
            <wp:wrapNone/>
            <wp:docPr id="222" name="Content Placeholder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Content Placeholder 2"/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55040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E4E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08FBCE" wp14:editId="74B114A1">
                <wp:simplePos x="0" y="0"/>
                <wp:positionH relativeFrom="column">
                  <wp:posOffset>3372592</wp:posOffset>
                </wp:positionH>
                <wp:positionV relativeFrom="paragraph">
                  <wp:posOffset>2954976</wp:posOffset>
                </wp:positionV>
                <wp:extent cx="2600325" cy="419100"/>
                <wp:effectExtent l="0" t="0" r="9525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EFF" w:rsidRPr="00CF4100" w:rsidRDefault="00E46F75" w:rsidP="00FE4EFF">
                            <w:pPr>
                              <w:jc w:val="center"/>
                            </w:pPr>
                            <w:r>
                              <w:t xml:space="preserve">aantal </w:t>
                            </w:r>
                            <w:bookmarkStart w:id="0" w:name="_GoBack"/>
                            <w:bookmarkEnd w:id="0"/>
                            <w:r>
                              <w:t>niet jarig in de winter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8FBCE" id="_x0000_s1041" type="#_x0000_t202" style="position:absolute;margin-left:265.55pt;margin-top:232.7pt;width:204.75pt;height:3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" stroked="f">
                <v:textbox>
                  <w:txbxContent>
                    <w:p w:rsidR="00FE4EFF" w:rsidRPr="00CF4100" w:rsidRDefault="00E46F75" w:rsidP="00FE4EFF">
                      <w:pPr>
                        <w:jc w:val="center"/>
                      </w:pPr>
                      <w:r>
                        <w:t xml:space="preserve">aantal </w:t>
                      </w:r>
                      <w:bookmarkStart w:id="1" w:name="_GoBack"/>
                      <w:bookmarkEnd w:id="1"/>
                      <w:r>
                        <w:t>niet jarig in de winter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initeNo2" w:hAnsi="TriniteNo2"/>
          <w:noProof/>
          <w:sz w:val="24"/>
          <w:szCs w:val="24"/>
          <w:lang w:eastAsia="nl-NL"/>
        </w:rPr>
        <mc:AlternateContent>
          <mc:Choice Requires="wpg">
            <w:drawing>
              <wp:inline distT="0" distB="0" distL="0" distR="0" wp14:anchorId="3FF3C584" wp14:editId="05ED25D5">
                <wp:extent cx="5734800" cy="3319780"/>
                <wp:effectExtent l="0" t="0" r="18415" b="0"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800" cy="3319780"/>
                          <a:chOff x="0" y="114300"/>
                          <a:chExt cx="5734800" cy="3319780"/>
                        </a:xfrm>
                      </wpg:grpSpPr>
                      <wps:wsp>
                        <wps:cNvPr id="3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0" y="1771180"/>
                            <a:ext cx="2516504" cy="957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4EFF" w:rsidRDefault="00FE4EFF" w:rsidP="00FE4EFF">
                              <w:pPr>
                                <w:jc w:val="center"/>
                              </w:pPr>
                              <w:r>
                                <w:t>Ja</w:t>
                              </w:r>
                              <w:r>
                                <w:tab/>
                              </w:r>
                              <w:r>
                                <w:tab/>
                                <w:t>Nee</w:t>
                              </w:r>
                            </w:p>
                            <w:p w:rsidR="00FE4EFF" w:rsidRDefault="00FE4EFF" w:rsidP="00FE4EFF">
                              <w:pPr>
                                <w:jc w:val="center"/>
                              </w:pPr>
                            </w:p>
                            <w:p w:rsidR="00FE4EFF" w:rsidRPr="00106127" w:rsidRDefault="00E46F75" w:rsidP="00FE4EFF">
                              <w:pPr>
                                <w:jc w:val="center"/>
                              </w:pPr>
                              <w:r>
                                <w:t>Ben je jarig in de winter?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06" name="Group 306"/>
                        <wpg:cNvGrpSpPr/>
                        <wpg:grpSpPr>
                          <a:xfrm>
                            <a:off x="0" y="114300"/>
                            <a:ext cx="5734800" cy="1038225"/>
                            <a:chOff x="0" y="114300"/>
                            <a:chExt cx="5734800" cy="1038225"/>
                          </a:xfrm>
                        </wpg:grpSpPr>
                        <wps:wsp>
                          <wps:cNvPr id="308" name="Rectangle 308"/>
                          <wps:cNvSpPr/>
                          <wps:spPr>
                            <a:xfrm>
                              <a:off x="0" y="114300"/>
                              <a:ext cx="57348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9" name="Pictur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47650"/>
                              <a:ext cx="819150" cy="8191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0" name="TextBox 11"/>
                        <wps:cNvSpPr txBox="1"/>
                        <wps:spPr>
                          <a:xfrm>
                            <a:off x="2419350" y="247650"/>
                            <a:ext cx="1276350" cy="2280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E4EFF" w:rsidRDefault="00FE4EFF" w:rsidP="00FE4EF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HelveticaNeueLT Std" w:eastAsia="MS PGothic" w:hAnsi="HelveticaNeueLT Std" w:cstheme="minorBidi"/>
                                  <w:color w:val="000000" w:themeColor="text1"/>
                                  <w:kern w:val="24"/>
                                  <w:position w:val="-72"/>
                                  <w:sz w:val="288"/>
                                  <w:szCs w:val="288"/>
                                  <w:vertAlign w:val="subscript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rtlCol="0" anchor="t">
                          <a:noAutofit/>
                        </wps:bodyPr>
                      </wps:wsp>
                      <wps:wsp>
                        <wps:cNvPr id="311" name="Right Arrow 311"/>
                        <wps:cNvSpPr/>
                        <wps:spPr>
                          <a:xfrm>
                            <a:off x="3181350" y="2114550"/>
                            <a:ext cx="787400" cy="171450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Right Arrow 312"/>
                        <wps:cNvSpPr/>
                        <wps:spPr>
                          <a:xfrm rot="10800000">
                            <a:off x="2133600" y="2114550"/>
                            <a:ext cx="787400" cy="171450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3" name="Content Placeholder 2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1100" y="1981200"/>
                            <a:ext cx="838200" cy="95504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26" y="3047366"/>
                            <a:ext cx="2600959" cy="386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4EFF" w:rsidRPr="00AF1444" w:rsidRDefault="00E46F75" w:rsidP="00FE4EFF">
                              <w:pPr>
                                <w:jc w:val="center"/>
                              </w:pPr>
                              <w:r>
                                <w:t>aantal jarig in de winter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F3C584" id="Group 304" o:spid="_x0000_s1042" style="width:451.55pt;height:261.4pt;mso-position-horizontal-relative:char;mso-position-vertical-relative:line" coordorigin=",1143" coordsize="57348,33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">
                <v:shape id="_x0000_s1043" type="#_x0000_t202" style="position:absolute;left:18097;top:17711;width:25165;height:9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SsqcYA&#10;AADcAAAADwAAAGRycy9kb3ducmV2LnhtbESP3WoCMRSE74W+QziF3ohmbf1jaxRpEaw3ddUHOGxO&#10;N9smJ8sm6vr2TUHo5TAz3zCLVeesuFAbas8KRsMMBHHpdc2VgtNxM5iDCBFZo/VMCm4UYLV86C0w&#10;1/7KBV0OsRIJwiFHBSbGJpcylIYchqFviJP35VuHMcm2krrFa4I7K5+zbCod1pwWDDb0Zqj8OZyd&#10;gv3H7Dz5LPqz5ns33pruZovNu1Xq6bFbv4KI1MX/8L291Qpesgn8nU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SsqcYAAADcAAAADwAAAAAAAAAAAAAAAACYAgAAZHJz&#10;L2Rvd25yZXYueG1sUEsFBgAAAAAEAAQA9QAAAIsDAAAAAA==&#10;" strokecolor="white [3212]">
                  <v:textbox style="mso-fit-shape-to-text:t">
                    <w:txbxContent>
                      <w:p w:rsidR="00FE4EFF" w:rsidRDefault="00FE4EFF" w:rsidP="00FE4EFF">
                        <w:pPr>
                          <w:jc w:val="center"/>
                        </w:pPr>
                        <w:r>
                          <w:t>Ja</w:t>
                        </w:r>
                        <w:r>
                          <w:tab/>
                        </w:r>
                        <w:r>
                          <w:tab/>
                          <w:t>Nee</w:t>
                        </w:r>
                      </w:p>
                      <w:p w:rsidR="00FE4EFF" w:rsidRDefault="00FE4EFF" w:rsidP="00FE4EFF">
                        <w:pPr>
                          <w:jc w:val="center"/>
                        </w:pPr>
                      </w:p>
                      <w:p w:rsidR="00FE4EFF" w:rsidRPr="00106127" w:rsidRDefault="00E46F75" w:rsidP="00FE4EFF">
                        <w:pPr>
                          <w:jc w:val="center"/>
                        </w:pPr>
                        <w:r>
                          <w:t>Ben je jarig in de winter?</w:t>
                        </w:r>
                      </w:p>
                    </w:txbxContent>
                  </v:textbox>
                </v:shape>
                <v:group id="Group 306" o:spid="_x0000_s1044" style="position:absolute;top:1143;width:57348;height:10382" coordorigin=",1143" coordsize="57348,10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<v:rect id="Rectangle 308" o:spid="_x0000_s1045" style="position:absolute;top:1143;width:57348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1ry8EA&#10;AADcAAAADwAAAGRycy9kb3ducmV2LnhtbERPS08CMRC+k/AfmjHxBq2QgFkoRDQocJOH58l23N24&#10;M91sK6z+enog4fjle8+XHdfqTG2ovFh4GhpQJLl3lRQWjof14BlUiCgOay9k4Y8CLBf93hwz5y/y&#10;Sed9LFQKkZChhTLGJtM65CUxhqFvSBL37VvGmGBbaNfiJYVzrUfGTDRjJamhxIZeS8p/9r9sgXey&#10;ak4fBnk02f4Hzt+nb9WXtY8P3csMVKQu3sU398ZZGJu0Np1JR0Av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9a8vBAAAA3AAAAA8AAAAAAAAAAAAAAAAAmAIAAGRycy9kb3du&#10;cmV2LnhtbFBLBQYAAAAABAAEAPUAAACGAwAAAAA=&#10;" fillcolor="white [3212]" strokecolor="black [3213]" strokeweight="1pt"/>
                  <v:shape id="Picture 12" o:spid="_x0000_s1046" type="#_x0000_t75" style="position:absolute;top:2476;width:8191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IysPCAAAA3AAAAA8AAABkcnMvZG93bnJldi54bWxEj0FrwkAUhO8F/8PyhN7qxrSKRlcppQUP&#10;uZj4Ax7ZZxLMvg27G5P++65Q8DjMzDfM/jiZTtzJ+dayguUiAUFcWd1yreBS/rxtQPiArLGzTAp+&#10;ycPxMHvZY6btyGe6F6EWEcI+QwVNCH0mpa8aMugXtieO3tU6gyFKV0vtcIxw08k0SdbSYMtxocGe&#10;vhqqbsVgFFBu0o+8TFffazeYdkCWK2KlXufT5w5EoCk8w//tk1bwnmzhcSYeAXn4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0CMrDwgAAANwAAAAPAAAAAAAAAAAAAAAAAJ8C&#10;AABkcnMvZG93bnJldi54bWxQSwUGAAAAAAQABAD3AAAAjgMAAAAA&#10;">
                    <v:imagedata r:id="rId8" o:title=""/>
                    <v:path arrowok="t"/>
                  </v:shape>
                </v:group>
                <v:shape id="TextBox 11" o:spid="_x0000_s1047" type="#_x0000_t202" style="position:absolute;left:24193;top:2476;width:12764;height:22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<v:textbox>
                    <w:txbxContent>
                      <w:p w:rsidR="00FE4EFF" w:rsidRDefault="00FE4EFF" w:rsidP="00FE4EF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HelveticaNeueLT Std" w:eastAsia="MS PGothic" w:hAnsi="HelveticaNeueLT Std" w:cstheme="minorBidi"/>
                            <w:color w:val="000000" w:themeColor="text1"/>
                            <w:kern w:val="24"/>
                            <w:position w:val="-72"/>
                            <w:sz w:val="288"/>
                            <w:szCs w:val="288"/>
                            <w:vertAlign w:val="subscript"/>
                          </w:rPr>
                          <w:t>?</w:t>
                        </w:r>
                      </w:p>
                    </w:txbxContent>
                  </v:textbox>
                </v:shape>
                <v:shape id="Right Arrow 311" o:spid="_x0000_s1048" type="#_x0000_t13" style="position:absolute;left:31813;top:21145;width:787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Ukq8cA&#10;AADcAAAADwAAAGRycy9kb3ducmV2LnhtbESPQWvCQBSE70L/w/IKvekmFrRGVyktglIUjeL5Nfua&#10;pM2+DdltjP76riD0OMzMN8xs0ZlKtNS40rKCeBCBIM6sLjlXcDws+y8gnEfWWFkmBRdysJg/9GaY&#10;aHvmPbWpz0WAsEtQQeF9nUjpsoIMuoGtiYP3ZRuDPsgml7rBc4CbSg6jaCQNlhwWCqzpraDsJ/01&#10;CiZdutu26/J9dao+J+Pj5vtjObwq9fTYvU5BeOr8f/jeXmkFz3EMtzPhCM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VJKvHAAAA3AAAAA8AAAAAAAAAAAAAAAAAmAIAAGRy&#10;cy9kb3ducmV2LnhtbFBLBQYAAAAABAAEAPUAAACMAwAAAAA=&#10;" adj="19248" fillcolor="black [3213]" stroked="f" strokeweight="1pt"/>
                <v:shape id="Right Arrow 312" o:spid="_x0000_s1049" type="#_x0000_t13" style="position:absolute;left:21336;top:21145;width:7874;height:171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GefMUA&#10;AADcAAAADwAAAGRycy9kb3ducmV2LnhtbESPQWvCQBSE74X+h+UVeim6SQolpq6hFANehFa9eHtk&#10;n0kw+zbsbjT++64g9DjMzDfMspxMLy7kfGdZQTpPQBDXVnfcKDjsq1kOwgdkjb1lUnAjD+Xq+WmJ&#10;hbZX/qXLLjQiQtgXqKANYSik9HVLBv3cDsTRO1lnMETpGqkdXiPc9DJLkg9psOO40OJA3y3V591o&#10;FPC0OL3V6y3+bKsxx/w8HteOlHp9mb4+QQSawn/40d5oBe9pBv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Z58xQAAANwAAAAPAAAAAAAAAAAAAAAAAJgCAABkcnMv&#10;ZG93bnJldi54bWxQSwUGAAAAAAQABAD1AAAAigMAAAAA&#10;" adj="19248" fillcolor="black [3213]" stroked="f" strokeweight="1pt"/>
                <v:shape id="_x0000_s1051" type="#_x0000_t202" style="position:absolute;left:3238;top:30473;width:26009;height:3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ypcsQA&#10;AADcAAAADwAAAGRycy9kb3ducmV2LnhtbESPS4vCMBSF9wP+h3AFd2Pa8YFUo8iAIOJCnVnM8tLc&#10;aTptbmoTtf57IwizPJzHx1msOluLK7W+dKwgHSYgiHOnSy4UfH9t3mcgfEDWWDsmBXfysFr23haY&#10;aXfjI11PoRBxhH2GCkwITSalzw1Z9EPXEEfv17UWQ5RtIXWLtzhua/mRJFNpseRIMNjQp6G8Ol1s&#10;hOx9fjm681+6r+SPqaY4OZidUoN+t56DCNSF//CrvdUKRukYnmfi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qXLEAAAA3AAAAA8AAAAAAAAAAAAAAAAAmAIAAGRycy9k&#10;b3ducmV2LnhtbFBLBQYAAAAABAAEAPUAAACJAwAAAAA=&#10;" stroked="f">
                  <v:textbox style="mso-fit-shape-to-text:t">
                    <w:txbxContent>
                      <w:p w:rsidR="00FE4EFF" w:rsidRPr="00AF1444" w:rsidRDefault="00E46F75" w:rsidP="00FE4EFF">
                        <w:pPr>
                          <w:jc w:val="center"/>
                        </w:pPr>
                        <w:r>
                          <w:t>aantal jarig in de winter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4EFF" w:rsidRDefault="00FE4EFF"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5A585D6" wp14:editId="7A0C3709">
                <wp:simplePos x="0" y="0"/>
                <wp:positionH relativeFrom="page">
                  <wp:align>right</wp:align>
                </wp:positionH>
                <wp:positionV relativeFrom="paragraph">
                  <wp:posOffset>593131</wp:posOffset>
                </wp:positionV>
                <wp:extent cx="7543800" cy="5744402"/>
                <wp:effectExtent l="0" t="0" r="0" b="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5744402"/>
                          <a:chOff x="0" y="0"/>
                          <a:chExt cx="7543800" cy="5744402"/>
                        </a:xfrm>
                      </wpg:grpSpPr>
                      <wps:wsp>
                        <wps:cNvPr id="211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4380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4EFF" w:rsidRPr="00AF1444" w:rsidRDefault="00FE4EFF" w:rsidP="00FE4EF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---------------------------------------------------------------------------- hier vouwen ----------------------------------------------------------------------------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2612572" y="142433"/>
                            <a:ext cx="2304414" cy="5601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4EFF" w:rsidRPr="007B7F9C" w:rsidRDefault="00FE4EFF" w:rsidP="00FE4EFF">
                              <w:pPr>
                                <w:jc w:val="center"/>
                                <w:rPr>
                                  <w:rFonts w:ascii="HelveticaNeueLT Std" w:hAnsi="HelveticaNeueLT Std"/>
                                  <w:sz w:val="640"/>
                                  <w:lang w:val="en-US"/>
                                </w:rPr>
                              </w:pPr>
                              <w:r w:rsidRPr="007B7F9C">
                                <w:rPr>
                                  <w:rFonts w:ascii="HelveticaNeueLT Std" w:hAnsi="HelveticaNeueLT Std"/>
                                  <w:sz w:val="640"/>
                                </w:rPr>
                                <w:t>?</w:t>
                              </w:r>
                            </w:p>
                            <w:p w:rsidR="00FE4EFF" w:rsidRDefault="00FE4EFF" w:rsidP="00FE4EFF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A585D6" id="Group 210" o:spid="_x0000_s1052" style="position:absolute;margin-left:542.8pt;margin-top:46.7pt;width:594pt;height:452.3pt;z-index:251669504;mso-position-horizontal:right;mso-position-horizontal-relative:page;mso-position-vertical-relative:text" coordsize="75438,57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">
                <v:shape id="Text Box 211" o:spid="_x0000_s1053" type="#_x0000_t202" style="position:absolute;width:75438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Tgw8IA&#10;AADc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OTzOpCO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ZODDwgAAANwAAAAPAAAAAAAAAAAAAAAAAJgCAABkcnMvZG93&#10;bnJldi54bWxQSwUGAAAAAAQABAD1AAAAhwMAAAAA&#10;" filled="f" stroked="f">
                  <v:textbox style="mso-fit-shape-to-text:t">
                    <w:txbxContent>
                      <w:p w:rsidR="00FE4EFF" w:rsidRPr="00AF1444" w:rsidRDefault="00FE4EFF" w:rsidP="00FE4EF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---------------------------------------------------------------------------- hier vouwen ----------------------------------------------------------------------------</w:t>
                        </w:r>
                      </w:p>
                    </w:txbxContent>
                  </v:textbox>
                </v:shape>
                <v:shape id="_x0000_s1054" type="#_x0000_t202" style="position:absolute;left:26125;top:1424;width:23044;height:5602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mmcQA&#10;AADcAAAADwAAAGRycy9kb3ducmV2LnhtbESPQYvCMBSE78L+h/CEvciaWlBKNYqrLAgexNq9P5pn&#10;W2xeShNr/fdGWNjjMDPfMKvNYBrRU+dqywpm0wgEcWF1zaWC/PLzlYBwHlljY5kUPMnBZv0xWmGq&#10;7YPP1Ge+FAHCLkUFlfdtKqUrKjLoprYlDt7VdgZ9kF0pdYePADeNjKNoIQ3WHBYqbGlXUXHL7kbB&#10;tp9wfUxMvv/df7fPeXLK+vlJqc/xsF2C8DT4//Bf+6AVxLMY3mfC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2JpnEAAAA3AAAAA8AAAAAAAAAAAAAAAAAmAIAAGRycy9k&#10;b3ducmV2LnhtbFBLBQYAAAAABAAEAPUAAACJAwAAAAA=&#10;" filled="f" stroked="f">
                  <v:textbox style="mso-fit-shape-to-text:t">
                    <w:txbxContent>
                      <w:p w:rsidR="00FE4EFF" w:rsidRPr="007B7F9C" w:rsidRDefault="00FE4EFF" w:rsidP="00FE4EFF">
                        <w:pPr>
                          <w:jc w:val="center"/>
                          <w:rPr>
                            <w:rFonts w:ascii="HelveticaNeueLT Std" w:hAnsi="HelveticaNeueLT Std"/>
                            <w:sz w:val="640"/>
                            <w:lang w:val="en-US"/>
                          </w:rPr>
                        </w:pPr>
                        <w:r w:rsidRPr="007B7F9C">
                          <w:rPr>
                            <w:rFonts w:ascii="HelveticaNeueLT Std" w:hAnsi="HelveticaNeueLT Std"/>
                            <w:sz w:val="640"/>
                          </w:rPr>
                          <w:t>?</w:t>
                        </w:r>
                      </w:p>
                      <w:p w:rsidR="00FE4EFF" w:rsidRDefault="00FE4EFF" w:rsidP="00FE4EFF"/>
                    </w:txbxContent>
                  </v:textbox>
                </v:shape>
                <w10:wrap anchorx="page"/>
              </v:group>
            </w:pict>
          </mc:Fallback>
        </mc:AlternateContent>
      </w:r>
      <w:r>
        <w:br w:type="page"/>
      </w:r>
    </w:p>
    <w:p w:rsidR="00FE4EFF" w:rsidRDefault="00B73475">
      <w:r w:rsidRPr="00FE4EFF"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893390" wp14:editId="3F8BD9A7">
                <wp:simplePos x="0" y="0"/>
                <wp:positionH relativeFrom="column">
                  <wp:posOffset>3292195</wp:posOffset>
                </wp:positionH>
                <wp:positionV relativeFrom="paragraph">
                  <wp:posOffset>2935934</wp:posOffset>
                </wp:positionV>
                <wp:extent cx="2600325" cy="510639"/>
                <wp:effectExtent l="0" t="0" r="9525" b="3810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510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475" w:rsidRDefault="00B73475" w:rsidP="00B73475">
                            <w:pPr>
                              <w:spacing w:after="0"/>
                              <w:jc w:val="center"/>
                            </w:pPr>
                            <w:r>
                              <w:t>Aantal voornamen niet</w:t>
                            </w:r>
                          </w:p>
                          <w:p w:rsidR="00FE4EFF" w:rsidRPr="00CF4100" w:rsidRDefault="00B73475" w:rsidP="00B73475">
                            <w:pPr>
                              <w:spacing w:after="0"/>
                              <w:jc w:val="center"/>
                            </w:pPr>
                            <w:r>
                              <w:t>langer dan achternaam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93390" id="_x0000_s1055" type="#_x0000_t202" style="position:absolute;margin-left:259.25pt;margin-top:231.2pt;width:204.75pt;height:40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" stroked="f">
                <v:textbox>
                  <w:txbxContent>
                    <w:p w:rsidR="00B73475" w:rsidRDefault="00B73475" w:rsidP="00B73475">
                      <w:pPr>
                        <w:spacing w:after="0"/>
                        <w:jc w:val="center"/>
                      </w:pPr>
                      <w:r>
                        <w:t>Aantal voornamen niet</w:t>
                      </w:r>
                    </w:p>
                    <w:p w:rsidR="00FE4EFF" w:rsidRPr="00CF4100" w:rsidRDefault="00B73475" w:rsidP="00B73475">
                      <w:pPr>
                        <w:spacing w:after="0"/>
                        <w:jc w:val="center"/>
                      </w:pPr>
                      <w:r>
                        <w:t>langer dan achternaam</w:t>
                      </w:r>
                    </w:p>
                  </w:txbxContent>
                </v:textbox>
              </v:shape>
            </w:pict>
          </mc:Fallback>
        </mc:AlternateContent>
      </w:r>
      <w:r w:rsidR="00FE4EFF" w:rsidRPr="00FE4EFF">
        <w:rPr>
          <w:noProof/>
          <w:lang w:eastAsia="nl-NL"/>
        </w:rPr>
        <w:drawing>
          <wp:anchor distT="0" distB="0" distL="114300" distR="114300" simplePos="0" relativeHeight="251678720" behindDoc="0" locked="0" layoutInCell="1" allowOverlap="1" wp14:anchorId="11C5769F" wp14:editId="5F646C5B">
            <wp:simplePos x="0" y="0"/>
            <wp:positionH relativeFrom="column">
              <wp:posOffset>4149090</wp:posOffset>
            </wp:positionH>
            <wp:positionV relativeFrom="paragraph">
              <wp:posOffset>1869440</wp:posOffset>
            </wp:positionV>
            <wp:extent cx="838200" cy="955040"/>
            <wp:effectExtent l="0" t="0" r="0" b="0"/>
            <wp:wrapNone/>
            <wp:docPr id="320" name="Content Placeholder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Content Placeholder 2"/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55040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4EFF">
        <w:rPr>
          <w:rFonts w:ascii="TriniteNo2" w:hAnsi="TriniteNo2"/>
          <w:noProof/>
          <w:sz w:val="24"/>
          <w:szCs w:val="24"/>
          <w:lang w:eastAsia="nl-NL"/>
        </w:rPr>
        <mc:AlternateContent>
          <mc:Choice Requires="wpg">
            <w:drawing>
              <wp:inline distT="0" distB="0" distL="0" distR="0" wp14:anchorId="1C3F86A3" wp14:editId="4C1CD0B7">
                <wp:extent cx="5734800" cy="3402330"/>
                <wp:effectExtent l="0" t="0" r="18415" b="7620"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800" cy="3402330"/>
                          <a:chOff x="0" y="114300"/>
                          <a:chExt cx="5734800" cy="3402330"/>
                        </a:xfrm>
                      </wpg:grpSpPr>
                      <wps:wsp>
                        <wps:cNvPr id="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642" y="1771180"/>
                            <a:ext cx="2516504" cy="10401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4EFF" w:rsidRDefault="00FE4EFF" w:rsidP="00FE4EFF">
                              <w:pPr>
                                <w:jc w:val="center"/>
                              </w:pPr>
                              <w:r>
                                <w:t>Ja</w:t>
                              </w:r>
                              <w:r>
                                <w:tab/>
                              </w:r>
                              <w:r>
                                <w:tab/>
                                <w:t>Nee</w:t>
                              </w:r>
                            </w:p>
                            <w:p w:rsidR="00FE4EFF" w:rsidRDefault="00FE4EFF" w:rsidP="00FE4EFF">
                              <w:pPr>
                                <w:jc w:val="center"/>
                              </w:pPr>
                            </w:p>
                            <w:p w:rsidR="00B73475" w:rsidRDefault="00B73475" w:rsidP="00B73475">
                              <w:pPr>
                                <w:spacing w:after="0"/>
                                <w:jc w:val="center"/>
                              </w:pPr>
                              <w:r>
                                <w:t>Is je voornaam langer</w:t>
                              </w:r>
                            </w:p>
                            <w:p w:rsidR="00FE4EFF" w:rsidRPr="00106127" w:rsidRDefault="00B73475" w:rsidP="00B73475">
                              <w:pPr>
                                <w:spacing w:after="0"/>
                                <w:jc w:val="center"/>
                              </w:pPr>
                              <w:r>
                                <w:t>dan je achternaam?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17" name="Group 317"/>
                        <wpg:cNvGrpSpPr/>
                        <wpg:grpSpPr>
                          <a:xfrm>
                            <a:off x="0" y="114300"/>
                            <a:ext cx="5734800" cy="1038225"/>
                            <a:chOff x="0" y="114300"/>
                            <a:chExt cx="5734800" cy="1038225"/>
                          </a:xfrm>
                        </wpg:grpSpPr>
                        <wps:wsp>
                          <wps:cNvPr id="318" name="Rectangle 318"/>
                          <wps:cNvSpPr/>
                          <wps:spPr>
                            <a:xfrm>
                              <a:off x="0" y="114300"/>
                              <a:ext cx="57348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19" name="Pictur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47650"/>
                              <a:ext cx="819150" cy="8191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92" name="TextBox 11"/>
                        <wps:cNvSpPr txBox="1"/>
                        <wps:spPr>
                          <a:xfrm>
                            <a:off x="2419350" y="247650"/>
                            <a:ext cx="1276350" cy="2280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E4EFF" w:rsidRDefault="00FE4EFF" w:rsidP="00FE4EF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HelveticaNeueLT Std" w:eastAsia="MS PGothic" w:hAnsi="HelveticaNeueLT Std" w:cstheme="minorBidi"/>
                                  <w:color w:val="000000" w:themeColor="text1"/>
                                  <w:kern w:val="24"/>
                                  <w:position w:val="-72"/>
                                  <w:sz w:val="288"/>
                                  <w:szCs w:val="288"/>
                                  <w:vertAlign w:val="subscript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rtlCol="0" anchor="t">
                          <a:noAutofit/>
                        </wps:bodyPr>
                      </wps:wsp>
                      <wps:wsp>
                        <wps:cNvPr id="193" name="Right Arrow 193"/>
                        <wps:cNvSpPr/>
                        <wps:spPr>
                          <a:xfrm>
                            <a:off x="3181350" y="2114550"/>
                            <a:ext cx="787400" cy="171450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ight Arrow 194"/>
                        <wps:cNvSpPr/>
                        <wps:spPr>
                          <a:xfrm rot="10800000">
                            <a:off x="2133600" y="2114550"/>
                            <a:ext cx="787400" cy="171450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Content Placeholder 2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1100" y="1981200"/>
                            <a:ext cx="838200" cy="95504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26" y="3047366"/>
                            <a:ext cx="2600959" cy="4692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4EFF" w:rsidRDefault="00B73475" w:rsidP="00B73475">
                              <w:pPr>
                                <w:spacing w:after="0"/>
                                <w:jc w:val="center"/>
                              </w:pPr>
                              <w:r>
                                <w:t>aantal voornamer langer</w:t>
                              </w:r>
                            </w:p>
                            <w:p w:rsidR="00B73475" w:rsidRPr="00AF1444" w:rsidRDefault="00B73475" w:rsidP="00B73475">
                              <w:pPr>
                                <w:spacing w:after="0"/>
                                <w:jc w:val="center"/>
                              </w:pPr>
                              <w:r>
                                <w:t>dan achternaam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3F86A3" id="Group 315" o:spid="_x0000_s1056" style="width:451.55pt;height:267.9pt;mso-position-horizontal-relative:char;mso-position-vertical-relative:line" coordorigin=",1143" coordsize="57348,34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">
                <v:shape id="_x0000_s1057" type="#_x0000_t202" style="position:absolute;left:18096;top:17711;width:25165;height:10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+kA8YA&#10;AADcAAAADwAAAGRycy9kb3ducmV2LnhtbESP3WoCMRSE7wu+QziF3hTN2h+V1SilRVBv7KoPcNgc&#10;N1uTk2UTdX17Uyj0cpiZb5jZonNWXKgNtWcFw0EGgrj0uuZKwWG/7E9AhIis0XomBTcKsJj3HmaY&#10;a3/lgi67WIkE4ZCjAhNjk0sZSkMOw8A3xMk7+tZhTLKtpG7xmuDOypcsG0mHNacFgw19GipPu7NT&#10;8L0en9+3xfO4+dm8rUx3s8Xyyyr19Nh9TEFE6uJ/+K+90gpehyP4PZ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+kA8YAAADcAAAADwAAAAAAAAAAAAAAAACYAgAAZHJz&#10;L2Rvd25yZXYueG1sUEsFBgAAAAAEAAQA9QAAAIsDAAAAAA==&#10;" strokecolor="white [3212]">
                  <v:textbox style="mso-fit-shape-to-text:t">
                    <w:txbxContent>
                      <w:p w:rsidR="00FE4EFF" w:rsidRDefault="00FE4EFF" w:rsidP="00FE4EFF">
                        <w:pPr>
                          <w:jc w:val="center"/>
                        </w:pPr>
                        <w:r>
                          <w:t>Ja</w:t>
                        </w:r>
                        <w:r>
                          <w:tab/>
                        </w:r>
                        <w:r>
                          <w:tab/>
                          <w:t>Nee</w:t>
                        </w:r>
                      </w:p>
                      <w:p w:rsidR="00FE4EFF" w:rsidRDefault="00FE4EFF" w:rsidP="00FE4EFF">
                        <w:pPr>
                          <w:jc w:val="center"/>
                        </w:pPr>
                      </w:p>
                      <w:p w:rsidR="00B73475" w:rsidRDefault="00B73475" w:rsidP="00B73475">
                        <w:pPr>
                          <w:spacing w:after="0"/>
                          <w:jc w:val="center"/>
                        </w:pPr>
                        <w:r>
                          <w:t>Is je voornaam langer</w:t>
                        </w:r>
                      </w:p>
                      <w:p w:rsidR="00FE4EFF" w:rsidRPr="00106127" w:rsidRDefault="00B73475" w:rsidP="00B73475">
                        <w:pPr>
                          <w:spacing w:after="0"/>
                          <w:jc w:val="center"/>
                        </w:pPr>
                        <w:r>
                          <w:t>dan je achternaam?</w:t>
                        </w:r>
                      </w:p>
                    </w:txbxContent>
                  </v:textbox>
                </v:shape>
                <v:group id="Group 317" o:spid="_x0000_s1058" style="position:absolute;top:1143;width:57348;height:10382" coordorigin=",1143" coordsize="57348,10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<v:rect id="Rectangle 318" o:spid="_x0000_s1059" style="position:absolute;top:1143;width:57348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T9FsAA&#10;AADcAAAADwAAAGRycy9kb3ducmV2LnhtbERPS2vCQBC+F/wPywi91Y0KVqKraIut9ebzPGTHJJiZ&#10;DdmtRn+9eyj0+PG9p/OWK3WlxpdODPR7CSiSzNlScgOH/eptDMoHFIuVEzJwJw/zWedliql1N9nS&#10;dRdyFUPEp2igCKFOtfZZQYy+52qSyJ1dwxgibHJtG7zFcK70IElGmrGU2FBgTR8FZZfdLxvgjSzr&#10;43eCPBj9PDxnX++f5cmY1267mIAK1IZ/8Z97bQ0M+3FtPBOPgJ4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T9FsAAAADcAAAADwAAAAAAAAAAAAAAAACYAgAAZHJzL2Rvd25y&#10;ZXYueG1sUEsFBgAAAAAEAAQA9QAAAIUDAAAAAA==&#10;" fillcolor="white [3212]" strokecolor="black [3213]" strokeweight="1pt"/>
                  <v:shape id="Picture 12" o:spid="_x0000_s1060" type="#_x0000_t75" style="position:absolute;top:2476;width:8191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RXB7CAAAA3AAAAA8AAABkcnMvZG93bnJldi54bWxEj91qwkAUhO8LvsNyBO/qxthIja4iYqEX&#10;uan2AQ7ZYxLMng27mx/fvlso9HKYmW+Y/XEyrRjI+caygtUyAUFcWt1wpeD79vH6DsIHZI2tZVLw&#10;JA/Hw+xlj7m2I3/RcA2ViBD2OSqoQ+hyKX1Zk0G/tB1x9O7WGQxRukpqh2OEm1amSbKRBhuOCzV2&#10;dK6pfFx7o4AKk74VtzS7bFxvmh5ZZsRKLebTaQci0BT+w3/tT61gvdrC75l4BOTh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0VwewgAAANwAAAAPAAAAAAAAAAAAAAAAAJ8C&#10;AABkcnMvZG93bnJldi54bWxQSwUGAAAAAAQABAD3AAAAjgMAAAAA&#10;">
                    <v:imagedata r:id="rId8" o:title=""/>
                    <v:path arrowok="t"/>
                  </v:shape>
                </v:group>
                <v:shape id="TextBox 11" o:spid="_x0000_s1061" type="#_x0000_t202" style="position:absolute;left:24193;top:2476;width:12764;height:22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<v:textbox>
                    <w:txbxContent>
                      <w:p w:rsidR="00FE4EFF" w:rsidRDefault="00FE4EFF" w:rsidP="00FE4EF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HelveticaNeueLT Std" w:eastAsia="MS PGothic" w:hAnsi="HelveticaNeueLT Std" w:cstheme="minorBidi"/>
                            <w:color w:val="000000" w:themeColor="text1"/>
                            <w:kern w:val="24"/>
                            <w:position w:val="-72"/>
                            <w:sz w:val="288"/>
                            <w:szCs w:val="288"/>
                            <w:vertAlign w:val="subscript"/>
                          </w:rPr>
                          <w:t>?</w:t>
                        </w:r>
                      </w:p>
                    </w:txbxContent>
                  </v:textbox>
                </v:shape>
                <v:shape id="Right Arrow 193" o:spid="_x0000_s1062" type="#_x0000_t13" style="position:absolute;left:31813;top:21145;width:787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xy/MQA&#10;AADcAAAADwAAAGRycy9kb3ducmV2LnhtbERPTWvCQBC9C/6HZYTedKOF1kRXKS2CpSg2iucxOybR&#10;7GzIbmPaX98VCr3N433OfNmZSrTUuNKygvEoAkGcWV1yruCwXw2nIJxH1lhZJgXf5GC56PfmmGh7&#10;409qU5+LEMIuQQWF93UipcsKMuhGtiYO3Nk2Bn2ATS51g7cQbio5iaInabDk0FBgTa8FZdf0yyiI&#10;u3S3bd/Lt/WxOsXPh83lYzX5Ueph0L3MQHjq/L/4z73WYX78CPdnwgV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ccvzEAAAA3AAAAA8AAAAAAAAAAAAAAAAAmAIAAGRycy9k&#10;b3ducmV2LnhtbFBLBQYAAAAABAAEAPUAAACJAwAAAAA=&#10;" adj="19248" fillcolor="black [3213]" stroked="f" strokeweight="1pt"/>
                <v:shape id="Right Arrow 194" o:spid="_x0000_s1063" type="#_x0000_t13" style="position:absolute;left:21336;top:21145;width:7874;height:171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POKMIA&#10;AADcAAAADwAAAGRycy9kb3ducmV2LnhtbERPTWvCQBC9F/wPywheim4qpcToJkiJ4EVobS/ehuyY&#10;hGRnw+5G47/vFgq9zeN9zq6YTC9u5HxrWcHLKgFBXFndcq3g++uwTEH4gKyxt0wKHuShyGdPO8y0&#10;vfMn3c6hFjGEfYYKmhCGTEpfNWTQr+xAHLmrdQZDhK6W2uE9hpterpPkTRpsOTY0ONB7Q1V3Ho0C&#10;njbX56o84cfpMKaYduOldKTUYj7ttyACTeFf/Oc+6jh/8wq/z8QL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w84owgAAANwAAAAPAAAAAAAAAAAAAAAAAJgCAABkcnMvZG93&#10;bnJldi54bWxQSwUGAAAAAAQABAD1AAAAhwMAAAAA&#10;" adj="19248" fillcolor="black [3213]" stroked="f" strokeweight="1pt"/>
                <v:shape id="_x0000_s1065" type="#_x0000_t202" style="position:absolute;left:3238;top:30473;width:26009;height:4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OzMQA&#10;AADcAAAADwAAAGRycy9kb3ducmV2LnhtbESPTWvCQBCG74L/YRmhN92kUGlTVxGhUIoHtT30OGSn&#10;2ZjsbMyuJv33nYPQ2wzzfjyz2oy+VTfqYx3YQL7IQBGXwdZcGfj6fJs/g4oJ2WIbmAz8UoTNejpZ&#10;YWHDwEe6nVKlJIRjgQZcSl2hdSwdeYyL0BHL7Sf0HpOsfaVtj4OE+1Y/ZtlSe6xZGhx2tHNUNqer&#10;l5J9LK/HcDnn+0Z/u2aJTwf3YczDbNy+gko0pn/x3f1uBf9FaOUZmUC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WzszEAAAA3AAAAA8AAAAAAAAAAAAAAAAAmAIAAGRycy9k&#10;b3ducmV2LnhtbFBLBQYAAAAABAAEAPUAAACJAwAAAAA=&#10;" stroked="f">
                  <v:textbox style="mso-fit-shape-to-text:t">
                    <w:txbxContent>
                      <w:p w:rsidR="00FE4EFF" w:rsidRDefault="00B73475" w:rsidP="00B73475">
                        <w:pPr>
                          <w:spacing w:after="0"/>
                          <w:jc w:val="center"/>
                        </w:pPr>
                        <w:r>
                          <w:t>aantal voornamer langer</w:t>
                        </w:r>
                      </w:p>
                      <w:p w:rsidR="00B73475" w:rsidRPr="00AF1444" w:rsidRDefault="00B73475" w:rsidP="00B73475">
                        <w:pPr>
                          <w:spacing w:after="0"/>
                          <w:jc w:val="center"/>
                        </w:pPr>
                        <w:r>
                          <w:t>dan achternaam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4EFF" w:rsidRDefault="00FE4EFF"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6E3565B" wp14:editId="0A74C9D0">
                <wp:simplePos x="0" y="0"/>
                <wp:positionH relativeFrom="page">
                  <wp:align>right</wp:align>
                </wp:positionH>
                <wp:positionV relativeFrom="paragraph">
                  <wp:posOffset>593106</wp:posOffset>
                </wp:positionV>
                <wp:extent cx="7543800" cy="5744402"/>
                <wp:effectExtent l="0" t="0" r="0" b="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5744402"/>
                          <a:chOff x="0" y="0"/>
                          <a:chExt cx="7543800" cy="5744402"/>
                        </a:xfrm>
                      </wpg:grpSpPr>
                      <wps:wsp>
                        <wps:cNvPr id="214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4380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4EFF" w:rsidRPr="00AF1444" w:rsidRDefault="00FE4EFF" w:rsidP="00FE4EF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---------------------------------------------------------------------------- hier vouwen ----------------------------------------------------------------------------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6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2612572" y="142433"/>
                            <a:ext cx="2304414" cy="5601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4EFF" w:rsidRPr="007B7F9C" w:rsidRDefault="00FE4EFF" w:rsidP="00FE4EFF">
                              <w:pPr>
                                <w:jc w:val="center"/>
                                <w:rPr>
                                  <w:rFonts w:ascii="HelveticaNeueLT Std" w:hAnsi="HelveticaNeueLT Std"/>
                                  <w:sz w:val="640"/>
                                  <w:lang w:val="en-US"/>
                                </w:rPr>
                              </w:pPr>
                              <w:r w:rsidRPr="007B7F9C">
                                <w:rPr>
                                  <w:rFonts w:ascii="HelveticaNeueLT Std" w:hAnsi="HelveticaNeueLT Std"/>
                                  <w:sz w:val="640"/>
                                </w:rPr>
                                <w:t>?</w:t>
                              </w:r>
                            </w:p>
                            <w:p w:rsidR="00FE4EFF" w:rsidRDefault="00FE4EFF" w:rsidP="00FE4EFF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E3565B" id="Group 213" o:spid="_x0000_s1066" style="position:absolute;margin-left:542.8pt;margin-top:46.7pt;width:594pt;height:452.3pt;z-index:251671552;mso-position-horizontal:right;mso-position-horizontal-relative:page;mso-position-vertical-relative:text" coordsize="75438,57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">
                <v:shape id="Text Box 214" o:spid="_x0000_s1067" type="#_x0000_t202" style="position:absolute;width:75438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DW8IA&#10;AADcAAAADwAAAGRycy9kb3ducmV2LnhtbESPQWvCQBSE74X+h+UJvdVNpC0luorUFjz0Uk3vj+wz&#10;G8y+Ddmnif/eFQSPw8x8wyxWo2/VmfrYBDaQTzNQxFWwDdcGyv3P6yeoKMgW28Bk4EIRVsvnpwUW&#10;Ngz8R+ed1CpBOBZowIl0hdaxcuQxTkNHnLxD6D1Kkn2tbY9DgvtWz7LsQ3tsOC047OjLUXXcnbwB&#10;EbvOL+W3j9v/8XczuKx6x9KYl8m4noMSGuURvre31sAsf4P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E0NbwgAAANwAAAAPAAAAAAAAAAAAAAAAAJgCAABkcnMvZG93&#10;bnJldi54bWxQSwUGAAAAAAQABAD1AAAAhwMAAAAA&#10;" filled="f" stroked="f">
                  <v:textbox style="mso-fit-shape-to-text:t">
                    <w:txbxContent>
                      <w:p w:rsidR="00FE4EFF" w:rsidRPr="00AF1444" w:rsidRDefault="00FE4EFF" w:rsidP="00FE4EF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---------------------------------------------------------------------------- hier vouwen ----------------------------------------------------------------------------</w:t>
                        </w:r>
                      </w:p>
                    </w:txbxContent>
                  </v:textbox>
                </v:shape>
                <v:shape id="_x0000_s1068" type="#_x0000_t202" style="position:absolute;left:26125;top:1424;width:23044;height:5602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0gmsQA&#10;AADcAAAADwAAAGRycy9kb3ducmV2LnhtbESPQYvCMBSE78L+h/AW9iKaKiilGkt3RVjwIFv1/mie&#10;bbF5KU2s9d8bQdjjMDPfMOt0MI3oqXO1ZQWzaQSCuLC65lLB6bibxCCcR9bYWCYFD3KQbj5Ga0y0&#10;vfMf9bkvRYCwS1BB5X2bSOmKigy6qW2Jg3exnUEfZFdK3eE9wE0j51G0lAZrDgsVtvRTUXHNb0ZB&#10;1o+53sfmtD1vv9vHIj7k/eKg1NfnkK1AeBr8f/jd/tUK5rMlvM6EIyA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NIJrEAAAA3AAAAA8AAAAAAAAAAAAAAAAAmAIAAGRycy9k&#10;b3ducmV2LnhtbFBLBQYAAAAABAAEAPUAAACJAwAAAAA=&#10;" filled="f" stroked="f">
                  <v:textbox style="mso-fit-shape-to-text:t">
                    <w:txbxContent>
                      <w:p w:rsidR="00FE4EFF" w:rsidRPr="007B7F9C" w:rsidRDefault="00FE4EFF" w:rsidP="00FE4EFF">
                        <w:pPr>
                          <w:jc w:val="center"/>
                          <w:rPr>
                            <w:rFonts w:ascii="HelveticaNeueLT Std" w:hAnsi="HelveticaNeueLT Std"/>
                            <w:sz w:val="640"/>
                            <w:lang w:val="en-US"/>
                          </w:rPr>
                        </w:pPr>
                        <w:r w:rsidRPr="007B7F9C">
                          <w:rPr>
                            <w:rFonts w:ascii="HelveticaNeueLT Std" w:hAnsi="HelveticaNeueLT Std"/>
                            <w:sz w:val="640"/>
                          </w:rPr>
                          <w:t>?</w:t>
                        </w:r>
                      </w:p>
                      <w:p w:rsidR="00FE4EFF" w:rsidRDefault="00FE4EFF" w:rsidP="00FE4EFF"/>
                    </w:txbxContent>
                  </v:textbox>
                </v:shape>
                <w10:wrap anchorx="page"/>
              </v:group>
            </w:pict>
          </mc:Fallback>
        </mc:AlternateContent>
      </w:r>
      <w:r>
        <w:br w:type="page"/>
      </w:r>
    </w:p>
    <w:p w:rsidR="008F613A" w:rsidRDefault="00FE4EFF">
      <w:r w:rsidRPr="00FE4EFF">
        <w:rPr>
          <w:noProof/>
          <w:lang w:eastAsia="nl-NL"/>
        </w:rPr>
        <w:lastRenderedPageBreak/>
        <w:drawing>
          <wp:anchor distT="0" distB="0" distL="114300" distR="114300" simplePos="0" relativeHeight="251681792" behindDoc="0" locked="0" layoutInCell="1" allowOverlap="1" wp14:anchorId="77523BFD" wp14:editId="28D459B7">
            <wp:simplePos x="0" y="0"/>
            <wp:positionH relativeFrom="column">
              <wp:posOffset>4137025</wp:posOffset>
            </wp:positionH>
            <wp:positionV relativeFrom="paragraph">
              <wp:posOffset>1902460</wp:posOffset>
            </wp:positionV>
            <wp:extent cx="838200" cy="955040"/>
            <wp:effectExtent l="0" t="0" r="0" b="0"/>
            <wp:wrapNone/>
            <wp:docPr id="322" name="Content Placeholder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Content Placeholder 2"/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55040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E4E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3FC137" wp14:editId="50E4392A">
                <wp:simplePos x="0" y="0"/>
                <wp:positionH relativeFrom="column">
                  <wp:posOffset>3280130</wp:posOffset>
                </wp:positionH>
                <wp:positionV relativeFrom="paragraph">
                  <wp:posOffset>2969392</wp:posOffset>
                </wp:positionV>
                <wp:extent cx="2600325" cy="419100"/>
                <wp:effectExtent l="0" t="0" r="9525" b="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EFF" w:rsidRPr="00CF4100" w:rsidRDefault="00FE4EFF" w:rsidP="00FE4EFF">
                            <w:pPr>
                              <w:jc w:val="center"/>
                            </w:pPr>
                            <w:r>
                              <w:t>aantal even leeftijden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FC137" id="_x0000_s1069" type="#_x0000_t202" style="position:absolute;margin-left:258.3pt;margin-top:233.8pt;width:204.75pt;height:3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" stroked="f">
                <v:textbox>
                  <w:txbxContent>
                    <w:p w:rsidR="00FE4EFF" w:rsidRPr="00CF4100" w:rsidRDefault="00FE4EFF" w:rsidP="00FE4EFF">
                      <w:pPr>
                        <w:jc w:val="center"/>
                      </w:pPr>
                      <w:r>
                        <w:t>aantal even leeftijden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2663E7C" wp14:editId="2777D2CC">
                <wp:simplePos x="0" y="0"/>
                <wp:positionH relativeFrom="page">
                  <wp:align>right</wp:align>
                </wp:positionH>
                <wp:positionV relativeFrom="paragraph">
                  <wp:posOffset>4025735</wp:posOffset>
                </wp:positionV>
                <wp:extent cx="7543800" cy="5744402"/>
                <wp:effectExtent l="0" t="0" r="0" b="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5744402"/>
                          <a:chOff x="0" y="0"/>
                          <a:chExt cx="7543800" cy="5744402"/>
                        </a:xfrm>
                      </wpg:grpSpPr>
                      <wps:wsp>
                        <wps:cNvPr id="219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4380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4EFF" w:rsidRPr="00AF1444" w:rsidRDefault="00FE4EFF" w:rsidP="00FE4EF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---------------------------------------------------------------------------- hier vouwen ----------------------------------------------------------------------------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2612572" y="142433"/>
                            <a:ext cx="2304414" cy="5601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4EFF" w:rsidRPr="007B7F9C" w:rsidRDefault="00FE4EFF" w:rsidP="00FE4EFF">
                              <w:pPr>
                                <w:jc w:val="center"/>
                                <w:rPr>
                                  <w:rFonts w:ascii="HelveticaNeueLT Std" w:hAnsi="HelveticaNeueLT Std"/>
                                  <w:sz w:val="640"/>
                                  <w:lang w:val="en-US"/>
                                </w:rPr>
                              </w:pPr>
                              <w:r w:rsidRPr="007B7F9C">
                                <w:rPr>
                                  <w:rFonts w:ascii="HelveticaNeueLT Std" w:hAnsi="HelveticaNeueLT Std"/>
                                  <w:sz w:val="640"/>
                                </w:rPr>
                                <w:t>?</w:t>
                              </w:r>
                            </w:p>
                            <w:p w:rsidR="00FE4EFF" w:rsidRDefault="00FE4EFF" w:rsidP="00FE4EFF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63E7C" id="Group 218" o:spid="_x0000_s1070" style="position:absolute;margin-left:542.8pt;margin-top:317pt;width:594pt;height:452.3pt;z-index:251673600;mso-position-horizontal:right;mso-position-horizontal-relative:page;mso-position-vertical-relative:text" coordsize="75438,57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">
                <v:shape id="Text Box 219" o:spid="_x0000_s1071" type="#_x0000_t202" style="position:absolute;width:75438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LsxcIA&#10;AADcAAAADwAAAGRycy9kb3ducmV2LnhtbESPQWvCQBSE74X+h+UJvdVNhJY2uorUFjz0Uk3vj+wz&#10;G8y+Ddmnif/eFQSPw8x8wyxWo2/VmfrYBDaQTzNQxFWwDdcGyv3P6weoKMgW28Bk4EIRVsvnpwUW&#10;Ngz8R+ed1CpBOBZowIl0hdaxcuQxTkNHnLxD6D1Kkn2tbY9DgvtWz7LsXXtsOC047OjLUXXcnbwB&#10;EbvOL+W3j9v/8XczuKx6w9KYl8m4noMSGuURvre31sAs/4T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EuzFwgAAANwAAAAPAAAAAAAAAAAAAAAAAJgCAABkcnMvZG93&#10;bnJldi54bWxQSwUGAAAAAAQABAD1AAAAhwMAAAAA&#10;" filled="f" stroked="f">
                  <v:textbox style="mso-fit-shape-to-text:t">
                    <w:txbxContent>
                      <w:p w:rsidR="00FE4EFF" w:rsidRPr="00AF1444" w:rsidRDefault="00FE4EFF" w:rsidP="00FE4EF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---------------------------------------------------------------------------- hier vouwen ----------------------------------------------------------------------------</w:t>
                        </w:r>
                      </w:p>
                    </w:txbxContent>
                  </v:textbox>
                </v:shape>
                <v:shape id="_x0000_s1072" type="#_x0000_t202" style="position:absolute;left:26125;top:1424;width:23044;height:5602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TXyMIA&#10;AADcAAAADwAAAGRycy9kb3ducmV2LnhtbERPTWuDQBC9F/IflgnkUuJawSImm5A0FAI9hBpzH9yJ&#10;StxZcbdG/333UOjx8b63+8l0YqTBtZYVvEUxCOLK6pZrBeX1c52BcB5ZY2eZFMzkYL9bvGwx1/bJ&#10;3zQWvhYhhF2OChrv+1xKVzVk0EW2Jw7c3Q4GfYBDLfWAzxBuOpnE8bs02HJoaLCnj4aqR/FjFBzG&#10;V26/MlOebqdjP6fZpRjTi1Kr5XTYgPA0+X/xn/usFSRJmB/Oh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RNfIwgAAANwAAAAPAAAAAAAAAAAAAAAAAJgCAABkcnMvZG93&#10;bnJldi54bWxQSwUGAAAAAAQABAD1AAAAhwMAAAAA&#10;" filled="f" stroked="f">
                  <v:textbox style="mso-fit-shape-to-text:t">
                    <w:txbxContent>
                      <w:p w:rsidR="00FE4EFF" w:rsidRPr="007B7F9C" w:rsidRDefault="00FE4EFF" w:rsidP="00FE4EFF">
                        <w:pPr>
                          <w:jc w:val="center"/>
                          <w:rPr>
                            <w:rFonts w:ascii="HelveticaNeueLT Std" w:hAnsi="HelveticaNeueLT Std"/>
                            <w:sz w:val="640"/>
                            <w:lang w:val="en-US"/>
                          </w:rPr>
                        </w:pPr>
                        <w:r w:rsidRPr="007B7F9C">
                          <w:rPr>
                            <w:rFonts w:ascii="HelveticaNeueLT Std" w:hAnsi="HelveticaNeueLT Std"/>
                            <w:sz w:val="640"/>
                          </w:rPr>
                          <w:t>?</w:t>
                        </w:r>
                      </w:p>
                      <w:p w:rsidR="00FE4EFF" w:rsidRDefault="00FE4EFF" w:rsidP="00FE4EFF"/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initeNo2" w:hAnsi="TriniteNo2"/>
          <w:noProof/>
          <w:sz w:val="24"/>
          <w:szCs w:val="24"/>
          <w:lang w:eastAsia="nl-NL"/>
        </w:rPr>
        <mc:AlternateContent>
          <mc:Choice Requires="wpg">
            <w:drawing>
              <wp:inline distT="0" distB="0" distL="0" distR="0" wp14:anchorId="65CF975F" wp14:editId="67EF0727">
                <wp:extent cx="5734800" cy="3319780"/>
                <wp:effectExtent l="0" t="0" r="18415" b="0"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800" cy="3319780"/>
                          <a:chOff x="0" y="114300"/>
                          <a:chExt cx="5734800" cy="3319780"/>
                        </a:xfrm>
                      </wpg:grpSpPr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0" y="1771180"/>
                            <a:ext cx="2516504" cy="957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4EFF" w:rsidRDefault="00FE4EFF" w:rsidP="00FE4EFF">
                              <w:pPr>
                                <w:jc w:val="center"/>
                              </w:pPr>
                              <w:r>
                                <w:t>Ja</w:t>
                              </w:r>
                              <w:r>
                                <w:tab/>
                              </w:r>
                              <w:r>
                                <w:tab/>
                                <w:t>Nee</w:t>
                              </w:r>
                            </w:p>
                            <w:p w:rsidR="00FE4EFF" w:rsidRDefault="00FE4EFF" w:rsidP="00FE4EFF">
                              <w:pPr>
                                <w:jc w:val="center"/>
                              </w:pPr>
                            </w:p>
                            <w:p w:rsidR="00FE4EFF" w:rsidRPr="00106127" w:rsidRDefault="00FE4EFF" w:rsidP="00FE4EFF">
                              <w:pPr>
                                <w:jc w:val="center"/>
                              </w:pPr>
                              <w:r>
                                <w:t>Is je leeftijd een oneven getal?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01" name="Group 201"/>
                        <wpg:cNvGrpSpPr/>
                        <wpg:grpSpPr>
                          <a:xfrm>
                            <a:off x="0" y="114300"/>
                            <a:ext cx="5734800" cy="1038225"/>
                            <a:chOff x="0" y="114300"/>
                            <a:chExt cx="5734800" cy="1038225"/>
                          </a:xfrm>
                        </wpg:grpSpPr>
                        <wps:wsp>
                          <wps:cNvPr id="202" name="Rectangle 202"/>
                          <wps:cNvSpPr/>
                          <wps:spPr>
                            <a:xfrm>
                              <a:off x="0" y="114300"/>
                              <a:ext cx="57348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3" name="Pictur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47650"/>
                              <a:ext cx="819150" cy="8191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04" name="TextBox 11"/>
                        <wps:cNvSpPr txBox="1"/>
                        <wps:spPr>
                          <a:xfrm>
                            <a:off x="2419350" y="247650"/>
                            <a:ext cx="1276350" cy="2280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E4EFF" w:rsidRDefault="00FE4EFF" w:rsidP="00FE4EF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HelveticaNeueLT Std" w:eastAsia="MS PGothic" w:hAnsi="HelveticaNeueLT Std" w:cstheme="minorBidi"/>
                                  <w:color w:val="000000" w:themeColor="text1"/>
                                  <w:kern w:val="24"/>
                                  <w:position w:val="-72"/>
                                  <w:sz w:val="288"/>
                                  <w:szCs w:val="288"/>
                                  <w:vertAlign w:val="subscript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rtlCol="0" anchor="t">
                          <a:noAutofit/>
                        </wps:bodyPr>
                      </wps:wsp>
                      <wps:wsp>
                        <wps:cNvPr id="205" name="Right Arrow 205"/>
                        <wps:cNvSpPr/>
                        <wps:spPr>
                          <a:xfrm>
                            <a:off x="3181350" y="2114550"/>
                            <a:ext cx="787400" cy="171450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ight Arrow 206"/>
                        <wps:cNvSpPr/>
                        <wps:spPr>
                          <a:xfrm rot="10800000">
                            <a:off x="2133600" y="2114550"/>
                            <a:ext cx="787400" cy="171450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Content Placeholder 2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1100" y="1981200"/>
                            <a:ext cx="838200" cy="95504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38" y="3047366"/>
                            <a:ext cx="2600959" cy="386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4EFF" w:rsidRPr="00AF1444" w:rsidRDefault="00FE4EFF" w:rsidP="00FE4EFF">
                              <w:pPr>
                                <w:jc w:val="center"/>
                              </w:pPr>
                              <w:r>
                                <w:t>aantal oneven leeftijden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CF975F" id="Group 199" o:spid="_x0000_s1073" style="width:451.55pt;height:261.4pt;mso-position-horizontal-relative:char;mso-position-vertical-relative:line" coordorigin=",1143" coordsize="57348,33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">
                <v:shape id="_x0000_s1074" type="#_x0000_t202" style="position:absolute;left:18097;top:17711;width:25165;height:9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IArMUA&#10;AADcAAAADwAAAGRycy9kb3ducmV2LnhtbESP0WoCMRRE3wv+Q7hCX4pmLW2V1SjSImhf7K5+wGVz&#10;3Wyb3CybqOvfN0Khj8PMnGEWq95ZcaEuNJ4VTMYZCOLK64ZrBcfDZjQDESKyRuuZFNwowGo5eFhg&#10;rv2VC7qUsRYJwiFHBSbGNpcyVIYchrFviZN38p3DmGRXS93hNcGdlc9Z9iYdNpwWDLb0bqj6Kc9O&#10;wdduen7dF0/T9vvzZWv6my02H1apx2G/noOI1Mf/8F97qxUkItzPp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UgCsxQAAANwAAAAPAAAAAAAAAAAAAAAAAJgCAABkcnMv&#10;ZG93bnJldi54bWxQSwUGAAAAAAQABAD1AAAAigMAAAAA&#10;" strokecolor="white [3212]">
                  <v:textbox style="mso-fit-shape-to-text:t">
                    <w:txbxContent>
                      <w:p w:rsidR="00FE4EFF" w:rsidRDefault="00FE4EFF" w:rsidP="00FE4EFF">
                        <w:pPr>
                          <w:jc w:val="center"/>
                        </w:pPr>
                        <w:r>
                          <w:t>Ja</w:t>
                        </w:r>
                        <w:r>
                          <w:tab/>
                        </w:r>
                        <w:r>
                          <w:tab/>
                          <w:t>Nee</w:t>
                        </w:r>
                      </w:p>
                      <w:p w:rsidR="00FE4EFF" w:rsidRDefault="00FE4EFF" w:rsidP="00FE4EFF">
                        <w:pPr>
                          <w:jc w:val="center"/>
                        </w:pPr>
                      </w:p>
                      <w:p w:rsidR="00FE4EFF" w:rsidRPr="00106127" w:rsidRDefault="00FE4EFF" w:rsidP="00FE4EFF">
                        <w:pPr>
                          <w:jc w:val="center"/>
                        </w:pPr>
                        <w:r>
                          <w:t>Is je leeftijd een oneven getal?</w:t>
                        </w:r>
                      </w:p>
                    </w:txbxContent>
                  </v:textbox>
                </v:shape>
                <v:group id="Group 201" o:spid="_x0000_s1075" style="position:absolute;top:1143;width:57348;height:10382" coordorigin=",1143" coordsize="57348,10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rect id="Rectangle 202" o:spid="_x0000_s1076" style="position:absolute;top:1143;width:57348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RTvMQA&#10;AADcAAAADwAAAGRycy9kb3ducmV2LnhtbESPzU7DMBCE75V4B2uRuLU2OQQU6laUqvzd2tKeV/GS&#10;RM2uo9ikgafHSEg9jmbmG818OXKrBupD48XC7cyAIim9a6Sy8LHfTO9BhYjisPVCFr4pwHJxNZlj&#10;4fxZtjTsYqUSREKBFuoYu0LrUNbEGGa+I0nep+8ZY5J9pV2P5wTnVmfG5JqxkbRQY0dPNZWn3Rdb&#10;4HdZdYcXg5zlbz+By+e7dXO09uZ6fHwAFWmMl/B/+9VZyEwGf2fSEd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0U7zEAAAA3AAAAA8AAAAAAAAAAAAAAAAAmAIAAGRycy9k&#10;b3ducmV2LnhtbFBLBQYAAAAABAAEAPUAAACJAwAAAAA=&#10;" fillcolor="white [3212]" strokecolor="black [3213]" strokeweight="1pt"/>
                  <v:shape id="Picture 12" o:spid="_x0000_s1077" type="#_x0000_t75" style="position:absolute;top:2476;width:8191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B8rTCAAAA3AAAAA8AAABkcnMvZG93bnJldi54bWxEj0FrwkAUhO+C/2F5Qm+6aWpEoquItNBD&#10;LkZ/wCP7TEKzb8PuxqT/vlsQPA4z8w2zP06mEw9yvrWs4H2VgCCurG65VnC7fi23IHxA1thZJgW/&#10;5OF4mM/2mGs78oUeZahFhLDPUUETQp9L6auGDPqV7Ymjd7fOYIjS1VI7HCPcdDJNko002HJcaLCn&#10;c0PVTzkYBVSYdF1c0+xz4wbTDsgyI1bqbTGddiACTeEVfra/tYI0+YD/M/EIyMM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jAfK0wgAAANwAAAAPAAAAAAAAAAAAAAAAAJ8C&#10;AABkcnMvZG93bnJldi54bWxQSwUGAAAAAAQABAD3AAAAjgMAAAAA&#10;">
                    <v:imagedata r:id="rId8" o:title=""/>
                    <v:path arrowok="t"/>
                  </v:shape>
                </v:group>
                <v:shape id="TextBox 11" o:spid="_x0000_s1078" type="#_x0000_t202" style="position:absolute;left:24193;top:2476;width:12764;height:22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<v:textbox>
                    <w:txbxContent>
                      <w:p w:rsidR="00FE4EFF" w:rsidRDefault="00FE4EFF" w:rsidP="00FE4EF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HelveticaNeueLT Std" w:eastAsia="MS PGothic" w:hAnsi="HelveticaNeueLT Std" w:cstheme="minorBidi"/>
                            <w:color w:val="000000" w:themeColor="text1"/>
                            <w:kern w:val="24"/>
                            <w:position w:val="-72"/>
                            <w:sz w:val="288"/>
                            <w:szCs w:val="288"/>
                            <w:vertAlign w:val="subscript"/>
                          </w:rPr>
                          <w:t>?</w:t>
                        </w:r>
                      </w:p>
                    </w:txbxContent>
                  </v:textbox>
                </v:shape>
                <v:shape id="Right Arrow 205" o:spid="_x0000_s1079" type="#_x0000_t13" style="position:absolute;left:31813;top:21145;width:787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a76MYA&#10;AADcAAAADwAAAGRycy9kb3ducmV2LnhtbESPQWvCQBSE70L/w/IK3nTTQFuNriIWwSIVG8XzM/ua&#10;pM2+Ddk1Rn+9Wyj0OMzMN8x03plKtNS40rKCp2EEgjizuuRcwWG/GoxAOI+ssbJMCq7kYD576E0x&#10;0fbCn9SmPhcBwi5BBYX3dSKlywoy6Ia2Jg7el20M+iCbXOoGLwFuKhlH0Ys0WHJYKLCmZUHZT3o2&#10;CsZdutu27+Xb+lidxq+Hj+/NKr4p1X/sFhMQnjr/H/5rr7WCOHqG3zPhCMj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a76MYAAADcAAAADwAAAAAAAAAAAAAAAACYAgAAZHJz&#10;L2Rvd25yZXYueG1sUEsFBgAAAAAEAAQA9QAAAIsDAAAAAA==&#10;" adj="19248" fillcolor="black [3213]" stroked="f" strokeweight="1pt"/>
                <v:shape id="Right Arrow 206" o:spid="_x0000_s1080" type="#_x0000_t13" style="position:absolute;left:21336;top:21145;width:7874;height:171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IBP8IA&#10;AADcAAAADwAAAGRycy9kb3ducmV2LnhtbESPQYvCMBSE7wv+h/AEL4umepBajSKi4EVQdy/eHs2z&#10;LTYvJUm1/nsjCB6HmfmGWaw6U4s7OV9ZVjAeJSCIc6srLhT8/+2GKQgfkDXWlknBkzyslr2fBWba&#10;PvhE93MoRISwz1BBGUKTSenzkgz6kW2Io3e1zmCI0hVSO3xEuKnlJEmm0mDFcaHEhjYl5bdzaxRw&#10;N7v+5tsDHg+7NsX01l62jpQa9Lv1HESgLnzDn/ZeK5gkU3ifi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cgE/wgAAANwAAAAPAAAAAAAAAAAAAAAAAJgCAABkcnMvZG93&#10;bnJldi54bWxQSwUGAAAAAAQABAD1AAAAhwMAAAAA&#10;" adj="19248" fillcolor="black [3213]" stroked="f" strokeweight="1pt"/>
                <v:shape id="_x0000_s1082" type="#_x0000_t202" style="position:absolute;left:3238;top:30473;width:26009;height:3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k6N8AA&#10;AADcAAAADwAAAGRycy9kb3ducmV2LnhtbERPTWvCQBC9F/wPywje6kZBKdFVRCgU8aC2hx6H7JiN&#10;yc7G7Krx3zuHQo+P971c975Rd+piFdjAZJyBIi6Crbg08PP9+f4BKiZki01gMvCkCOvV4G2JuQ0P&#10;PtL9lEolIRxzNOBSanOtY+HIYxyHlli4c+g8JoFdqW2HDwn3jZ5m2Vx7rFgaHLa0dVTUp5uXkn0s&#10;bsdwvUz2tf519RxnB7czZjTsNwtQifr0L/5zf1kD00zWyhk5Anr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7k6N8AAAADcAAAADwAAAAAAAAAAAAAAAACYAgAAZHJzL2Rvd25y&#10;ZXYueG1sUEsFBgAAAAAEAAQA9QAAAIUDAAAAAA==&#10;" stroked="f">
                  <v:textbox style="mso-fit-shape-to-text:t">
                    <w:txbxContent>
                      <w:p w:rsidR="00FE4EFF" w:rsidRPr="00AF1444" w:rsidRDefault="00FE4EFF" w:rsidP="00FE4EFF">
                        <w:pPr>
                          <w:jc w:val="center"/>
                        </w:pPr>
                        <w:r>
                          <w:t>aantal oneven leeftijden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8F613A" w:rsidSect="00AF1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EFF" w:rsidRDefault="00FE4EFF" w:rsidP="00FE4EFF">
      <w:pPr>
        <w:spacing w:after="0" w:line="240" w:lineRule="auto"/>
      </w:pPr>
      <w:r>
        <w:separator/>
      </w:r>
    </w:p>
  </w:endnote>
  <w:endnote w:type="continuationSeparator" w:id="0">
    <w:p w:rsidR="00FE4EFF" w:rsidRDefault="00FE4EFF" w:rsidP="00FE4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initeNo2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EFF" w:rsidRDefault="00FE4EFF" w:rsidP="00FE4EFF">
      <w:pPr>
        <w:spacing w:after="0" w:line="240" w:lineRule="auto"/>
      </w:pPr>
      <w:r>
        <w:separator/>
      </w:r>
    </w:p>
  </w:footnote>
  <w:footnote w:type="continuationSeparator" w:id="0">
    <w:p w:rsidR="00FE4EFF" w:rsidRDefault="00FE4EFF" w:rsidP="00FE4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1F"/>
    <w:rsid w:val="003674F9"/>
    <w:rsid w:val="007B7F9C"/>
    <w:rsid w:val="008F613A"/>
    <w:rsid w:val="00A147DA"/>
    <w:rsid w:val="00AF1444"/>
    <w:rsid w:val="00B73475"/>
    <w:rsid w:val="00D82D1F"/>
    <w:rsid w:val="00E46F75"/>
    <w:rsid w:val="00EC546C"/>
    <w:rsid w:val="00ED01D5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B092E-3319-4A46-AB5B-64196E2D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14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4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4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5EE7FD31.dotm</Template>
  <TotalTime>20</TotalTime>
  <Pages>4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HanzeHogeschool Groningen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Faber HH, Hylke</dc:creator>
  <cp:keywords/>
  <dc:description/>
  <cp:lastModifiedBy>Faber HH, Hylke</cp:lastModifiedBy>
  <cp:revision>8</cp:revision>
  <dcterms:created xsi:type="dcterms:W3CDTF">2016-02-18T11:35:00Z</dcterms:created>
  <dcterms:modified xsi:type="dcterms:W3CDTF">2016-02-25T13:20:00Z</dcterms:modified>
</cp:coreProperties>
</file>